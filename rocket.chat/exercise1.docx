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2615" w14:textId="77777777" w:rsidR="008466D3" w:rsidRPr="00C47627" w:rsidRDefault="008466D3">
      <w:pPr>
        <w:pStyle w:val="a3"/>
        <w:jc w:val="right"/>
        <w:rPr>
          <w:lang w:val="ru-RU"/>
        </w:rPr>
      </w:pPr>
      <w:r w:rsidRPr="008466D3">
        <w:t>Rocket</w:t>
      </w:r>
      <w:r w:rsidRPr="00C47627">
        <w:rPr>
          <w:lang w:val="ru-RU"/>
        </w:rPr>
        <w:t>.</w:t>
      </w:r>
      <w:r w:rsidRPr="008466D3">
        <w:t>Chat</w:t>
      </w:r>
    </w:p>
    <w:p w14:paraId="5316E1C0" w14:textId="26C5917D"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14:paraId="2FDF5459" w14:textId="77777777" w:rsidR="00786F9E" w:rsidRPr="00BF00A3" w:rsidRDefault="00786F9E">
      <w:pPr>
        <w:rPr>
          <w:lang w:val="ru-RU"/>
        </w:rPr>
      </w:pPr>
    </w:p>
    <w:p w14:paraId="25B3ACC1" w14:textId="2389C379"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 xml:space="preserve"> </w:t>
      </w:r>
      <w:r w:rsidR="0036545B">
        <w:rPr>
          <w:sz w:val="28"/>
          <w:lang w:val="ru-RU"/>
        </w:rPr>
        <w:t>1</w:t>
      </w:r>
      <w:r w:rsidR="00C47627" w:rsidRPr="00C47627">
        <w:rPr>
          <w:sz w:val="28"/>
          <w:lang w:val="ru-RU"/>
        </w:rPr>
        <w:t>.0</w:t>
      </w:r>
    </w:p>
    <w:p w14:paraId="78F73A75" w14:textId="77777777" w:rsidR="00786F9E" w:rsidRPr="00BF00A3" w:rsidRDefault="00786F9E">
      <w:pPr>
        <w:pStyle w:val="a3"/>
        <w:rPr>
          <w:sz w:val="28"/>
          <w:lang w:val="ru-RU"/>
        </w:rPr>
      </w:pPr>
    </w:p>
    <w:p w14:paraId="3F8A8C3F" w14:textId="77777777" w:rsidR="00786F9E" w:rsidRPr="00BF00A3" w:rsidRDefault="00786F9E">
      <w:pPr>
        <w:jc w:val="right"/>
        <w:rPr>
          <w:lang w:val="ru-RU"/>
        </w:rPr>
      </w:pPr>
    </w:p>
    <w:p w14:paraId="41331C89" w14:textId="77777777" w:rsidR="00786F9E" w:rsidRPr="000E555B" w:rsidRDefault="00786F9E">
      <w:pPr>
        <w:pStyle w:val="InfoBlue"/>
        <w:rPr>
          <w:lang w:val="ru-RU"/>
        </w:rPr>
      </w:pPr>
      <w:r w:rsidRPr="000E555B">
        <w:rPr>
          <w:lang w:val="ru-RU"/>
        </w:rPr>
        <w:t xml:space="preserve"> </w:t>
      </w:r>
    </w:p>
    <w:p w14:paraId="60DA90D4" w14:textId="77777777" w:rsidR="00786F9E" w:rsidRPr="000E555B" w:rsidRDefault="00786F9E">
      <w:pPr>
        <w:pStyle w:val="InfoBlue"/>
        <w:rPr>
          <w:lang w:val="ru-RU"/>
        </w:rPr>
        <w:sectPr w:rsidR="00786F9E" w:rsidRPr="000E555B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BF305C9" w14:textId="77777777"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14:paraId="7531B1A7" w14:textId="77777777"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 w14:paraId="267F4B1A" w14:textId="77777777">
        <w:tc>
          <w:tcPr>
            <w:tcW w:w="2304" w:type="dxa"/>
          </w:tcPr>
          <w:p w14:paraId="0E79585F" w14:textId="77777777"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14:paraId="603FDBFF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14:paraId="0CE7BB47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14:paraId="31084D03" w14:textId="77777777"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 w:rsidRPr="006138D7" w14:paraId="4E6B56AA" w14:textId="77777777">
        <w:tc>
          <w:tcPr>
            <w:tcW w:w="2304" w:type="dxa"/>
          </w:tcPr>
          <w:p w14:paraId="7C70E435" w14:textId="461815D4" w:rsidR="00786F9E" w:rsidRPr="009C64E8" w:rsidRDefault="009C64E8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</w:tc>
        <w:tc>
          <w:tcPr>
            <w:tcW w:w="1152" w:type="dxa"/>
          </w:tcPr>
          <w:p w14:paraId="11EFB533" w14:textId="060E655E" w:rsidR="00786F9E" w:rsidRPr="009C64E8" w:rsidRDefault="0036545B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="00C47627" w:rsidRPr="00C47627">
              <w:rPr>
                <w:lang w:val="ru-RU"/>
              </w:rPr>
              <w:t>0</w:t>
            </w:r>
          </w:p>
        </w:tc>
        <w:tc>
          <w:tcPr>
            <w:tcW w:w="3744" w:type="dxa"/>
          </w:tcPr>
          <w:p w14:paraId="34072764" w14:textId="28D1FDDC" w:rsidR="00786F9E" w:rsidRPr="006138D7" w:rsidRDefault="006138D7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 xml:space="preserve">Составление стратегии тестирования </w:t>
            </w:r>
            <w:r>
              <w:t>Rocket</w:t>
            </w:r>
            <w:r w:rsidRPr="006138D7">
              <w:rPr>
                <w:lang w:val="ru-RU"/>
              </w:rPr>
              <w:t>.</w:t>
            </w:r>
            <w:r>
              <w:t>Chat</w:t>
            </w:r>
          </w:p>
        </w:tc>
        <w:tc>
          <w:tcPr>
            <w:tcW w:w="2304" w:type="dxa"/>
          </w:tcPr>
          <w:p w14:paraId="117EF435" w14:textId="28D4C2B3" w:rsidR="00786F9E" w:rsidRPr="006138D7" w:rsidRDefault="006138D7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Демидова С.С.</w:t>
            </w:r>
          </w:p>
        </w:tc>
      </w:tr>
      <w:tr w:rsidR="00786F9E" w:rsidRPr="006138D7" w14:paraId="447E3AB9" w14:textId="77777777">
        <w:tc>
          <w:tcPr>
            <w:tcW w:w="2304" w:type="dxa"/>
          </w:tcPr>
          <w:p w14:paraId="06E8A78E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14:paraId="2670A65D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4AAB04F7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1DEA6700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</w:tr>
      <w:tr w:rsidR="00786F9E" w:rsidRPr="006138D7" w14:paraId="34044BAE" w14:textId="77777777">
        <w:tc>
          <w:tcPr>
            <w:tcW w:w="2304" w:type="dxa"/>
          </w:tcPr>
          <w:p w14:paraId="399FAF3D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14:paraId="3E127D71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6663406D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08AB706A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</w:tr>
      <w:tr w:rsidR="00786F9E" w:rsidRPr="006138D7" w14:paraId="3459AC31" w14:textId="77777777">
        <w:tc>
          <w:tcPr>
            <w:tcW w:w="2304" w:type="dxa"/>
          </w:tcPr>
          <w:p w14:paraId="23D81C64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</w:tcPr>
          <w:p w14:paraId="34C5FB6D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</w:tcPr>
          <w:p w14:paraId="2A4B48EF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  <w:tc>
          <w:tcPr>
            <w:tcW w:w="2304" w:type="dxa"/>
          </w:tcPr>
          <w:p w14:paraId="2539C57A" w14:textId="77777777" w:rsidR="00786F9E" w:rsidRPr="006138D7" w:rsidRDefault="00786F9E">
            <w:pPr>
              <w:pStyle w:val="Tabletext"/>
              <w:rPr>
                <w:lang w:val="ru-RU"/>
              </w:rPr>
            </w:pPr>
          </w:p>
        </w:tc>
      </w:tr>
    </w:tbl>
    <w:p w14:paraId="6F2FA997" w14:textId="77777777" w:rsidR="00786F9E" w:rsidRPr="006138D7" w:rsidRDefault="00786F9E">
      <w:pPr>
        <w:rPr>
          <w:lang w:val="ru-RU"/>
        </w:rPr>
      </w:pPr>
    </w:p>
    <w:p w14:paraId="128A053D" w14:textId="77777777" w:rsidR="009E5437" w:rsidRPr="009E5437" w:rsidRDefault="00786F9E" w:rsidP="009E5437">
      <w:pPr>
        <w:pStyle w:val="a3"/>
        <w:rPr>
          <w:lang w:val="ru-RU"/>
        </w:rPr>
      </w:pPr>
      <w:r w:rsidRPr="006138D7">
        <w:rPr>
          <w:lang w:val="ru-RU"/>
        </w:rPr>
        <w:br w:type="page"/>
      </w:r>
      <w:r w:rsidR="00373AA3">
        <w:rPr>
          <w:lang w:val="ru-RU"/>
        </w:rPr>
        <w:lastRenderedPageBreak/>
        <w:t>Оглавление</w:t>
      </w:r>
    </w:p>
    <w:p w14:paraId="73C38DF9" w14:textId="404831C0" w:rsidR="000C19E9" w:rsidRDefault="009E54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603901" w:history="1">
        <w:r w:rsidR="000C19E9" w:rsidRPr="00BF4FD6">
          <w:rPr>
            <w:rStyle w:val="ae"/>
            <w:noProof/>
            <w:lang w:val="ru-RU"/>
          </w:rPr>
          <w:t>1.</w:t>
        </w:r>
        <w:r w:rsidR="000C19E9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="000C19E9" w:rsidRPr="00BF4FD6">
          <w:rPr>
            <w:rStyle w:val="ae"/>
            <w:noProof/>
            <w:lang w:val="ru-RU"/>
          </w:rPr>
          <w:t>Введение</w:t>
        </w:r>
        <w:r w:rsidR="000C19E9">
          <w:rPr>
            <w:noProof/>
            <w:webHidden/>
          </w:rPr>
          <w:tab/>
        </w:r>
        <w:r w:rsidR="000C19E9">
          <w:rPr>
            <w:noProof/>
            <w:webHidden/>
          </w:rPr>
          <w:fldChar w:fldCharType="begin"/>
        </w:r>
        <w:r w:rsidR="000C19E9">
          <w:rPr>
            <w:noProof/>
            <w:webHidden/>
          </w:rPr>
          <w:instrText xml:space="preserve"> PAGEREF _Toc148603901 \h </w:instrText>
        </w:r>
        <w:r w:rsidR="000C19E9">
          <w:rPr>
            <w:noProof/>
            <w:webHidden/>
          </w:rPr>
        </w:r>
        <w:r w:rsidR="000C19E9">
          <w:rPr>
            <w:noProof/>
            <w:webHidden/>
          </w:rPr>
          <w:fldChar w:fldCharType="separate"/>
        </w:r>
        <w:r w:rsidR="000C19E9">
          <w:rPr>
            <w:noProof/>
            <w:webHidden/>
          </w:rPr>
          <w:t>4</w:t>
        </w:r>
        <w:r w:rsidR="000C19E9">
          <w:rPr>
            <w:noProof/>
            <w:webHidden/>
          </w:rPr>
          <w:fldChar w:fldCharType="end"/>
        </w:r>
      </w:hyperlink>
    </w:p>
    <w:p w14:paraId="302A7F19" w14:textId="3A7685C3" w:rsidR="000C19E9" w:rsidRDefault="000C19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2" w:history="1">
        <w:r w:rsidRPr="00BF4FD6">
          <w:rPr>
            <w:rStyle w:val="ae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Типы проводимого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95A9C73" w14:textId="64812605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3" w:history="1">
        <w:r w:rsidRPr="00BF4FD6">
          <w:rPr>
            <w:rStyle w:val="ae"/>
            <w:noProof/>
            <w:lang w:val="ru-RU"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30D4B9" w14:textId="673E5F46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4" w:history="1">
        <w:r w:rsidRPr="00BF4FD6">
          <w:rPr>
            <w:rStyle w:val="ae"/>
            <w:noProof/>
            <w:lang w:val="ru-RU"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</w:rPr>
          <w:t>UI-</w:t>
        </w:r>
        <w:r w:rsidRPr="00BF4FD6">
          <w:rPr>
            <w:rStyle w:val="ae"/>
            <w:noProof/>
            <w:lang w:val="ru-RU"/>
          </w:rPr>
          <w:t>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5D9B17" w14:textId="62EA366E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5" w:history="1">
        <w:r w:rsidRPr="00BF4FD6">
          <w:rPr>
            <w:rStyle w:val="a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Тестирование</w:t>
        </w:r>
        <w:r w:rsidRPr="00BF4FD6">
          <w:rPr>
            <w:rStyle w:val="ae"/>
            <w:noProof/>
          </w:rPr>
          <w:t xml:space="preserve"> </w:t>
        </w:r>
        <w:r w:rsidRPr="00BF4FD6">
          <w:rPr>
            <w:rStyle w:val="ae"/>
            <w:noProof/>
            <w:lang w:val="ru-RU"/>
          </w:rPr>
          <w:t>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13B20C" w14:textId="1F8426AD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6" w:history="1">
        <w:r w:rsidRPr="00BF4FD6">
          <w:rPr>
            <w:rStyle w:val="ae"/>
            <w:noProof/>
            <w:lang w:val="ru-RU" w:eastAsia="ru-RU"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 w:eastAsia="ru-RU"/>
          </w:rPr>
          <w:t>Тестирование производительности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A25764" w14:textId="30962627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7" w:history="1">
        <w:r w:rsidRPr="00BF4FD6">
          <w:rPr>
            <w:rStyle w:val="ae"/>
            <w:noProof/>
            <w:lang w:val="ru-RU"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Тестирование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FF79C8" w14:textId="5F72CADA" w:rsidR="000C19E9" w:rsidRDefault="000C19E9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8" w:history="1">
        <w:r w:rsidRPr="00BF4FD6">
          <w:rPr>
            <w:rStyle w:val="ae"/>
            <w:noProof/>
            <w:lang w:val="ru-RU"/>
          </w:rPr>
          <w:t>2.6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Тестирование удобства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EFE16B" w14:textId="7644E702" w:rsidR="000C19E9" w:rsidRDefault="000C19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09" w:history="1">
        <w:r w:rsidRPr="00BF4FD6">
          <w:rPr>
            <w:rStyle w:val="ae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Части системы, которые будут протестированы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7B810" w14:textId="2CBA0B02" w:rsidR="000C19E9" w:rsidRDefault="000C19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10" w:history="1">
        <w:r w:rsidRPr="00BF4FD6">
          <w:rPr>
            <w:rStyle w:val="ae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Окружение для работы. Описание операционных систем, версии приложения и браузеров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4D10C2" w14:textId="455226EC" w:rsidR="000C19E9" w:rsidRDefault="000C19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11" w:history="1">
        <w:r w:rsidRPr="00BF4FD6">
          <w:rPr>
            <w:rStyle w:val="ae"/>
            <w:noProof/>
            <w:lang w:val="ru-RU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Виды тестовой документации, которые будут составляться в процессе тестирования, обоснование выбора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88BF3D" w14:textId="7219E547" w:rsidR="000C19E9" w:rsidRDefault="000C19E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48603912" w:history="1">
        <w:r w:rsidRPr="00BF4FD6">
          <w:rPr>
            <w:rStyle w:val="ae"/>
            <w:noProof/>
            <w:lang w:val="ru-RU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ru-RU" w:eastAsia="ru-RU"/>
            <w14:ligatures w14:val="standardContextual"/>
          </w:rPr>
          <w:tab/>
        </w:r>
        <w:r w:rsidRPr="00BF4FD6">
          <w:rPr>
            <w:rStyle w:val="ae"/>
            <w:noProof/>
            <w:lang w:val="ru-RU"/>
          </w:rPr>
          <w:t>Время проведения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_Toc148603912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9248A4" w14:textId="2B1D5C0E" w:rsidR="009E5437" w:rsidRDefault="009E5437">
      <w:r>
        <w:rPr>
          <w:b/>
          <w:bCs/>
        </w:rPr>
        <w:fldChar w:fldCharType="end"/>
      </w:r>
    </w:p>
    <w:p w14:paraId="0BF99AD1" w14:textId="77777777" w:rsidR="009E5437" w:rsidRPr="009E5437" w:rsidRDefault="009E5437" w:rsidP="009E5437">
      <w:pPr>
        <w:rPr>
          <w:lang w:val="ru-RU"/>
        </w:rPr>
      </w:pPr>
    </w:p>
    <w:p w14:paraId="01B4F23C" w14:textId="77777777" w:rsidR="00786F9E" w:rsidRPr="00262255" w:rsidRDefault="00786F9E">
      <w:pPr>
        <w:pStyle w:val="MainTitle"/>
        <w:ind w:left="450" w:firstLine="450"/>
        <w:rPr>
          <w:lang w:val="ru-RU"/>
        </w:rPr>
      </w:pPr>
      <w:r>
        <w:br w:type="page"/>
      </w:r>
      <w:r w:rsidR="00262255">
        <w:rPr>
          <w:lang w:val="ru-RU"/>
        </w:rPr>
        <w:lastRenderedPageBreak/>
        <w:t>Тестовая стратегия</w:t>
      </w:r>
    </w:p>
    <w:p w14:paraId="15BDA504" w14:textId="77777777" w:rsidR="00786F9E" w:rsidRDefault="00262255" w:rsidP="00D1368A">
      <w:pPr>
        <w:pStyle w:val="1"/>
        <w:jc w:val="both"/>
        <w:rPr>
          <w:lang w:val="ru-RU"/>
        </w:rPr>
      </w:pPr>
      <w:bookmarkStart w:id="0" w:name="_Toc148603901"/>
      <w:r>
        <w:rPr>
          <w:lang w:val="ru-RU"/>
        </w:rPr>
        <w:t>Введение</w:t>
      </w:r>
      <w:bookmarkEnd w:id="0"/>
    </w:p>
    <w:p w14:paraId="68E05D3B" w14:textId="77777777" w:rsidR="00027366" w:rsidRPr="00027366" w:rsidRDefault="00027366" w:rsidP="00027366">
      <w:pPr>
        <w:rPr>
          <w:lang w:val="ru-RU"/>
        </w:rPr>
      </w:pPr>
    </w:p>
    <w:p w14:paraId="2058F09A" w14:textId="041B46A9" w:rsidR="00A530F9" w:rsidRDefault="00A530F9" w:rsidP="002D265F">
      <w:pPr>
        <w:jc w:val="both"/>
        <w:rPr>
          <w:lang w:val="ru-RU"/>
        </w:rPr>
      </w:pPr>
      <w:r>
        <w:t>Rocket</w:t>
      </w:r>
      <w:r w:rsidRPr="000E555B">
        <w:rPr>
          <w:lang w:val="ru-RU"/>
        </w:rPr>
        <w:t>.</w:t>
      </w:r>
      <w:r>
        <w:t>Chat</w:t>
      </w:r>
      <w:r>
        <w:rPr>
          <w:lang w:val="ru-RU"/>
        </w:rPr>
        <w:t xml:space="preserve"> – </w:t>
      </w:r>
      <w:r w:rsidR="00E11BF9" w:rsidRPr="00E11BF9">
        <w:rPr>
          <w:lang w:val="ru-RU"/>
        </w:rPr>
        <w:t>многофункциональная платформа для звонков, обмена сообщениями и совместной работы</w:t>
      </w:r>
      <w:r w:rsidR="00E11BF9">
        <w:rPr>
          <w:lang w:val="ru-RU"/>
        </w:rPr>
        <w:t xml:space="preserve"> </w:t>
      </w:r>
      <w:r>
        <w:rPr>
          <w:lang w:val="ru-RU"/>
        </w:rPr>
        <w:t>в корпоративной среде в режиме реального врем</w:t>
      </w:r>
      <w:r w:rsidR="00E11BF9">
        <w:rPr>
          <w:lang w:val="ru-RU"/>
        </w:rPr>
        <w:t>е</w:t>
      </w:r>
      <w:r>
        <w:rPr>
          <w:lang w:val="ru-RU"/>
        </w:rPr>
        <w:t xml:space="preserve">ни. </w:t>
      </w:r>
    </w:p>
    <w:p w14:paraId="2E3C9CBB" w14:textId="77777777" w:rsidR="00CB3209" w:rsidRDefault="00CB3209" w:rsidP="002D265F">
      <w:pPr>
        <w:jc w:val="both"/>
        <w:rPr>
          <w:lang w:val="ru-RU"/>
        </w:rPr>
      </w:pPr>
    </w:p>
    <w:p w14:paraId="0BD0734E" w14:textId="2908E3B5" w:rsidR="00E11BF9" w:rsidRDefault="00E11BF9" w:rsidP="002D265F">
      <w:pPr>
        <w:jc w:val="both"/>
        <w:rPr>
          <w:lang w:val="ru-RU"/>
        </w:rPr>
      </w:pPr>
      <w:r>
        <w:rPr>
          <w:lang w:val="ru-RU"/>
        </w:rPr>
        <w:t xml:space="preserve">Особенности </w:t>
      </w:r>
      <w:r>
        <w:t>Rocket</w:t>
      </w:r>
      <w:r w:rsidRPr="000E555B">
        <w:rPr>
          <w:lang w:val="ru-RU"/>
        </w:rPr>
        <w:t>.</w:t>
      </w:r>
      <w:r>
        <w:t>Chat</w:t>
      </w:r>
      <w:r>
        <w:rPr>
          <w:lang w:val="ru-RU"/>
        </w:rPr>
        <w:t>:</w:t>
      </w:r>
    </w:p>
    <w:p w14:paraId="396756A6" w14:textId="1B6B46A1" w:rsidR="00D37ECC" w:rsidRDefault="00E11BF9" w:rsidP="00D37ECC">
      <w:pPr>
        <w:jc w:val="both"/>
        <w:rPr>
          <w:lang w:val="ru-RU"/>
        </w:rPr>
      </w:pPr>
      <w:r>
        <w:rPr>
          <w:lang w:val="ru-RU"/>
        </w:rPr>
        <w:t>- открытый исходный код</w:t>
      </w:r>
      <w:r w:rsidR="00D37ECC">
        <w:rPr>
          <w:lang w:val="ru-RU"/>
        </w:rPr>
        <w:t xml:space="preserve">, что </w:t>
      </w:r>
      <w:r w:rsidR="00D37ECC" w:rsidRPr="00D37ECC">
        <w:rPr>
          <w:lang w:val="ru-RU"/>
        </w:rPr>
        <w:t xml:space="preserve">создает дополнительные опции для настройки и автоматизации </w:t>
      </w:r>
      <w:proofErr w:type="spellStart"/>
      <w:r w:rsidR="00D37ECC" w:rsidRPr="00D37ECC">
        <w:rPr>
          <w:lang w:val="ru-RU"/>
        </w:rPr>
        <w:t>Rocket.Chat</w:t>
      </w:r>
      <w:proofErr w:type="spellEnd"/>
      <w:r w:rsidR="00D37ECC" w:rsidRPr="00D37ECC">
        <w:rPr>
          <w:lang w:val="ru-RU"/>
        </w:rPr>
        <w:t xml:space="preserve"> под задачи бизнеса</w:t>
      </w:r>
      <w:r w:rsidR="001220C5">
        <w:rPr>
          <w:lang w:val="ru-RU"/>
        </w:rPr>
        <w:t>;</w:t>
      </w:r>
    </w:p>
    <w:p w14:paraId="05E07D96" w14:textId="66AF05A7" w:rsidR="005D7870" w:rsidRDefault="005D7870" w:rsidP="00D37ECC">
      <w:pPr>
        <w:jc w:val="both"/>
        <w:rPr>
          <w:lang w:val="ru-RU" w:eastAsia="ru-RU"/>
        </w:rPr>
      </w:pPr>
      <w:r>
        <w:rPr>
          <w:lang w:val="ru-RU"/>
        </w:rPr>
        <w:t xml:space="preserve">- </w:t>
      </w:r>
      <w:r w:rsidR="000406E8" w:rsidRPr="000406E8">
        <w:rPr>
          <w:rFonts w:ascii="Object Sans" w:hAnsi="Object Sans"/>
          <w:color w:val="000000"/>
          <w:shd w:val="clear" w:color="auto" w:fill="FFFFFF"/>
          <w:lang w:val="ru-RU"/>
        </w:rPr>
        <w:t>может быть установлен как на собственном сервере, так и на облачных платформах</w:t>
      </w:r>
      <w:r w:rsidR="001220C5">
        <w:rPr>
          <w:rFonts w:ascii="Object Sans" w:hAnsi="Object Sans"/>
          <w:color w:val="000000"/>
          <w:shd w:val="clear" w:color="auto" w:fill="FFFFFF"/>
          <w:lang w:val="ru-RU"/>
        </w:rPr>
        <w:t>;</w:t>
      </w:r>
    </w:p>
    <w:p w14:paraId="6F5C5305" w14:textId="2CF5E395" w:rsidR="005D7870" w:rsidRDefault="005D7870" w:rsidP="005D7870">
      <w:pPr>
        <w:rPr>
          <w:rFonts w:ascii="Manrope" w:hAnsi="Manrope"/>
          <w:color w:val="212424"/>
          <w:lang w:val="ru-RU"/>
        </w:rPr>
      </w:pPr>
      <w:r>
        <w:rPr>
          <w:lang w:val="ru-RU"/>
        </w:rPr>
        <w:t xml:space="preserve">- </w:t>
      </w:r>
      <w:r w:rsidR="00D37ECC">
        <w:rPr>
          <w:rFonts w:ascii="Manrope" w:hAnsi="Manrope"/>
          <w:color w:val="212424"/>
          <w:lang w:val="ru-RU"/>
        </w:rPr>
        <w:t>б</w:t>
      </w:r>
      <w:r w:rsidR="008B3244">
        <w:rPr>
          <w:rFonts w:ascii="Manrope" w:hAnsi="Manrope"/>
          <w:color w:val="212424"/>
          <w:lang w:val="ru-RU"/>
        </w:rPr>
        <w:t>езопасная и защищенная связь между членами команды.</w:t>
      </w:r>
      <w:r w:rsidR="008B3244" w:rsidRPr="008B3244">
        <w:rPr>
          <w:lang w:val="ru-RU"/>
        </w:rPr>
        <w:t xml:space="preserve"> </w:t>
      </w:r>
      <w:proofErr w:type="spellStart"/>
      <w:r w:rsidR="008B3244" w:rsidRPr="008B3244">
        <w:rPr>
          <w:rFonts w:ascii="Manrope" w:hAnsi="Manrope"/>
          <w:color w:val="212424"/>
          <w:lang w:val="ru-RU"/>
        </w:rPr>
        <w:t>Rocket.Chat</w:t>
      </w:r>
      <w:proofErr w:type="spellEnd"/>
      <w:r w:rsidR="008B3244" w:rsidRPr="008B3244">
        <w:rPr>
          <w:rFonts w:ascii="Manrope" w:hAnsi="Manrope"/>
          <w:color w:val="212424"/>
          <w:lang w:val="ru-RU"/>
        </w:rPr>
        <w:t xml:space="preserve"> использует протокол </w:t>
      </w:r>
      <w:proofErr w:type="spellStart"/>
      <w:r w:rsidR="008B3244" w:rsidRPr="008B3244">
        <w:rPr>
          <w:rFonts w:ascii="Manrope" w:hAnsi="Manrope"/>
          <w:color w:val="212424"/>
          <w:lang w:val="ru-RU"/>
        </w:rPr>
        <w:t>WebSocket</w:t>
      </w:r>
      <w:proofErr w:type="spellEnd"/>
      <w:r w:rsidR="008B3244" w:rsidRPr="008B3244">
        <w:rPr>
          <w:rFonts w:ascii="Manrope" w:hAnsi="Manrope"/>
          <w:color w:val="212424"/>
          <w:lang w:val="ru-RU"/>
        </w:rPr>
        <w:t xml:space="preserve"> для передачи данных и поддерживает шифрование SSL/TLS для обеспечения безопасности передачи данных</w:t>
      </w:r>
      <w:r w:rsidR="001220C5">
        <w:rPr>
          <w:rFonts w:ascii="Manrope" w:hAnsi="Manrope"/>
          <w:color w:val="212424"/>
          <w:lang w:val="ru-RU"/>
        </w:rPr>
        <w:t>;</w:t>
      </w:r>
    </w:p>
    <w:p w14:paraId="2076A4CF" w14:textId="618FD84D" w:rsidR="000406E8" w:rsidRPr="008B3244" w:rsidRDefault="000406E8" w:rsidP="005D7870">
      <w:pPr>
        <w:rPr>
          <w:rFonts w:ascii="Manrope" w:hAnsi="Manrope"/>
          <w:color w:val="212424"/>
          <w:lang w:val="ru-RU"/>
        </w:rPr>
      </w:pPr>
      <w:r>
        <w:rPr>
          <w:rFonts w:ascii="Manrope" w:hAnsi="Manrope"/>
          <w:color w:val="212424"/>
          <w:lang w:val="ru-RU"/>
        </w:rPr>
        <w:t xml:space="preserve">- </w:t>
      </w:r>
      <w:r w:rsidRPr="000406E8">
        <w:rPr>
          <w:rFonts w:ascii="Manrope" w:hAnsi="Manrope"/>
          <w:color w:val="212424"/>
          <w:lang w:val="ru-RU"/>
        </w:rPr>
        <w:t>предоставляет ряд функций безопасности, включая сквозное шифрование, двухфакторную аутентификацию и белый список IP-адресов, помогая обеспечить безопасность данных и разговоров пользователей</w:t>
      </w:r>
      <w:r w:rsidR="001220C5">
        <w:rPr>
          <w:rFonts w:ascii="Manrope" w:hAnsi="Manrope"/>
          <w:color w:val="212424"/>
          <w:lang w:val="ru-RU"/>
        </w:rPr>
        <w:t>;</w:t>
      </w:r>
    </w:p>
    <w:p w14:paraId="799190EC" w14:textId="6669DECF" w:rsidR="005D7870" w:rsidRDefault="005D7870" w:rsidP="005D7870">
      <w:pPr>
        <w:rPr>
          <w:lang w:val="ru-RU"/>
        </w:rPr>
      </w:pPr>
      <w:r>
        <w:rPr>
          <w:lang w:val="ru-RU"/>
        </w:rPr>
        <w:t xml:space="preserve">- </w:t>
      </w:r>
      <w:r w:rsidR="00D37ECC">
        <w:rPr>
          <w:lang w:val="ru-RU"/>
        </w:rPr>
        <w:t>п</w:t>
      </w:r>
      <w:r>
        <w:rPr>
          <w:lang w:val="ru-RU"/>
        </w:rPr>
        <w:t>оддержка всех базовых функций</w:t>
      </w:r>
      <w:r w:rsidR="001220C5">
        <w:rPr>
          <w:lang w:val="ru-RU"/>
        </w:rPr>
        <w:t>;</w:t>
      </w:r>
    </w:p>
    <w:p w14:paraId="7483D31D" w14:textId="316B3ED0" w:rsidR="008B3244" w:rsidRDefault="008B3244" w:rsidP="005D7870">
      <w:pPr>
        <w:rPr>
          <w:lang w:val="ru-RU"/>
        </w:rPr>
      </w:pPr>
      <w:r>
        <w:rPr>
          <w:lang w:val="ru-RU"/>
        </w:rPr>
        <w:t xml:space="preserve">- </w:t>
      </w:r>
      <w:r w:rsidR="00D37ECC">
        <w:rPr>
          <w:lang w:val="ru-RU"/>
        </w:rPr>
        <w:t>г</w:t>
      </w:r>
      <w:r w:rsidRPr="008B3244">
        <w:rPr>
          <w:lang w:val="ru-RU"/>
        </w:rPr>
        <w:t>ибкая интеграция с внешними приложениями через веб-хуки и API</w:t>
      </w:r>
      <w:r w:rsidR="001220C5">
        <w:rPr>
          <w:lang w:val="ru-RU"/>
        </w:rPr>
        <w:t>;</w:t>
      </w:r>
    </w:p>
    <w:p w14:paraId="0C83D7F7" w14:textId="2C9B5370" w:rsidR="008B3244" w:rsidRDefault="008B3244" w:rsidP="008B3244">
      <w:pPr>
        <w:rPr>
          <w:lang w:val="ru-RU" w:eastAsia="ru-RU"/>
        </w:rPr>
      </w:pPr>
      <w:r>
        <w:rPr>
          <w:lang w:val="ru-RU"/>
        </w:rPr>
        <w:t xml:space="preserve">- </w:t>
      </w:r>
      <w:proofErr w:type="gramStart"/>
      <w:r w:rsidR="00D37ECC">
        <w:rPr>
          <w:lang w:val="ru-RU" w:eastAsia="ru-RU"/>
        </w:rPr>
        <w:t>к</w:t>
      </w:r>
      <w:r w:rsidR="000406E8">
        <w:rPr>
          <w:lang w:val="ru-RU" w:eastAsia="ru-RU"/>
        </w:rPr>
        <w:t>росс-</w:t>
      </w:r>
      <w:proofErr w:type="spellStart"/>
      <w:r w:rsidR="000406E8">
        <w:rPr>
          <w:lang w:val="ru-RU" w:eastAsia="ru-RU"/>
        </w:rPr>
        <w:t>платформенность</w:t>
      </w:r>
      <w:proofErr w:type="spellEnd"/>
      <w:proofErr w:type="gramEnd"/>
      <w:r w:rsidRPr="008B3244">
        <w:rPr>
          <w:lang w:val="ru-RU" w:eastAsia="ru-RU"/>
        </w:rPr>
        <w:t xml:space="preserve">. </w:t>
      </w:r>
      <w:proofErr w:type="spellStart"/>
      <w:r w:rsidRPr="008B3244">
        <w:rPr>
          <w:lang w:val="ru-RU" w:eastAsia="ru-RU"/>
        </w:rPr>
        <w:t>Rocket.Chat</w:t>
      </w:r>
      <w:proofErr w:type="spellEnd"/>
      <w:r w:rsidRPr="008B3244">
        <w:rPr>
          <w:lang w:val="ru-RU" w:eastAsia="ru-RU"/>
        </w:rPr>
        <w:t xml:space="preserve"> работает на различных операционных системах и платформах, в том числе на Linux, Windows, </w:t>
      </w:r>
      <w:proofErr w:type="spellStart"/>
      <w:r w:rsidRPr="008B3244">
        <w:rPr>
          <w:lang w:val="ru-RU" w:eastAsia="ru-RU"/>
        </w:rPr>
        <w:t>macOS</w:t>
      </w:r>
      <w:proofErr w:type="spellEnd"/>
      <w:r w:rsidRPr="008B3244">
        <w:rPr>
          <w:lang w:val="ru-RU" w:eastAsia="ru-RU"/>
        </w:rPr>
        <w:t xml:space="preserve">, </w:t>
      </w:r>
      <w:proofErr w:type="spellStart"/>
      <w:r w:rsidRPr="008B3244">
        <w:rPr>
          <w:lang w:val="ru-RU" w:eastAsia="ru-RU"/>
        </w:rPr>
        <w:t>Android</w:t>
      </w:r>
      <w:proofErr w:type="spellEnd"/>
      <w:r w:rsidRPr="008B3244">
        <w:rPr>
          <w:lang w:val="ru-RU" w:eastAsia="ru-RU"/>
        </w:rPr>
        <w:t xml:space="preserve"> и </w:t>
      </w:r>
      <w:proofErr w:type="spellStart"/>
      <w:r w:rsidRPr="008B3244">
        <w:rPr>
          <w:lang w:val="ru-RU" w:eastAsia="ru-RU"/>
        </w:rPr>
        <w:t>iOS</w:t>
      </w:r>
      <w:proofErr w:type="spellEnd"/>
      <w:r w:rsidRPr="008B3244">
        <w:rPr>
          <w:lang w:val="ru-RU" w:eastAsia="ru-RU"/>
        </w:rPr>
        <w:t xml:space="preserve">, имеет десктопную и </w:t>
      </w:r>
      <w:proofErr w:type="spellStart"/>
      <w:r w:rsidRPr="008B3244">
        <w:rPr>
          <w:lang w:val="ru-RU" w:eastAsia="ru-RU"/>
        </w:rPr>
        <w:t>web</w:t>
      </w:r>
      <w:proofErr w:type="spellEnd"/>
      <w:r w:rsidRPr="008B3244">
        <w:rPr>
          <w:lang w:val="ru-RU" w:eastAsia="ru-RU"/>
        </w:rPr>
        <w:t>-версию.</w:t>
      </w:r>
    </w:p>
    <w:p w14:paraId="5B493182" w14:textId="77777777" w:rsidR="00E11BF9" w:rsidRPr="00E11BF9" w:rsidRDefault="00E11BF9" w:rsidP="002D265F">
      <w:pPr>
        <w:jc w:val="both"/>
        <w:rPr>
          <w:lang w:val="ru-RU"/>
        </w:rPr>
      </w:pPr>
    </w:p>
    <w:p w14:paraId="78285BE5" w14:textId="126393A3" w:rsidR="00CB3209" w:rsidRDefault="000E555B" w:rsidP="002D265F">
      <w:pPr>
        <w:jc w:val="both"/>
        <w:rPr>
          <w:lang w:val="ru-RU"/>
        </w:rPr>
      </w:pPr>
      <w:r>
        <w:rPr>
          <w:lang w:val="ru-RU"/>
        </w:rPr>
        <w:t>Тестовую стратегию разработала</w:t>
      </w:r>
      <w:r w:rsidR="00B47741">
        <w:rPr>
          <w:lang w:val="ru-RU"/>
        </w:rPr>
        <w:t xml:space="preserve"> Демидова Светлана Сергеевна</w:t>
      </w:r>
      <w:r w:rsidR="00D37ECC">
        <w:rPr>
          <w:lang w:val="ru-RU"/>
        </w:rPr>
        <w:t xml:space="preserve"> </w:t>
      </w:r>
      <w:r w:rsidR="00B47741" w:rsidRPr="00B47741">
        <w:rPr>
          <w:lang w:val="ru-RU"/>
        </w:rPr>
        <w:t>-</w:t>
      </w:r>
      <w:r>
        <w:rPr>
          <w:lang w:val="ru-RU"/>
        </w:rPr>
        <w:t xml:space="preserve"> ученица Школы 21 (Образовательный проект от Сбер для разработчиков, направление «</w:t>
      </w:r>
      <w:r>
        <w:t>QA</w:t>
      </w:r>
      <w:r w:rsidRPr="000E555B">
        <w:rPr>
          <w:lang w:val="ru-RU"/>
        </w:rPr>
        <w:t>-</w:t>
      </w:r>
      <w:r>
        <w:rPr>
          <w:lang w:val="ru-RU"/>
        </w:rPr>
        <w:t>инженер»)</w:t>
      </w:r>
      <w:r w:rsidR="00B47741">
        <w:rPr>
          <w:lang w:val="ru-RU"/>
        </w:rPr>
        <w:t>.</w:t>
      </w:r>
      <w:r w:rsidR="00D37ECC">
        <w:rPr>
          <w:lang w:val="ru-RU"/>
        </w:rPr>
        <w:t xml:space="preserve"> Логин на платформе </w:t>
      </w:r>
      <w:r w:rsidR="00CB3209" w:rsidRPr="00CB3209">
        <w:rPr>
          <w:lang w:val="ru-RU"/>
        </w:rPr>
        <w:t>whalebar@student.21-school.ru</w:t>
      </w:r>
    </w:p>
    <w:p w14:paraId="0A86150C" w14:textId="77777777" w:rsidR="00CB3209" w:rsidRDefault="00CB3209" w:rsidP="002D265F">
      <w:pPr>
        <w:jc w:val="both"/>
        <w:rPr>
          <w:lang w:val="ru-RU"/>
        </w:rPr>
      </w:pPr>
    </w:p>
    <w:p w14:paraId="77019B72" w14:textId="716A7744" w:rsidR="00D37ECC" w:rsidRDefault="006352EB" w:rsidP="002D265F">
      <w:pPr>
        <w:jc w:val="both"/>
        <w:rPr>
          <w:lang w:val="ru-RU"/>
        </w:rPr>
      </w:pPr>
      <w:r>
        <w:rPr>
          <w:lang w:val="ru-RU"/>
        </w:rPr>
        <w:t>В процессе обучения были</w:t>
      </w:r>
      <w:r w:rsidR="00A70B94">
        <w:rPr>
          <w:lang w:val="ru-RU"/>
        </w:rPr>
        <w:t xml:space="preserve"> изучены:</w:t>
      </w:r>
    </w:p>
    <w:p w14:paraId="38F76C7F" w14:textId="7A558EC5" w:rsidR="00D37ECC" w:rsidRDefault="00D37ECC" w:rsidP="002D265F">
      <w:pPr>
        <w:jc w:val="both"/>
        <w:rPr>
          <w:lang w:val="ru-RU"/>
        </w:rPr>
      </w:pPr>
      <w:r>
        <w:rPr>
          <w:lang w:val="ru-RU"/>
        </w:rPr>
        <w:t xml:space="preserve">- виды </w:t>
      </w:r>
      <w:r w:rsidR="006352EB">
        <w:rPr>
          <w:lang w:val="ru-RU"/>
        </w:rPr>
        <w:t>т</w:t>
      </w:r>
      <w:r>
        <w:rPr>
          <w:lang w:val="ru-RU"/>
        </w:rPr>
        <w:t>естирования</w:t>
      </w:r>
      <w:r w:rsidR="001220C5">
        <w:rPr>
          <w:lang w:val="ru-RU"/>
        </w:rPr>
        <w:t>;</w:t>
      </w:r>
    </w:p>
    <w:p w14:paraId="26D9BAD4" w14:textId="3F531A45" w:rsidR="00D37ECC" w:rsidRDefault="00A70B94" w:rsidP="002D265F">
      <w:pPr>
        <w:jc w:val="both"/>
        <w:rPr>
          <w:lang w:val="ru-RU"/>
        </w:rPr>
      </w:pPr>
      <w:r>
        <w:rPr>
          <w:lang w:val="ru-RU"/>
        </w:rPr>
        <w:t>- о</w:t>
      </w:r>
      <w:r w:rsidR="009E2511" w:rsidRPr="009E2511">
        <w:rPr>
          <w:lang w:val="ru-RU"/>
        </w:rPr>
        <w:t>сновные тестовые артефакт</w:t>
      </w:r>
      <w:r w:rsidR="009E2511">
        <w:rPr>
          <w:lang w:val="ru-RU"/>
        </w:rPr>
        <w:t>ы</w:t>
      </w:r>
      <w:r w:rsidR="001220C5">
        <w:rPr>
          <w:lang w:val="ru-RU"/>
        </w:rPr>
        <w:t>;</w:t>
      </w:r>
    </w:p>
    <w:p w14:paraId="39EB0669" w14:textId="7223A8E6" w:rsidR="009E2511" w:rsidRDefault="009E2511" w:rsidP="002D265F">
      <w:pPr>
        <w:jc w:val="both"/>
        <w:rPr>
          <w:lang w:val="ru-RU"/>
        </w:rPr>
      </w:pPr>
      <w:r>
        <w:rPr>
          <w:lang w:val="ru-RU"/>
        </w:rPr>
        <w:t>- техники тест-дизайна</w:t>
      </w:r>
      <w:r w:rsidR="001220C5">
        <w:rPr>
          <w:lang w:val="ru-RU"/>
        </w:rPr>
        <w:t>;</w:t>
      </w:r>
    </w:p>
    <w:p w14:paraId="0FD98ADD" w14:textId="5D13659B" w:rsidR="009E2511" w:rsidRPr="009E2511" w:rsidRDefault="00A70B94" w:rsidP="009E2511">
      <w:pPr>
        <w:jc w:val="both"/>
        <w:rPr>
          <w:lang w:val="ru-RU"/>
        </w:rPr>
      </w:pPr>
      <w:r>
        <w:rPr>
          <w:lang w:val="ru-RU"/>
        </w:rPr>
        <w:t>- с</w:t>
      </w:r>
      <w:r w:rsidR="009E2511" w:rsidRPr="009E2511">
        <w:rPr>
          <w:lang w:val="ru-RU"/>
        </w:rPr>
        <w:t>оставление баг-репортов</w:t>
      </w:r>
      <w:r w:rsidR="001220C5">
        <w:rPr>
          <w:lang w:val="ru-RU"/>
        </w:rPr>
        <w:t>;</w:t>
      </w:r>
    </w:p>
    <w:p w14:paraId="2F6D659D" w14:textId="4C2DD46F" w:rsidR="009E2511" w:rsidRDefault="00A70B94" w:rsidP="009E2511">
      <w:pPr>
        <w:jc w:val="both"/>
        <w:rPr>
          <w:lang w:val="ru-RU"/>
        </w:rPr>
      </w:pPr>
      <w:r>
        <w:rPr>
          <w:lang w:val="ru-RU"/>
        </w:rPr>
        <w:t>- с</w:t>
      </w:r>
      <w:r w:rsidR="009E2511" w:rsidRPr="009E2511">
        <w:rPr>
          <w:lang w:val="ru-RU"/>
        </w:rPr>
        <w:t>истемы управления тестированием (</w:t>
      </w:r>
      <w:proofErr w:type="spellStart"/>
      <w:r w:rsidR="009E2511" w:rsidRPr="009E2511">
        <w:rPr>
          <w:lang w:val="ru-RU"/>
        </w:rPr>
        <w:t>Notion</w:t>
      </w:r>
      <w:proofErr w:type="spellEnd"/>
      <w:r>
        <w:rPr>
          <w:lang w:val="ru-RU"/>
        </w:rPr>
        <w:t xml:space="preserve">, </w:t>
      </w:r>
      <w:proofErr w:type="spellStart"/>
      <w:r w:rsidR="009E2511" w:rsidRPr="009E2511">
        <w:rPr>
          <w:lang w:val="ru-RU"/>
        </w:rPr>
        <w:t>TestIT</w:t>
      </w:r>
      <w:proofErr w:type="spellEnd"/>
      <w:r>
        <w:rPr>
          <w:lang w:val="ru-RU"/>
        </w:rPr>
        <w:t>)</w:t>
      </w:r>
      <w:r w:rsidR="001220C5">
        <w:rPr>
          <w:lang w:val="ru-RU"/>
        </w:rPr>
        <w:t>;</w:t>
      </w:r>
    </w:p>
    <w:p w14:paraId="34565F51" w14:textId="153B7A19" w:rsidR="009E2511" w:rsidRPr="00A70B94" w:rsidRDefault="00A70B94" w:rsidP="009E2511">
      <w:pPr>
        <w:jc w:val="both"/>
        <w:rPr>
          <w:lang w:val="ru-RU"/>
        </w:rPr>
      </w:pPr>
      <w:r>
        <w:rPr>
          <w:lang w:val="ru-RU"/>
        </w:rPr>
        <w:t>- с</w:t>
      </w:r>
      <w:r w:rsidR="009E2511">
        <w:rPr>
          <w:lang w:val="ru-RU"/>
        </w:rPr>
        <w:t>истема контроля версий</w:t>
      </w:r>
      <w:r>
        <w:rPr>
          <w:lang w:val="ru-RU"/>
        </w:rPr>
        <w:t xml:space="preserve"> (</w:t>
      </w:r>
      <w:r>
        <w:t>GitLab</w:t>
      </w:r>
      <w:r w:rsidRPr="00A70B94">
        <w:rPr>
          <w:lang w:val="ru-RU"/>
        </w:rPr>
        <w:t xml:space="preserve">, </w:t>
      </w:r>
      <w:r>
        <w:t>GitHub</w:t>
      </w:r>
      <w:r w:rsidRPr="00A70B94">
        <w:rPr>
          <w:lang w:val="ru-RU"/>
        </w:rPr>
        <w:t>)</w:t>
      </w:r>
      <w:r w:rsidR="001220C5">
        <w:rPr>
          <w:lang w:val="ru-RU"/>
        </w:rPr>
        <w:t>;</w:t>
      </w:r>
    </w:p>
    <w:p w14:paraId="038CE7AB" w14:textId="25C7C768" w:rsidR="00A70B94" w:rsidRPr="00A70B94" w:rsidRDefault="00A70B94" w:rsidP="00A70B94">
      <w:pPr>
        <w:jc w:val="both"/>
        <w:rPr>
          <w:lang w:val="ru-RU"/>
        </w:rPr>
      </w:pPr>
      <w:r w:rsidRPr="00A70B94">
        <w:rPr>
          <w:lang w:val="ru-RU"/>
        </w:rPr>
        <w:t xml:space="preserve">- </w:t>
      </w:r>
      <w:r>
        <w:t>Front</w:t>
      </w:r>
      <w:r w:rsidRPr="00A70B94">
        <w:rPr>
          <w:lang w:val="ru-RU"/>
        </w:rPr>
        <w:t>-</w:t>
      </w:r>
      <w:r>
        <w:t>end</w:t>
      </w:r>
      <w:r w:rsidRPr="00A70B94">
        <w:rPr>
          <w:lang w:val="ru-RU"/>
        </w:rPr>
        <w:t xml:space="preserve"> тестирование (Основные технологии </w:t>
      </w:r>
      <w:r>
        <w:t>HTML</w:t>
      </w:r>
      <w:r w:rsidRPr="00A70B94">
        <w:rPr>
          <w:lang w:val="ru-RU"/>
        </w:rPr>
        <w:t xml:space="preserve">, </w:t>
      </w:r>
      <w:r>
        <w:t>CSS</w:t>
      </w:r>
      <w:r w:rsidRPr="00A70B94">
        <w:rPr>
          <w:lang w:val="ru-RU"/>
        </w:rPr>
        <w:t xml:space="preserve">, </w:t>
      </w:r>
      <w:r>
        <w:t>JavaScript</w:t>
      </w:r>
      <w:r w:rsidRPr="00A70B94">
        <w:rPr>
          <w:lang w:val="ru-RU"/>
        </w:rPr>
        <w:t xml:space="preserve">, </w:t>
      </w:r>
      <w:r>
        <w:t>XPath</w:t>
      </w:r>
      <w:r w:rsidRPr="00A70B94">
        <w:rPr>
          <w:lang w:val="ru-RU"/>
        </w:rPr>
        <w:t xml:space="preserve">; </w:t>
      </w:r>
      <w:r>
        <w:t>UI</w:t>
      </w:r>
      <w:r w:rsidRPr="00A70B94">
        <w:rPr>
          <w:lang w:val="ru-RU"/>
        </w:rPr>
        <w:t>- тести</w:t>
      </w:r>
      <w:r>
        <w:rPr>
          <w:lang w:val="ru-RU"/>
        </w:rPr>
        <w:t>ров</w:t>
      </w:r>
      <w:r w:rsidRPr="00A70B94">
        <w:rPr>
          <w:lang w:val="ru-RU"/>
        </w:rPr>
        <w:t>ание</w:t>
      </w:r>
      <w:r>
        <w:rPr>
          <w:lang w:val="ru-RU"/>
        </w:rPr>
        <w:t>)</w:t>
      </w:r>
      <w:r w:rsidR="001220C5">
        <w:rPr>
          <w:lang w:val="ru-RU"/>
        </w:rPr>
        <w:t>;</w:t>
      </w:r>
    </w:p>
    <w:p w14:paraId="4FA03934" w14:textId="7C39AEB4" w:rsidR="00A70B94" w:rsidRPr="00A70B94" w:rsidRDefault="00A70B94" w:rsidP="00A70B94">
      <w:pPr>
        <w:jc w:val="both"/>
        <w:rPr>
          <w:lang w:val="ru-RU"/>
        </w:rPr>
      </w:pPr>
      <w:r>
        <w:rPr>
          <w:lang w:val="ru-RU"/>
        </w:rPr>
        <w:t xml:space="preserve">- </w:t>
      </w:r>
      <w:r>
        <w:t>Back</w:t>
      </w:r>
      <w:r w:rsidRPr="00A70B94">
        <w:rPr>
          <w:lang w:val="ru-RU"/>
        </w:rPr>
        <w:t>-</w:t>
      </w:r>
      <w:r>
        <w:t>end</w:t>
      </w:r>
      <w:r w:rsidRPr="00A70B94">
        <w:rPr>
          <w:lang w:val="ru-RU"/>
        </w:rPr>
        <w:t xml:space="preserve"> тестирование (тестирование </w:t>
      </w:r>
      <w:r>
        <w:t>API</w:t>
      </w:r>
      <w:r>
        <w:rPr>
          <w:lang w:val="ru-RU"/>
        </w:rPr>
        <w:t xml:space="preserve">: </w:t>
      </w:r>
      <w:r>
        <w:t>Swagger</w:t>
      </w:r>
      <w:r w:rsidRPr="00A70B94">
        <w:rPr>
          <w:lang w:val="ru-RU"/>
        </w:rPr>
        <w:t xml:space="preserve">, </w:t>
      </w:r>
      <w:r>
        <w:t>Postman</w:t>
      </w:r>
      <w:r w:rsidRPr="00A70B94">
        <w:rPr>
          <w:lang w:val="ru-RU"/>
        </w:rPr>
        <w:t>)</w:t>
      </w:r>
      <w:r w:rsidR="001220C5">
        <w:rPr>
          <w:lang w:val="ru-RU"/>
        </w:rPr>
        <w:t>;</w:t>
      </w:r>
    </w:p>
    <w:p w14:paraId="50BF4E91" w14:textId="4BF02BFF" w:rsidR="00A70B94" w:rsidRPr="00A70B94" w:rsidRDefault="00A70B94" w:rsidP="00A70B94">
      <w:pPr>
        <w:jc w:val="both"/>
        <w:rPr>
          <w:lang w:val="ru-RU"/>
        </w:rPr>
      </w:pPr>
      <w:r w:rsidRPr="00A70B94">
        <w:rPr>
          <w:lang w:val="ru-RU"/>
        </w:rPr>
        <w:t xml:space="preserve">- </w:t>
      </w:r>
      <w:r w:rsidRPr="00A70B94">
        <w:rPr>
          <w:lang w:val="ru-RU"/>
        </w:rPr>
        <w:t>Дополнительные инструменты для тестирования (</w:t>
      </w:r>
      <w:r>
        <w:t>Fiddler</w:t>
      </w:r>
      <w:r w:rsidRPr="00A70B94">
        <w:rPr>
          <w:lang w:val="ru-RU"/>
        </w:rPr>
        <w:t xml:space="preserve">, </w:t>
      </w:r>
      <w:proofErr w:type="spellStart"/>
      <w:r>
        <w:t>DevTools</w:t>
      </w:r>
      <w:proofErr w:type="spellEnd"/>
      <w:r w:rsidRPr="00A70B94">
        <w:rPr>
          <w:lang w:val="ru-RU"/>
        </w:rPr>
        <w:t>, Журнал событий (</w:t>
      </w:r>
      <w:r>
        <w:t>Event</w:t>
      </w:r>
      <w:r w:rsidRPr="00A70B94">
        <w:rPr>
          <w:lang w:val="ru-RU"/>
        </w:rPr>
        <w:t xml:space="preserve"> </w:t>
      </w:r>
      <w:r>
        <w:t>Log</w:t>
      </w:r>
      <w:r w:rsidRPr="00A70B94">
        <w:rPr>
          <w:lang w:val="ru-RU"/>
        </w:rPr>
        <w:t xml:space="preserve">), </w:t>
      </w:r>
      <w:r>
        <w:t>PowerShell</w:t>
      </w:r>
      <w:r w:rsidRPr="00A70B94">
        <w:rPr>
          <w:lang w:val="ru-RU"/>
        </w:rPr>
        <w:t xml:space="preserve">, </w:t>
      </w:r>
      <w:proofErr w:type="spellStart"/>
      <w:r>
        <w:t>Webminal</w:t>
      </w:r>
      <w:proofErr w:type="spellEnd"/>
      <w:r w:rsidRPr="00A70B94">
        <w:rPr>
          <w:lang w:val="ru-RU"/>
        </w:rPr>
        <w:t>)</w:t>
      </w:r>
      <w:r w:rsidR="001220C5">
        <w:rPr>
          <w:lang w:val="ru-RU"/>
        </w:rPr>
        <w:t>;</w:t>
      </w:r>
    </w:p>
    <w:p w14:paraId="5635DFE0" w14:textId="57D4B22C" w:rsidR="00A70B94" w:rsidRPr="00A70B94" w:rsidRDefault="00A70B94" w:rsidP="00A70B94">
      <w:pPr>
        <w:jc w:val="both"/>
        <w:rPr>
          <w:lang w:val="ru-RU"/>
        </w:rPr>
      </w:pPr>
      <w:r w:rsidRPr="00A70B94">
        <w:rPr>
          <w:lang w:val="ru-RU"/>
        </w:rPr>
        <w:t xml:space="preserve">- </w:t>
      </w:r>
      <w:r w:rsidRPr="00A70B94">
        <w:rPr>
          <w:lang w:val="ru-RU"/>
        </w:rPr>
        <w:t>Мобильное тестирование (</w:t>
      </w:r>
      <w:r>
        <w:rPr>
          <w:lang w:val="ru-RU"/>
        </w:rPr>
        <w:t>эмуляторы</w:t>
      </w:r>
      <w:r w:rsidRPr="00A70B94">
        <w:rPr>
          <w:lang w:val="ru-RU"/>
        </w:rPr>
        <w:t xml:space="preserve"> </w:t>
      </w:r>
      <w:proofErr w:type="spellStart"/>
      <w:r>
        <w:t>Ipadian</w:t>
      </w:r>
      <w:proofErr w:type="spellEnd"/>
      <w:r w:rsidRPr="00A70B94">
        <w:rPr>
          <w:lang w:val="ru-RU"/>
        </w:rPr>
        <w:t xml:space="preserve"> и </w:t>
      </w:r>
      <w:r>
        <w:t>Sauce</w:t>
      </w:r>
      <w:r w:rsidRPr="00A70B94">
        <w:rPr>
          <w:lang w:val="ru-RU"/>
        </w:rPr>
        <w:t xml:space="preserve"> </w:t>
      </w:r>
      <w:r>
        <w:t>Labs</w:t>
      </w:r>
      <w:r w:rsidRPr="00A70B94">
        <w:rPr>
          <w:lang w:val="ru-RU"/>
        </w:rPr>
        <w:t>)</w:t>
      </w:r>
      <w:r w:rsidR="001220C5">
        <w:rPr>
          <w:lang w:val="ru-RU"/>
        </w:rPr>
        <w:t>;</w:t>
      </w:r>
    </w:p>
    <w:p w14:paraId="798039CC" w14:textId="15C42857" w:rsidR="00CB3209" w:rsidRDefault="00A70B94" w:rsidP="00A70B94">
      <w:pPr>
        <w:jc w:val="both"/>
        <w:rPr>
          <w:lang w:val="ru-RU"/>
        </w:rPr>
      </w:pPr>
      <w:r w:rsidRPr="00A70B94">
        <w:rPr>
          <w:lang w:val="ru-RU"/>
        </w:rPr>
        <w:t xml:space="preserve">- Базы данных (основы работы с СУБД, веб-хранилища, </w:t>
      </w:r>
      <w:r>
        <w:t>SQL</w:t>
      </w:r>
      <w:r w:rsidRPr="00A70B94">
        <w:rPr>
          <w:lang w:val="ru-RU"/>
        </w:rPr>
        <w:t xml:space="preserve"> запросы, особенности те</w:t>
      </w:r>
      <w:r>
        <w:rPr>
          <w:lang w:val="ru-RU"/>
        </w:rPr>
        <w:t>ст</w:t>
      </w:r>
      <w:r w:rsidRPr="00A70B94">
        <w:rPr>
          <w:lang w:val="ru-RU"/>
        </w:rPr>
        <w:t>ирования БД)</w:t>
      </w:r>
      <w:r w:rsidR="001220C5">
        <w:rPr>
          <w:lang w:val="ru-RU"/>
        </w:rPr>
        <w:t>;</w:t>
      </w:r>
    </w:p>
    <w:p w14:paraId="161606B8" w14:textId="77777777" w:rsidR="00CB3209" w:rsidRPr="00A70B94" w:rsidRDefault="00CB3209" w:rsidP="00A70B94">
      <w:pPr>
        <w:jc w:val="both"/>
        <w:rPr>
          <w:lang w:val="ru-RU"/>
        </w:rPr>
      </w:pPr>
    </w:p>
    <w:p w14:paraId="479D7B0A" w14:textId="04964FE9" w:rsidR="00A70B94" w:rsidRDefault="00017DE2" w:rsidP="002D265F">
      <w:pPr>
        <w:jc w:val="both"/>
        <w:rPr>
          <w:lang w:val="ru-RU"/>
        </w:rPr>
      </w:pPr>
      <w:r>
        <w:rPr>
          <w:lang w:val="ru-RU"/>
        </w:rPr>
        <w:t xml:space="preserve">В процессе обучения </w:t>
      </w:r>
      <w:r w:rsidR="001C0DB7">
        <w:rPr>
          <w:lang w:val="ru-RU"/>
        </w:rPr>
        <w:t xml:space="preserve">было </w:t>
      </w:r>
      <w:r>
        <w:rPr>
          <w:lang w:val="ru-RU"/>
        </w:rPr>
        <w:t>выполнено:</w:t>
      </w:r>
      <w:r w:rsidR="00A70B94">
        <w:rPr>
          <w:lang w:val="ru-RU"/>
        </w:rPr>
        <w:t xml:space="preserve"> </w:t>
      </w:r>
    </w:p>
    <w:p w14:paraId="3FC89C29" w14:textId="214C49BB" w:rsidR="00A70B94" w:rsidRPr="00174CAB" w:rsidRDefault="00017DE2" w:rsidP="002D265F">
      <w:pPr>
        <w:jc w:val="both"/>
        <w:rPr>
          <w:lang w:val="ru-RU"/>
        </w:rPr>
      </w:pPr>
      <w:r>
        <w:rPr>
          <w:lang w:val="ru-RU"/>
        </w:rPr>
        <w:t xml:space="preserve">- тестирование </w:t>
      </w:r>
      <w:r w:rsidR="00A70B94">
        <w:rPr>
          <w:lang w:val="ru-RU"/>
        </w:rPr>
        <w:t>демо-верси</w:t>
      </w:r>
      <w:r>
        <w:rPr>
          <w:lang w:val="ru-RU"/>
        </w:rPr>
        <w:t>и</w:t>
      </w:r>
      <w:r w:rsidR="00A70B94">
        <w:rPr>
          <w:lang w:val="ru-RU"/>
        </w:rPr>
        <w:t xml:space="preserve"> интернет-магазина </w:t>
      </w:r>
      <w:r w:rsidR="00174CAB">
        <w:rPr>
          <w:lang w:val="ru-RU"/>
        </w:rPr>
        <w:t>(</w:t>
      </w:r>
      <w:r w:rsidR="00174CAB" w:rsidRPr="00174CAB">
        <w:t>https</w:t>
      </w:r>
      <w:r w:rsidR="00174CAB" w:rsidRPr="00174CAB">
        <w:rPr>
          <w:lang w:val="ru-RU"/>
        </w:rPr>
        <w:t>://</w:t>
      </w:r>
      <w:r w:rsidR="00174CAB" w:rsidRPr="00174CAB">
        <w:t>www</w:t>
      </w:r>
      <w:r w:rsidR="00174CAB" w:rsidRPr="00174CAB">
        <w:rPr>
          <w:lang w:val="ru-RU"/>
        </w:rPr>
        <w:t>.</w:t>
      </w:r>
      <w:proofErr w:type="spellStart"/>
      <w:r w:rsidR="00174CAB" w:rsidRPr="00174CAB">
        <w:t>saucedemo</w:t>
      </w:r>
      <w:proofErr w:type="spellEnd"/>
      <w:r w:rsidR="00174CAB" w:rsidRPr="00174CAB">
        <w:rPr>
          <w:lang w:val="ru-RU"/>
        </w:rPr>
        <w:t>.</w:t>
      </w:r>
      <w:r w:rsidR="00174CAB" w:rsidRPr="00174CAB">
        <w:t>com</w:t>
      </w:r>
      <w:r w:rsidR="00174CAB" w:rsidRPr="00174CAB">
        <w:rPr>
          <w:lang w:val="ru-RU"/>
        </w:rPr>
        <w:t>/</w:t>
      </w:r>
      <w:r w:rsidR="00174CAB">
        <w:rPr>
          <w:lang w:val="ru-RU"/>
        </w:rPr>
        <w:t>)</w:t>
      </w:r>
      <w:r w:rsidR="001220C5">
        <w:rPr>
          <w:lang w:val="ru-RU"/>
        </w:rPr>
        <w:t>;</w:t>
      </w:r>
    </w:p>
    <w:p w14:paraId="6D0852D3" w14:textId="06B54049" w:rsidR="00A70B94" w:rsidRPr="00017DE2" w:rsidRDefault="00A70B94" w:rsidP="002D265F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017DE2">
        <w:rPr>
          <w:lang w:val="ru-RU"/>
        </w:rPr>
        <w:t>составлены сценарии использования (</w:t>
      </w:r>
      <w:r w:rsidR="00017DE2">
        <w:t>use</w:t>
      </w:r>
      <w:r w:rsidR="00017DE2" w:rsidRPr="00017DE2">
        <w:rPr>
          <w:lang w:val="ru-RU"/>
        </w:rPr>
        <w:t>-</w:t>
      </w:r>
      <w:r w:rsidR="00017DE2">
        <w:t>case</w:t>
      </w:r>
      <w:r w:rsidR="00017DE2">
        <w:t>s</w:t>
      </w:r>
      <w:r w:rsidR="00017DE2">
        <w:rPr>
          <w:lang w:val="ru-RU"/>
        </w:rPr>
        <w:t xml:space="preserve">) </w:t>
      </w:r>
      <w:r>
        <w:rPr>
          <w:lang w:val="ru-RU"/>
        </w:rPr>
        <w:t xml:space="preserve">СБЕР МЕГАМАРКЕТ </w:t>
      </w:r>
      <w:r w:rsidR="00174CAB">
        <w:rPr>
          <w:lang w:val="ru-RU"/>
        </w:rPr>
        <w:t>(</w:t>
      </w:r>
      <w:r w:rsidR="00174CAB" w:rsidRPr="00174CAB">
        <w:rPr>
          <w:lang w:val="ru-RU"/>
        </w:rPr>
        <w:t>https://sbermarket.ru/</w:t>
      </w:r>
      <w:r w:rsidR="00174CAB">
        <w:rPr>
          <w:lang w:val="ru-RU"/>
        </w:rPr>
        <w:t>)</w:t>
      </w:r>
      <w:r w:rsidR="001220C5">
        <w:rPr>
          <w:lang w:val="ru-RU"/>
        </w:rPr>
        <w:t>;</w:t>
      </w:r>
    </w:p>
    <w:p w14:paraId="09F6467F" w14:textId="726FF095" w:rsidR="00017DE2" w:rsidRPr="001C0DB7" w:rsidRDefault="00F04083" w:rsidP="002D265F">
      <w:pPr>
        <w:jc w:val="both"/>
        <w:rPr>
          <w:lang w:val="ru-RU"/>
        </w:rPr>
      </w:pPr>
      <w:r w:rsidRPr="00017DE2">
        <w:rPr>
          <w:lang w:val="ru-RU"/>
        </w:rPr>
        <w:t xml:space="preserve">- </w:t>
      </w:r>
      <w:r w:rsidR="00017DE2">
        <w:rPr>
          <w:lang w:val="ru-RU"/>
        </w:rPr>
        <w:t>функциональное тестирование веб</w:t>
      </w:r>
      <w:r w:rsidR="00017DE2" w:rsidRPr="00017DE2">
        <w:rPr>
          <w:lang w:val="ru-RU"/>
        </w:rPr>
        <w:t>-</w:t>
      </w:r>
      <w:r w:rsidR="00017DE2">
        <w:rPr>
          <w:lang w:val="ru-RU"/>
        </w:rPr>
        <w:t>версии</w:t>
      </w:r>
      <w:r w:rsidR="00017DE2" w:rsidRPr="00017DE2">
        <w:rPr>
          <w:lang w:val="ru-RU"/>
        </w:rPr>
        <w:t xml:space="preserve"> </w:t>
      </w:r>
      <w:r>
        <w:t>Telegram</w:t>
      </w:r>
      <w:r w:rsidRPr="00017DE2">
        <w:rPr>
          <w:lang w:val="ru-RU"/>
        </w:rPr>
        <w:t xml:space="preserve"> </w:t>
      </w:r>
      <w:r w:rsidR="00174CAB">
        <w:rPr>
          <w:lang w:val="ru-RU"/>
        </w:rPr>
        <w:t>(</w:t>
      </w:r>
      <w:r w:rsidR="001C0DB7" w:rsidRPr="001C0DB7">
        <w:t>https</w:t>
      </w:r>
      <w:r w:rsidR="001C0DB7" w:rsidRPr="001C0DB7">
        <w:rPr>
          <w:lang w:val="ru-RU"/>
        </w:rPr>
        <w:t>://</w:t>
      </w:r>
      <w:r w:rsidR="001C0DB7" w:rsidRPr="001C0DB7">
        <w:t>web</w:t>
      </w:r>
      <w:r w:rsidR="001C0DB7" w:rsidRPr="001C0DB7">
        <w:rPr>
          <w:lang w:val="ru-RU"/>
        </w:rPr>
        <w:t>.</w:t>
      </w:r>
      <w:r w:rsidR="001C0DB7" w:rsidRPr="001C0DB7">
        <w:t>telegram</w:t>
      </w:r>
      <w:r w:rsidR="001C0DB7" w:rsidRPr="001C0DB7">
        <w:rPr>
          <w:lang w:val="ru-RU"/>
        </w:rPr>
        <w:t>.</w:t>
      </w:r>
      <w:r w:rsidR="001C0DB7" w:rsidRPr="001C0DB7">
        <w:t>org</w:t>
      </w:r>
      <w:r w:rsidR="001C0DB7" w:rsidRPr="001C0DB7">
        <w:rPr>
          <w:lang w:val="ru-RU"/>
        </w:rPr>
        <w:t>/</w:t>
      </w:r>
      <w:r w:rsidR="00174CAB">
        <w:rPr>
          <w:lang w:val="ru-RU"/>
        </w:rPr>
        <w:t>)</w:t>
      </w:r>
      <w:r w:rsidR="001220C5">
        <w:rPr>
          <w:lang w:val="ru-RU"/>
        </w:rPr>
        <w:t>;</w:t>
      </w:r>
    </w:p>
    <w:p w14:paraId="1CA6B01E" w14:textId="4B6D6995" w:rsidR="00174CAB" w:rsidRDefault="00A70B94" w:rsidP="002D265F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="00017DE2">
        <w:t>UI</w:t>
      </w:r>
      <w:r w:rsidR="00017DE2" w:rsidRPr="00017DE2">
        <w:rPr>
          <w:lang w:val="ru-RU"/>
        </w:rPr>
        <w:t>-</w:t>
      </w:r>
      <w:r w:rsidR="00017DE2">
        <w:rPr>
          <w:lang w:val="ru-RU"/>
        </w:rPr>
        <w:t xml:space="preserve">тестирование </w:t>
      </w:r>
      <w:r w:rsidR="00017DE2" w:rsidRPr="00017DE2">
        <w:rPr>
          <w:lang w:val="ru-RU"/>
        </w:rPr>
        <w:t xml:space="preserve">одной из страниц </w:t>
      </w:r>
      <w:proofErr w:type="spellStart"/>
      <w:r w:rsidR="00017DE2" w:rsidRPr="00017DE2">
        <w:rPr>
          <w:lang w:val="ru-RU"/>
        </w:rPr>
        <w:t>СберСтрахования</w:t>
      </w:r>
      <w:proofErr w:type="spellEnd"/>
      <w:r w:rsidR="00017DE2">
        <w:rPr>
          <w:lang w:val="ru-RU"/>
        </w:rPr>
        <w:t xml:space="preserve"> </w:t>
      </w:r>
      <w:r w:rsidR="00174CAB">
        <w:rPr>
          <w:lang w:val="ru-RU"/>
        </w:rPr>
        <w:t>(</w:t>
      </w:r>
      <w:r w:rsidR="00174CAB" w:rsidRPr="00174CAB">
        <w:rPr>
          <w:lang w:val="ru-RU"/>
        </w:rPr>
        <w:t>https://online.sberbankins.ru/store/property-insurance/</w:t>
      </w:r>
      <w:r w:rsidR="00174CAB">
        <w:rPr>
          <w:lang w:val="ru-RU"/>
        </w:rPr>
        <w:t>)</w:t>
      </w:r>
      <w:r w:rsidR="001220C5">
        <w:rPr>
          <w:lang w:val="ru-RU"/>
        </w:rPr>
        <w:t>;</w:t>
      </w:r>
    </w:p>
    <w:p w14:paraId="173D9E72" w14:textId="3F7850DF" w:rsidR="00174CAB" w:rsidRPr="00174CAB" w:rsidRDefault="00174CAB" w:rsidP="002D265F">
      <w:pPr>
        <w:jc w:val="both"/>
        <w:rPr>
          <w:lang w:val="ru-RU"/>
        </w:rPr>
      </w:pPr>
      <w:r>
        <w:rPr>
          <w:lang w:val="ru-RU"/>
        </w:rPr>
        <w:t xml:space="preserve">- </w:t>
      </w:r>
      <w:r w:rsidRPr="00174CAB">
        <w:rPr>
          <w:lang w:val="ru-RU"/>
        </w:rPr>
        <w:t xml:space="preserve">ручное </w:t>
      </w:r>
      <w:r w:rsidRPr="00174CAB">
        <w:t>UI</w:t>
      </w:r>
      <w:r w:rsidRPr="00174CAB">
        <w:rPr>
          <w:lang w:val="ru-RU"/>
        </w:rPr>
        <w:t xml:space="preserve">-тестирование официального сайта </w:t>
      </w:r>
      <w:proofErr w:type="spellStart"/>
      <w:r w:rsidRPr="00174CAB">
        <w:t>TestIT</w:t>
      </w:r>
      <w:proofErr w:type="spellEnd"/>
      <w:r w:rsidRPr="00174CAB">
        <w:rPr>
          <w:lang w:val="ru-RU"/>
        </w:rPr>
        <w:t xml:space="preserve"> </w:t>
      </w:r>
      <w:r>
        <w:rPr>
          <w:lang w:val="ru-RU"/>
        </w:rPr>
        <w:t>(</w:t>
      </w:r>
      <w:r w:rsidRPr="00174CAB">
        <w:t>https</w:t>
      </w:r>
      <w:r w:rsidRPr="00174CAB">
        <w:rPr>
          <w:lang w:val="ru-RU"/>
        </w:rPr>
        <w:t>://</w:t>
      </w:r>
      <w:proofErr w:type="spellStart"/>
      <w:r w:rsidRPr="00174CAB">
        <w:t>testit</w:t>
      </w:r>
      <w:proofErr w:type="spellEnd"/>
      <w:r w:rsidRPr="00174CAB">
        <w:rPr>
          <w:lang w:val="ru-RU"/>
        </w:rPr>
        <w:t>.</w:t>
      </w:r>
      <w:r w:rsidRPr="00174CAB">
        <w:t>software</w:t>
      </w:r>
      <w:r w:rsidRPr="00174CAB">
        <w:rPr>
          <w:lang w:val="ru-RU"/>
        </w:rPr>
        <w:t>/</w:t>
      </w:r>
      <w:r>
        <w:rPr>
          <w:lang w:val="ru-RU"/>
        </w:rPr>
        <w:t>)</w:t>
      </w:r>
      <w:r w:rsidR="001220C5">
        <w:rPr>
          <w:lang w:val="ru-RU"/>
        </w:rPr>
        <w:t>;</w:t>
      </w:r>
    </w:p>
    <w:p w14:paraId="6B94A500" w14:textId="3A67D4C4" w:rsidR="00017DE2" w:rsidRPr="00174CAB" w:rsidRDefault="00017DE2" w:rsidP="002D265F">
      <w:pPr>
        <w:jc w:val="both"/>
        <w:rPr>
          <w:lang w:val="ru-RU"/>
        </w:rPr>
      </w:pPr>
      <w:r w:rsidRPr="00174CAB">
        <w:rPr>
          <w:lang w:val="ru-RU"/>
        </w:rPr>
        <w:t xml:space="preserve">- </w:t>
      </w:r>
      <w:r w:rsidRPr="00017DE2">
        <w:rPr>
          <w:lang w:val="ru-RU"/>
        </w:rPr>
        <w:t>тестирование</w:t>
      </w:r>
      <w:r w:rsidRPr="00174CAB">
        <w:rPr>
          <w:lang w:val="ru-RU"/>
        </w:rPr>
        <w:t xml:space="preserve"> </w:t>
      </w:r>
      <w:r w:rsidRPr="00017DE2">
        <w:t>Fake</w:t>
      </w:r>
      <w:r w:rsidRPr="00174CAB">
        <w:rPr>
          <w:lang w:val="ru-RU"/>
        </w:rPr>
        <w:t xml:space="preserve"> </w:t>
      </w:r>
      <w:r w:rsidRPr="00017DE2">
        <w:t>REST</w:t>
      </w:r>
      <w:r w:rsidRPr="00174CAB">
        <w:rPr>
          <w:lang w:val="ru-RU"/>
        </w:rPr>
        <w:t xml:space="preserve"> </w:t>
      </w:r>
      <w:r w:rsidRPr="00017DE2">
        <w:t>API</w:t>
      </w:r>
      <w:r w:rsidRPr="00174CAB">
        <w:rPr>
          <w:lang w:val="ru-RU"/>
        </w:rPr>
        <w:t xml:space="preserve"> </w:t>
      </w:r>
      <w:r w:rsidR="00174CAB">
        <w:rPr>
          <w:lang w:val="ru-RU"/>
        </w:rPr>
        <w:t>(</w:t>
      </w:r>
      <w:r w:rsidR="00174CAB" w:rsidRPr="00174CAB">
        <w:t>https</w:t>
      </w:r>
      <w:r w:rsidR="00174CAB" w:rsidRPr="00174CAB">
        <w:rPr>
          <w:lang w:val="ru-RU"/>
        </w:rPr>
        <w:t>://</w:t>
      </w:r>
      <w:proofErr w:type="spellStart"/>
      <w:r w:rsidR="00174CAB" w:rsidRPr="00174CAB">
        <w:t>fakerestapi</w:t>
      </w:r>
      <w:proofErr w:type="spellEnd"/>
      <w:r w:rsidR="00174CAB" w:rsidRPr="00174CAB">
        <w:rPr>
          <w:lang w:val="ru-RU"/>
        </w:rPr>
        <w:t>.</w:t>
      </w:r>
      <w:proofErr w:type="spellStart"/>
      <w:r w:rsidR="00174CAB" w:rsidRPr="00174CAB">
        <w:t>azurewebsites</w:t>
      </w:r>
      <w:proofErr w:type="spellEnd"/>
      <w:r w:rsidR="00174CAB" w:rsidRPr="00174CAB">
        <w:rPr>
          <w:lang w:val="ru-RU"/>
        </w:rPr>
        <w:t>.</w:t>
      </w:r>
      <w:r w:rsidR="00174CAB" w:rsidRPr="00174CAB">
        <w:t>net</w:t>
      </w:r>
      <w:r w:rsidR="00174CAB" w:rsidRPr="00174CAB">
        <w:rPr>
          <w:lang w:val="ru-RU"/>
        </w:rPr>
        <w:t>/</w:t>
      </w:r>
      <w:r w:rsidR="00174CAB" w:rsidRPr="00174CAB">
        <w:t>index</w:t>
      </w:r>
      <w:r w:rsidR="00174CAB" w:rsidRPr="00174CAB">
        <w:rPr>
          <w:lang w:val="ru-RU"/>
        </w:rPr>
        <w:t>.</w:t>
      </w:r>
      <w:r w:rsidR="00174CAB" w:rsidRPr="00174CAB">
        <w:t>html</w:t>
      </w:r>
      <w:r w:rsidR="001220C5">
        <w:rPr>
          <w:lang w:val="ru-RU"/>
        </w:rPr>
        <w:t>);</w:t>
      </w:r>
    </w:p>
    <w:p w14:paraId="472157E2" w14:textId="3C5A44D6" w:rsidR="00A70B94" w:rsidRDefault="00174CAB" w:rsidP="002D265F">
      <w:pPr>
        <w:jc w:val="both"/>
        <w:rPr>
          <w:lang w:val="ru-RU"/>
        </w:rPr>
      </w:pPr>
      <w:r w:rsidRPr="00174CAB">
        <w:rPr>
          <w:lang w:val="ru-RU"/>
        </w:rPr>
        <w:t xml:space="preserve">- </w:t>
      </w:r>
      <w:r>
        <w:rPr>
          <w:lang w:val="ru-RU"/>
        </w:rPr>
        <w:t xml:space="preserve">тестирование мобильного приложения </w:t>
      </w:r>
      <w:r>
        <w:t>tutu</w:t>
      </w:r>
      <w:r w:rsidRPr="00174CAB">
        <w:rPr>
          <w:lang w:val="ru-RU"/>
        </w:rPr>
        <w:t xml:space="preserve"> </w:t>
      </w:r>
      <w:r>
        <w:rPr>
          <w:lang w:val="ru-RU"/>
        </w:rPr>
        <w:t>(</w:t>
      </w:r>
      <w:r w:rsidR="001C0DB7" w:rsidRPr="001C0DB7">
        <w:t>https</w:t>
      </w:r>
      <w:r w:rsidR="001C0DB7" w:rsidRPr="001C0DB7">
        <w:rPr>
          <w:lang w:val="ru-RU"/>
        </w:rPr>
        <w:t>://</w:t>
      </w:r>
      <w:r w:rsidR="001C0DB7" w:rsidRPr="001C0DB7">
        <w:t>www</w:t>
      </w:r>
      <w:r w:rsidR="001C0DB7" w:rsidRPr="001C0DB7">
        <w:rPr>
          <w:lang w:val="ru-RU"/>
        </w:rPr>
        <w:t>.</w:t>
      </w:r>
      <w:r w:rsidR="001C0DB7" w:rsidRPr="001C0DB7">
        <w:t>tutu</w:t>
      </w:r>
      <w:r w:rsidR="001C0DB7" w:rsidRPr="001C0DB7">
        <w:rPr>
          <w:lang w:val="ru-RU"/>
        </w:rPr>
        <w:t>.</w:t>
      </w:r>
      <w:proofErr w:type="spellStart"/>
      <w:r w:rsidR="001C0DB7" w:rsidRPr="001C0DB7">
        <w:t>ru</w:t>
      </w:r>
      <w:proofErr w:type="spellEnd"/>
      <w:r w:rsidR="001C0DB7" w:rsidRPr="001C0DB7">
        <w:rPr>
          <w:lang w:val="ru-RU"/>
        </w:rPr>
        <w:t>/</w:t>
      </w:r>
      <w:r>
        <w:rPr>
          <w:lang w:val="ru-RU"/>
        </w:rPr>
        <w:t>)</w:t>
      </w:r>
      <w:r w:rsidR="001C0DB7">
        <w:rPr>
          <w:lang w:val="ru-RU"/>
        </w:rPr>
        <w:t xml:space="preserve"> – нативного и веб-приложения</w:t>
      </w:r>
      <w:r w:rsidR="001220C5">
        <w:rPr>
          <w:lang w:val="ru-RU"/>
        </w:rPr>
        <w:t>.</w:t>
      </w:r>
    </w:p>
    <w:p w14:paraId="30B0C4C9" w14:textId="77777777" w:rsidR="00A143CA" w:rsidRDefault="00A143CA" w:rsidP="002D265F">
      <w:pPr>
        <w:jc w:val="both"/>
        <w:rPr>
          <w:lang w:val="ru-RU"/>
        </w:rPr>
      </w:pPr>
    </w:p>
    <w:p w14:paraId="129845F3" w14:textId="77777777" w:rsidR="00A143CA" w:rsidRDefault="00A143CA" w:rsidP="002D265F">
      <w:pPr>
        <w:jc w:val="both"/>
        <w:rPr>
          <w:lang w:val="ru-RU"/>
        </w:rPr>
      </w:pPr>
      <w:r>
        <w:rPr>
          <w:lang w:val="ru-RU"/>
        </w:rPr>
        <w:t>В тестовой стратегии будет описано системное тестирование для проверки всей системы в целом, так как приложение полностью готово и нужно протестировать последнюю версию.</w:t>
      </w:r>
    </w:p>
    <w:p w14:paraId="52798132" w14:textId="6083FF06" w:rsidR="00A143CA" w:rsidRDefault="00CB3209" w:rsidP="002D265F">
      <w:pPr>
        <w:jc w:val="both"/>
        <w:rPr>
          <w:lang w:val="ru-RU"/>
        </w:rPr>
      </w:pPr>
      <w:r w:rsidRPr="00CB3209">
        <w:rPr>
          <w:lang w:val="ru-RU"/>
        </w:rPr>
        <w:t xml:space="preserve">Системное тестирование — это этап тестирования программного обеспечения, который выполняется после </w:t>
      </w:r>
      <w:r w:rsidRPr="00CB3209">
        <w:rPr>
          <w:lang w:val="ru-RU"/>
        </w:rPr>
        <w:lastRenderedPageBreak/>
        <w:t>модульного и интеграционного тестирования.</w:t>
      </w:r>
      <w:r>
        <w:rPr>
          <w:lang w:val="ru-RU"/>
        </w:rPr>
        <w:t xml:space="preserve"> Тестирование проводится методом черного ящика, то есть без доступа к внутренней структуре системы. Проверяется работа программного продукта в целом и оценивается его соответствие требованиям.</w:t>
      </w:r>
    </w:p>
    <w:p w14:paraId="42F2A35D" w14:textId="77777777" w:rsidR="00B25116" w:rsidRPr="00174CAB" w:rsidRDefault="00B25116" w:rsidP="002D265F">
      <w:pPr>
        <w:jc w:val="both"/>
        <w:rPr>
          <w:lang w:val="ru-RU"/>
        </w:rPr>
      </w:pPr>
    </w:p>
    <w:p w14:paraId="5715269F" w14:textId="77777777" w:rsidR="006376BA" w:rsidRDefault="006376BA" w:rsidP="0076385B">
      <w:pPr>
        <w:pStyle w:val="1"/>
        <w:rPr>
          <w:lang w:val="ru-RU"/>
        </w:rPr>
      </w:pPr>
      <w:bookmarkStart w:id="1" w:name="_Toc148603902"/>
      <w:r>
        <w:rPr>
          <w:lang w:val="ru-RU"/>
        </w:rPr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14:paraId="6E22729C" w14:textId="77777777" w:rsidR="00B7503E" w:rsidRDefault="00B7503E" w:rsidP="002D265F">
      <w:pPr>
        <w:pStyle w:val="2"/>
        <w:jc w:val="both"/>
        <w:rPr>
          <w:lang w:val="ru-RU"/>
        </w:rPr>
      </w:pPr>
      <w:bookmarkStart w:id="2" w:name="_Toc148603903"/>
      <w:r>
        <w:rPr>
          <w:lang w:val="ru-RU"/>
        </w:rPr>
        <w:t>Функциональное тестирование</w:t>
      </w:r>
      <w:bookmarkEnd w:id="2"/>
    </w:p>
    <w:p w14:paraId="3A835EEC" w14:textId="389B5C70" w:rsidR="000434D2" w:rsidRDefault="00527410" w:rsidP="00FF1E87">
      <w:pPr>
        <w:rPr>
          <w:lang w:val="ru-RU"/>
        </w:rPr>
      </w:pPr>
      <w:r>
        <w:rPr>
          <w:lang w:val="ru-RU"/>
        </w:rPr>
        <w:t>Проверка</w:t>
      </w:r>
      <w:r w:rsidR="006F2A22">
        <w:rPr>
          <w:lang w:val="ru-RU"/>
        </w:rPr>
        <w:t xml:space="preserve"> работоспособност</w:t>
      </w:r>
      <w:r>
        <w:rPr>
          <w:lang w:val="ru-RU"/>
        </w:rPr>
        <w:t>и</w:t>
      </w:r>
      <w:r w:rsidR="006F2A22">
        <w:rPr>
          <w:lang w:val="ru-RU"/>
        </w:rPr>
        <w:t xml:space="preserve"> функций, которые долж</w:t>
      </w:r>
      <w:r w:rsidR="008A1F54">
        <w:rPr>
          <w:lang w:val="ru-RU"/>
        </w:rPr>
        <w:t>но</w:t>
      </w:r>
      <w:r w:rsidR="006F2A22">
        <w:rPr>
          <w:lang w:val="ru-RU"/>
        </w:rPr>
        <w:t xml:space="preserve"> выполнять веб-приложение</w:t>
      </w:r>
      <w:r w:rsidR="006F0813">
        <w:rPr>
          <w:lang w:val="ru-RU"/>
        </w:rPr>
        <w:t>.</w:t>
      </w:r>
      <w:r w:rsidR="00FF6017">
        <w:rPr>
          <w:lang w:val="ru-RU"/>
        </w:rPr>
        <w:t xml:space="preserve"> </w:t>
      </w:r>
    </w:p>
    <w:p w14:paraId="5EEC94CC" w14:textId="4A7BE0B9" w:rsidR="008D616C" w:rsidRDefault="008D616C" w:rsidP="00FF1E87">
      <w:pPr>
        <w:rPr>
          <w:lang w:val="ru-RU"/>
        </w:rPr>
      </w:pPr>
      <w:r>
        <w:rPr>
          <w:lang w:val="ru-RU"/>
        </w:rPr>
        <w:t>Выполнение тестирования:</w:t>
      </w:r>
    </w:p>
    <w:p w14:paraId="0426405D" w14:textId="08433B91" w:rsidR="00912AD6" w:rsidRDefault="008D616C" w:rsidP="00FF1E87">
      <w:pPr>
        <w:rPr>
          <w:lang w:val="ru-RU"/>
        </w:rPr>
      </w:pPr>
      <w:r>
        <w:rPr>
          <w:lang w:val="ru-RU"/>
        </w:rPr>
        <w:t>- Составление сценариев использования (</w:t>
      </w:r>
      <w:r>
        <w:t>use</w:t>
      </w:r>
      <w:r w:rsidRPr="008D616C">
        <w:rPr>
          <w:lang w:val="ru-RU"/>
        </w:rPr>
        <w:t>-</w:t>
      </w:r>
      <w:r>
        <w:t>cases</w:t>
      </w:r>
      <w:r>
        <w:rPr>
          <w:lang w:val="ru-RU"/>
        </w:rPr>
        <w:t>)</w:t>
      </w:r>
    </w:p>
    <w:p w14:paraId="48F5DF86" w14:textId="780E557F" w:rsidR="008D616C" w:rsidRDefault="008D616C" w:rsidP="00FF1E87">
      <w:pPr>
        <w:rPr>
          <w:lang w:val="ru-RU"/>
        </w:rPr>
      </w:pPr>
      <w:r>
        <w:rPr>
          <w:lang w:val="ru-RU"/>
        </w:rPr>
        <w:t xml:space="preserve">- Составление тест-кейсов в </w:t>
      </w:r>
      <w:proofErr w:type="spellStart"/>
      <w:r>
        <w:t>TestIT</w:t>
      </w:r>
      <w:proofErr w:type="spellEnd"/>
      <w:r w:rsidRPr="008D616C">
        <w:rPr>
          <w:lang w:val="ru-RU"/>
        </w:rPr>
        <w:t xml:space="preserve"> </w:t>
      </w:r>
      <w:r>
        <w:rPr>
          <w:lang w:val="ru-RU"/>
        </w:rPr>
        <w:t>на основе сценариев использования</w:t>
      </w:r>
    </w:p>
    <w:p w14:paraId="76E0A387" w14:textId="4DC27DC9" w:rsidR="008D616C" w:rsidRDefault="008D616C" w:rsidP="00FF1E87">
      <w:pPr>
        <w:rPr>
          <w:lang w:val="ru-RU"/>
        </w:rPr>
      </w:pPr>
      <w:r>
        <w:rPr>
          <w:lang w:val="ru-RU"/>
        </w:rPr>
        <w:t xml:space="preserve">- Формирование тест-плана в </w:t>
      </w:r>
      <w:proofErr w:type="spellStart"/>
      <w:r>
        <w:t>TestIT</w:t>
      </w:r>
      <w:proofErr w:type="spellEnd"/>
    </w:p>
    <w:p w14:paraId="419FA635" w14:textId="104D3933" w:rsidR="008D616C" w:rsidRDefault="008D616C" w:rsidP="00FF1E87">
      <w:pPr>
        <w:rPr>
          <w:lang w:val="ru-RU"/>
        </w:rPr>
      </w:pPr>
      <w:r>
        <w:rPr>
          <w:lang w:val="ru-RU"/>
        </w:rPr>
        <w:t>- Прогон тест-кейсов на основе тест-плана</w:t>
      </w:r>
    </w:p>
    <w:p w14:paraId="4EBE9F72" w14:textId="7901C659" w:rsidR="008D616C" w:rsidRDefault="008D616C" w:rsidP="00FF1E87">
      <w:pPr>
        <w:rPr>
          <w:lang w:val="ru-RU"/>
        </w:rPr>
      </w:pPr>
      <w:r>
        <w:rPr>
          <w:lang w:val="ru-RU"/>
        </w:rPr>
        <w:t>- Составление отчета о тестировании</w:t>
      </w:r>
    </w:p>
    <w:p w14:paraId="722975D9" w14:textId="5C9EB67D" w:rsidR="008D616C" w:rsidRDefault="008D616C" w:rsidP="00FF1E87">
      <w:pPr>
        <w:rPr>
          <w:lang w:val="ru-RU"/>
        </w:rPr>
      </w:pPr>
      <w:r>
        <w:rPr>
          <w:lang w:val="ru-RU"/>
        </w:rPr>
        <w:t xml:space="preserve">- Составление баг-репортов в случае проваленных тест-кейсов. Для локализации багов используются дополнительные инструменты: </w:t>
      </w:r>
      <w:proofErr w:type="spellStart"/>
      <w:r>
        <w:rPr>
          <w:lang w:val="ru-RU"/>
        </w:rPr>
        <w:t>снифферы</w:t>
      </w:r>
      <w:proofErr w:type="spellEnd"/>
      <w:r>
        <w:rPr>
          <w:lang w:val="ru-RU"/>
        </w:rPr>
        <w:t xml:space="preserve">, </w:t>
      </w:r>
      <w:proofErr w:type="spellStart"/>
      <w:r>
        <w:t>DevTools</w:t>
      </w:r>
      <w:proofErr w:type="spellEnd"/>
      <w:r>
        <w:rPr>
          <w:lang w:val="ru-RU"/>
        </w:rPr>
        <w:t>.</w:t>
      </w:r>
    </w:p>
    <w:p w14:paraId="6F86AF4F" w14:textId="77777777" w:rsidR="00A52252" w:rsidRPr="008D616C" w:rsidRDefault="00A52252" w:rsidP="00FF1E87">
      <w:pPr>
        <w:rPr>
          <w:lang w:val="ru-RU"/>
        </w:rPr>
      </w:pPr>
    </w:p>
    <w:p w14:paraId="0BE52C06" w14:textId="2415A906" w:rsidR="00027366" w:rsidRDefault="00027366" w:rsidP="00027366">
      <w:pPr>
        <w:pStyle w:val="2"/>
        <w:rPr>
          <w:lang w:val="ru-RU"/>
        </w:rPr>
      </w:pPr>
      <w:bookmarkStart w:id="3" w:name="_Toc148603904"/>
      <w:r>
        <w:t>UI-</w:t>
      </w:r>
      <w:r>
        <w:rPr>
          <w:lang w:val="ru-RU"/>
        </w:rPr>
        <w:t>тестирование</w:t>
      </w:r>
      <w:bookmarkEnd w:id="3"/>
    </w:p>
    <w:p w14:paraId="1C936AC6" w14:textId="643EB2B1" w:rsidR="00E57AED" w:rsidRPr="00E57AED" w:rsidRDefault="0004396E" w:rsidP="00E57AED">
      <w:pPr>
        <w:rPr>
          <w:lang w:val="ru-RU"/>
        </w:rPr>
      </w:pPr>
      <w:r>
        <w:rPr>
          <w:lang w:val="ru-RU"/>
        </w:rPr>
        <w:t xml:space="preserve">Проверка </w:t>
      </w:r>
      <w:r w:rsidR="00271E38">
        <w:rPr>
          <w:lang w:val="ru-RU"/>
        </w:rPr>
        <w:t xml:space="preserve">отображения </w:t>
      </w:r>
      <w:r w:rsidR="00E57AED">
        <w:rPr>
          <w:lang w:val="ru-RU"/>
        </w:rPr>
        <w:t xml:space="preserve">компонентов </w:t>
      </w:r>
      <w:r>
        <w:rPr>
          <w:lang w:val="ru-RU"/>
        </w:rPr>
        <w:t>пользовательского интерфейса</w:t>
      </w:r>
      <w:r w:rsidR="00166396">
        <w:rPr>
          <w:lang w:val="ru-RU"/>
        </w:rPr>
        <w:t>, а</w:t>
      </w:r>
      <w:r w:rsidR="00E57AED" w:rsidRPr="00E57AED">
        <w:rPr>
          <w:lang w:val="ru-RU"/>
        </w:rPr>
        <w:t xml:space="preserve"> </w:t>
      </w:r>
      <w:r w:rsidR="00E57AED" w:rsidRPr="00E57AED">
        <w:rPr>
          <w:lang w:val="ru-RU"/>
        </w:rPr>
        <w:t>текстовы</w:t>
      </w:r>
      <w:r w:rsidR="00E57AED">
        <w:rPr>
          <w:lang w:val="ru-RU"/>
        </w:rPr>
        <w:t>х</w:t>
      </w:r>
      <w:r w:rsidR="00E57AED" w:rsidRPr="00E57AED">
        <w:rPr>
          <w:lang w:val="ru-RU"/>
        </w:rPr>
        <w:t xml:space="preserve"> пол</w:t>
      </w:r>
      <w:r w:rsidR="00E57AED">
        <w:rPr>
          <w:lang w:val="ru-RU"/>
        </w:rPr>
        <w:t>ей</w:t>
      </w:r>
      <w:r w:rsidR="00E57AED" w:rsidRPr="00E57AED">
        <w:rPr>
          <w:lang w:val="ru-RU"/>
        </w:rPr>
        <w:t xml:space="preserve"> для ввода данных</w:t>
      </w:r>
      <w:r w:rsidR="00E57AED">
        <w:rPr>
          <w:lang w:val="ru-RU"/>
        </w:rPr>
        <w:t xml:space="preserve">, </w:t>
      </w:r>
    </w:p>
    <w:p w14:paraId="2414DDE3" w14:textId="1FAAE23A" w:rsidR="00E57AED" w:rsidRDefault="00E57AED" w:rsidP="00E57AED">
      <w:pPr>
        <w:rPr>
          <w:lang w:val="ru-RU"/>
        </w:rPr>
      </w:pPr>
      <w:r>
        <w:rPr>
          <w:lang w:val="ru-RU"/>
        </w:rPr>
        <w:t>ч</w:t>
      </w:r>
      <w:r w:rsidRPr="00E57AED">
        <w:rPr>
          <w:lang w:val="ru-RU"/>
        </w:rPr>
        <w:t>ек</w:t>
      </w:r>
      <w:r>
        <w:rPr>
          <w:lang w:val="ru-RU"/>
        </w:rPr>
        <w:t>-</w:t>
      </w:r>
      <w:r w:rsidRPr="00E57AED">
        <w:rPr>
          <w:lang w:val="ru-RU"/>
        </w:rPr>
        <w:t>бокс</w:t>
      </w:r>
      <w:r>
        <w:rPr>
          <w:lang w:val="ru-RU"/>
        </w:rPr>
        <w:t>ов</w:t>
      </w:r>
      <w:r w:rsidRPr="00E57AED">
        <w:rPr>
          <w:lang w:val="ru-RU"/>
        </w:rPr>
        <w:t xml:space="preserve"> для выбора нескольких вариантов</w:t>
      </w:r>
      <w:r>
        <w:rPr>
          <w:lang w:val="ru-RU"/>
        </w:rPr>
        <w:t xml:space="preserve">, </w:t>
      </w:r>
      <w:r w:rsidRPr="00E57AED">
        <w:rPr>
          <w:lang w:val="ru-RU"/>
        </w:rPr>
        <w:t>радиокноп</w:t>
      </w:r>
      <w:r>
        <w:rPr>
          <w:lang w:val="ru-RU"/>
        </w:rPr>
        <w:t>ок</w:t>
      </w:r>
      <w:r w:rsidRPr="00E57AED">
        <w:rPr>
          <w:lang w:val="ru-RU"/>
        </w:rPr>
        <w:t xml:space="preserve"> для выбора одного варианта</w:t>
      </w:r>
      <w:r>
        <w:rPr>
          <w:lang w:val="ru-RU"/>
        </w:rPr>
        <w:t xml:space="preserve">, </w:t>
      </w:r>
      <w:r w:rsidRPr="00E57AED">
        <w:rPr>
          <w:lang w:val="ru-RU"/>
        </w:rPr>
        <w:t>командные кнопки для действий</w:t>
      </w:r>
      <w:r>
        <w:rPr>
          <w:lang w:val="ru-RU"/>
        </w:rPr>
        <w:t xml:space="preserve"> и </w:t>
      </w:r>
      <w:proofErr w:type="spellStart"/>
      <w:r>
        <w:rPr>
          <w:lang w:val="ru-RU"/>
        </w:rPr>
        <w:t>тд</w:t>
      </w:r>
      <w:proofErr w:type="spellEnd"/>
    </w:p>
    <w:p w14:paraId="3E4E770D" w14:textId="5F08BE5A" w:rsidR="00271E38" w:rsidRDefault="00E57AED" w:rsidP="00E57AED">
      <w:pPr>
        <w:rPr>
          <w:lang w:val="ru-RU"/>
        </w:rPr>
      </w:pPr>
      <w:r>
        <w:rPr>
          <w:lang w:val="ru-RU"/>
        </w:rPr>
        <w:t>Чек лист</w:t>
      </w:r>
      <w:r w:rsidR="007A2CE1">
        <w:rPr>
          <w:lang w:val="ru-RU"/>
        </w:rPr>
        <w:t xml:space="preserve"> тестирования</w:t>
      </w:r>
      <w:r>
        <w:rPr>
          <w:lang w:val="ru-RU"/>
        </w:rPr>
        <w:t xml:space="preserve"> включает в себя</w:t>
      </w:r>
      <w:r w:rsidR="00271E38">
        <w:rPr>
          <w:lang w:val="ru-RU"/>
        </w:rPr>
        <w:t>:</w:t>
      </w:r>
    </w:p>
    <w:p w14:paraId="58858BAD" w14:textId="6479B21B" w:rsidR="00E57AED" w:rsidRPr="00E57AED" w:rsidRDefault="00E57AED" w:rsidP="00E57AED">
      <w:pPr>
        <w:rPr>
          <w:lang w:val="ru-RU"/>
        </w:rPr>
      </w:pPr>
      <w:r>
        <w:rPr>
          <w:lang w:val="ru-RU"/>
        </w:rPr>
        <w:t>- п</w:t>
      </w:r>
      <w:r w:rsidRPr="00E57AED">
        <w:rPr>
          <w:lang w:val="ru-RU"/>
        </w:rPr>
        <w:t>ровер</w:t>
      </w:r>
      <w:r>
        <w:rPr>
          <w:lang w:val="ru-RU"/>
        </w:rPr>
        <w:t>ку</w:t>
      </w:r>
      <w:r w:rsidRPr="00E57AED">
        <w:rPr>
          <w:lang w:val="ru-RU"/>
        </w:rPr>
        <w:t xml:space="preserve"> расположени</w:t>
      </w:r>
      <w:r>
        <w:rPr>
          <w:lang w:val="ru-RU"/>
        </w:rPr>
        <w:t>я</w:t>
      </w:r>
      <w:r w:rsidRPr="00E57AED">
        <w:rPr>
          <w:lang w:val="ru-RU"/>
        </w:rPr>
        <w:t>, размер</w:t>
      </w:r>
      <w:r>
        <w:rPr>
          <w:lang w:val="ru-RU"/>
        </w:rPr>
        <w:t>а</w:t>
      </w:r>
      <w:r w:rsidRPr="00E57AED">
        <w:rPr>
          <w:lang w:val="ru-RU"/>
        </w:rPr>
        <w:t>, ширин</w:t>
      </w:r>
      <w:r>
        <w:rPr>
          <w:lang w:val="ru-RU"/>
        </w:rPr>
        <w:t>ы</w:t>
      </w:r>
      <w:r w:rsidRPr="00E57AED">
        <w:rPr>
          <w:lang w:val="ru-RU"/>
        </w:rPr>
        <w:t>, длин</w:t>
      </w:r>
      <w:r>
        <w:rPr>
          <w:lang w:val="ru-RU"/>
        </w:rPr>
        <w:t>ы</w:t>
      </w:r>
      <w:r w:rsidRPr="00E57AED">
        <w:rPr>
          <w:lang w:val="ru-RU"/>
        </w:rPr>
        <w:t xml:space="preserve"> и выравнивание всех элементов пользовательского интерфейса.</w:t>
      </w:r>
    </w:p>
    <w:p w14:paraId="164C5546" w14:textId="276442E8" w:rsidR="00E57AED" w:rsidRPr="00E57AED" w:rsidRDefault="00E57AED" w:rsidP="00E57AED">
      <w:pPr>
        <w:rPr>
          <w:lang w:val="ru-RU"/>
        </w:rPr>
      </w:pPr>
      <w:r>
        <w:rPr>
          <w:lang w:val="ru-RU"/>
        </w:rPr>
        <w:t>- проверка</w:t>
      </w:r>
      <w:r w:rsidRPr="00E57AED">
        <w:rPr>
          <w:lang w:val="ru-RU"/>
        </w:rPr>
        <w:t xml:space="preserve"> </w:t>
      </w:r>
      <w:r w:rsidR="007A2CE1">
        <w:rPr>
          <w:lang w:val="ru-RU"/>
        </w:rPr>
        <w:t>унификации дизайна</w:t>
      </w:r>
    </w:p>
    <w:p w14:paraId="2EB03D52" w14:textId="12AB3D9F" w:rsidR="00E57AED" w:rsidRPr="00E57AED" w:rsidRDefault="00E57AED" w:rsidP="00E57AED">
      <w:pPr>
        <w:rPr>
          <w:lang w:val="ru-RU"/>
        </w:rPr>
      </w:pPr>
      <w:r>
        <w:rPr>
          <w:lang w:val="ru-RU"/>
        </w:rPr>
        <w:t>- проверка орфографии</w:t>
      </w:r>
    </w:p>
    <w:p w14:paraId="3A2D4237" w14:textId="2855425B" w:rsidR="00E57AED" w:rsidRPr="00E57AED" w:rsidRDefault="00E57AED" w:rsidP="00E57AED">
      <w:pPr>
        <w:rPr>
          <w:lang w:val="ru-RU"/>
        </w:rPr>
      </w:pPr>
      <w:r>
        <w:rPr>
          <w:lang w:val="ru-RU"/>
        </w:rPr>
        <w:t>- проверка качества изображений</w:t>
      </w:r>
    </w:p>
    <w:p w14:paraId="75520022" w14:textId="44C21E00" w:rsidR="00E57AED" w:rsidRPr="00E57AED" w:rsidRDefault="00E57AED" w:rsidP="00E57AED">
      <w:pPr>
        <w:rPr>
          <w:lang w:val="ru-RU"/>
        </w:rPr>
      </w:pPr>
      <w:r>
        <w:rPr>
          <w:lang w:val="ru-RU"/>
        </w:rPr>
        <w:t xml:space="preserve">- </w:t>
      </w:r>
      <w:r w:rsidR="007A2CE1">
        <w:rPr>
          <w:lang w:val="ru-RU"/>
        </w:rPr>
        <w:t>проверка выделения активных элементов</w:t>
      </w:r>
      <w:r w:rsidR="00EB7A3A">
        <w:rPr>
          <w:lang w:val="ru-RU"/>
        </w:rPr>
        <w:t xml:space="preserve"> и </w:t>
      </w:r>
      <w:proofErr w:type="spellStart"/>
      <w:r w:rsidR="00EB7A3A">
        <w:rPr>
          <w:lang w:val="ru-RU"/>
        </w:rPr>
        <w:t>т.д</w:t>
      </w:r>
      <w:proofErr w:type="spellEnd"/>
    </w:p>
    <w:p w14:paraId="4D5C621F" w14:textId="7062BC54" w:rsidR="007A2CE1" w:rsidRDefault="007A2CE1" w:rsidP="00E57AED">
      <w:pPr>
        <w:rPr>
          <w:lang w:val="ru-RU"/>
        </w:rPr>
      </w:pPr>
      <w:r>
        <w:rPr>
          <w:lang w:val="ru-RU"/>
        </w:rPr>
        <w:t>Чек-лист составляется на основе сценариев использования.</w:t>
      </w:r>
    </w:p>
    <w:p w14:paraId="5EB940CF" w14:textId="77777777" w:rsidR="00A52252" w:rsidRDefault="00A52252" w:rsidP="00E57AED">
      <w:pPr>
        <w:rPr>
          <w:lang w:val="ru-RU"/>
        </w:rPr>
      </w:pPr>
    </w:p>
    <w:p w14:paraId="4049EC71" w14:textId="2F67173B" w:rsidR="006376BA" w:rsidRPr="005C5D24" w:rsidRDefault="003D3712" w:rsidP="003D3712">
      <w:pPr>
        <w:pStyle w:val="2"/>
      </w:pPr>
      <w:bookmarkStart w:id="4" w:name="_Toc148603905"/>
      <w:r>
        <w:rPr>
          <w:lang w:val="ru-RU"/>
        </w:rPr>
        <w:t>Тестирование</w:t>
      </w:r>
      <w:r w:rsidRPr="005C5D24">
        <w:t xml:space="preserve"> </w:t>
      </w:r>
      <w:r>
        <w:rPr>
          <w:lang w:val="ru-RU"/>
        </w:rPr>
        <w:t>совместимости</w:t>
      </w:r>
      <w:bookmarkEnd w:id="4"/>
    </w:p>
    <w:p w14:paraId="2C3AFF22" w14:textId="47FC906E" w:rsidR="0075219A" w:rsidRPr="0066210F" w:rsidRDefault="00527410" w:rsidP="003D3712">
      <w:pPr>
        <w:rPr>
          <w:lang w:val="ru-RU" w:eastAsia="ru-RU"/>
        </w:rPr>
      </w:pPr>
      <w:r>
        <w:rPr>
          <w:lang w:val="ru-RU" w:eastAsia="ru-RU"/>
        </w:rPr>
        <w:t>Проверка</w:t>
      </w:r>
      <w:r w:rsidR="003D3712" w:rsidRPr="003D3712">
        <w:rPr>
          <w:lang w:val="ru-RU" w:eastAsia="ru-RU"/>
        </w:rPr>
        <w:t xml:space="preserve"> </w:t>
      </w:r>
      <w:r w:rsidR="00E70F5A">
        <w:rPr>
          <w:lang w:val="ru-RU" w:eastAsia="ru-RU"/>
        </w:rPr>
        <w:t>приложения на.</w:t>
      </w:r>
    </w:p>
    <w:p w14:paraId="60B52885" w14:textId="0E234597" w:rsidR="0066210F" w:rsidRPr="0066210F" w:rsidRDefault="0066210F" w:rsidP="0066210F">
      <w:pPr>
        <w:rPr>
          <w:lang w:val="ru-RU" w:eastAsia="ru-RU"/>
        </w:rPr>
      </w:pPr>
      <w:r w:rsidRPr="0066210F">
        <w:rPr>
          <w:lang w:val="ru-RU" w:eastAsia="ru-RU"/>
        </w:rPr>
        <w:t>-</w:t>
      </w:r>
      <w:r>
        <w:rPr>
          <w:lang w:val="ru-RU" w:eastAsia="ru-RU"/>
        </w:rPr>
        <w:t xml:space="preserve"> </w:t>
      </w:r>
      <w:r w:rsidR="00234BE1">
        <w:rPr>
          <w:lang w:val="ru-RU" w:eastAsia="ru-RU"/>
        </w:rPr>
        <w:t>с</w:t>
      </w:r>
      <w:r w:rsidR="00234BE1" w:rsidRPr="0066210F">
        <w:rPr>
          <w:lang w:val="ru-RU" w:eastAsia="ru-RU"/>
        </w:rPr>
        <w:t>овместимость</w:t>
      </w:r>
      <w:r w:rsidRPr="0066210F">
        <w:rPr>
          <w:lang w:val="ru-RU" w:eastAsia="ru-RU"/>
        </w:rPr>
        <w:t xml:space="preserve"> с аппаратной платформой, операционной системой и сетевой инфраструктурой (конфигурационное тестирование)</w:t>
      </w:r>
      <w:r w:rsidR="00565B1E">
        <w:rPr>
          <w:lang w:val="ru-RU" w:eastAsia="ru-RU"/>
        </w:rPr>
        <w:t>,</w:t>
      </w:r>
    </w:p>
    <w:p w14:paraId="20E06F7A" w14:textId="5630B1EB" w:rsidR="0066210F" w:rsidRPr="0066210F" w:rsidRDefault="0066210F" w:rsidP="0066210F">
      <w:pPr>
        <w:rPr>
          <w:lang w:val="ru-RU" w:eastAsia="ru-RU"/>
        </w:rPr>
      </w:pPr>
      <w:r>
        <w:rPr>
          <w:lang w:val="ru-RU" w:eastAsia="ru-RU"/>
        </w:rPr>
        <w:t>- с</w:t>
      </w:r>
      <w:r w:rsidRPr="0066210F">
        <w:rPr>
          <w:lang w:val="ru-RU" w:eastAsia="ru-RU"/>
        </w:rPr>
        <w:t>овместимость с браузерами и их версиями (кросс</w:t>
      </w:r>
      <w:r>
        <w:rPr>
          <w:lang w:val="ru-RU" w:eastAsia="ru-RU"/>
        </w:rPr>
        <w:t>-</w:t>
      </w:r>
      <w:r w:rsidRPr="0066210F">
        <w:rPr>
          <w:lang w:val="ru-RU" w:eastAsia="ru-RU"/>
        </w:rPr>
        <w:t>браузерное тестирование)</w:t>
      </w:r>
      <w:r w:rsidR="00565B1E">
        <w:rPr>
          <w:lang w:val="ru-RU" w:eastAsia="ru-RU"/>
        </w:rPr>
        <w:t>,</w:t>
      </w:r>
    </w:p>
    <w:p w14:paraId="38D57065" w14:textId="2526603C" w:rsidR="0066210F" w:rsidRDefault="0066210F" w:rsidP="0066210F">
      <w:pPr>
        <w:rPr>
          <w:lang w:val="ru-RU" w:eastAsia="ru-RU"/>
        </w:rPr>
      </w:pPr>
      <w:r>
        <w:rPr>
          <w:lang w:val="ru-RU" w:eastAsia="ru-RU"/>
        </w:rPr>
        <w:t>- с</w:t>
      </w:r>
      <w:r w:rsidRPr="0066210F">
        <w:rPr>
          <w:lang w:val="ru-RU" w:eastAsia="ru-RU"/>
        </w:rPr>
        <w:t>овместимость с мобильными устройствами</w:t>
      </w:r>
      <w:r w:rsidR="00565B1E">
        <w:rPr>
          <w:lang w:val="ru-RU" w:eastAsia="ru-RU"/>
        </w:rPr>
        <w:t>.</w:t>
      </w:r>
    </w:p>
    <w:p w14:paraId="3D29F63E" w14:textId="77777777" w:rsidR="00EB7A3A" w:rsidRDefault="00EB7A3A" w:rsidP="00EB7A3A">
      <w:pPr>
        <w:rPr>
          <w:lang w:val="ru-RU" w:eastAsia="ru-RU"/>
        </w:rPr>
      </w:pPr>
      <w:r>
        <w:rPr>
          <w:lang w:val="ru-RU" w:eastAsia="ru-RU"/>
        </w:rPr>
        <w:t>Выполнение тестирования:</w:t>
      </w:r>
    </w:p>
    <w:p w14:paraId="0DD8800B" w14:textId="77777777" w:rsidR="00EB7A3A" w:rsidRDefault="00EB7A3A" w:rsidP="00EB7A3A">
      <w:pPr>
        <w:rPr>
          <w:lang w:val="ru-RU" w:eastAsia="ru-RU"/>
        </w:rPr>
      </w:pPr>
      <w:r>
        <w:rPr>
          <w:lang w:val="ru-RU" w:eastAsia="ru-RU"/>
        </w:rPr>
        <w:t>- составление чек-листа для тестирования веб-приложения</w:t>
      </w:r>
    </w:p>
    <w:p w14:paraId="45B4DF77" w14:textId="77777777" w:rsidR="00EB7A3A" w:rsidRDefault="00EB7A3A" w:rsidP="00EB7A3A">
      <w:pPr>
        <w:rPr>
          <w:lang w:val="ru-RU" w:eastAsia="ru-RU"/>
        </w:rPr>
      </w:pPr>
      <w:r>
        <w:rPr>
          <w:lang w:val="ru-RU" w:eastAsia="ru-RU"/>
        </w:rPr>
        <w:t>- прогон чек-листа</w:t>
      </w:r>
    </w:p>
    <w:p w14:paraId="46EDBE48" w14:textId="77777777" w:rsidR="00EB7A3A" w:rsidRDefault="00EB7A3A" w:rsidP="00EB7A3A">
      <w:pPr>
        <w:rPr>
          <w:lang w:val="ru-RU" w:eastAsia="ru-RU"/>
        </w:rPr>
      </w:pPr>
      <w:r>
        <w:rPr>
          <w:lang w:val="ru-RU" w:eastAsia="ru-RU"/>
        </w:rPr>
        <w:t>- составление отчета о тестировании</w:t>
      </w:r>
    </w:p>
    <w:p w14:paraId="29A9B922" w14:textId="77777777" w:rsidR="00EB7A3A" w:rsidRDefault="00EB7A3A" w:rsidP="00EB7A3A">
      <w:pPr>
        <w:rPr>
          <w:lang w:val="ru-RU" w:eastAsia="ru-RU"/>
        </w:rPr>
      </w:pPr>
      <w:r>
        <w:rPr>
          <w:lang w:val="ru-RU" w:eastAsia="ru-RU"/>
        </w:rPr>
        <w:t xml:space="preserve">- составление баг-репортов </w:t>
      </w:r>
      <w:r>
        <w:rPr>
          <w:lang w:val="ru-RU"/>
        </w:rPr>
        <w:t>в случае проваленных тест-кейсов</w:t>
      </w:r>
    </w:p>
    <w:p w14:paraId="4377F899" w14:textId="5D01E563" w:rsidR="00A34C00" w:rsidRDefault="003830C3" w:rsidP="0066210F">
      <w:pPr>
        <w:rPr>
          <w:lang w:val="ru-RU" w:eastAsia="ru-RU"/>
        </w:rPr>
      </w:pPr>
      <w:r>
        <w:rPr>
          <w:lang w:val="ru-RU" w:eastAsia="ru-RU"/>
        </w:rPr>
        <w:t>Тестирование выполняется с</w:t>
      </w:r>
      <w:r w:rsidR="00A34C00">
        <w:rPr>
          <w:lang w:val="ru-RU" w:eastAsia="ru-RU"/>
        </w:rPr>
        <w:t xml:space="preserve"> помощью эмулятор</w:t>
      </w:r>
      <w:r w:rsidR="001B661E">
        <w:rPr>
          <w:lang w:val="ru-RU" w:eastAsia="ru-RU"/>
        </w:rPr>
        <w:t xml:space="preserve">а </w:t>
      </w:r>
      <w:proofErr w:type="spellStart"/>
      <w:r w:rsidR="001B661E" w:rsidRPr="001B661E">
        <w:rPr>
          <w:lang w:val="ru-RU" w:eastAsia="ru-RU"/>
        </w:rPr>
        <w:t>Sauce</w:t>
      </w:r>
      <w:proofErr w:type="spellEnd"/>
      <w:r w:rsidR="001B661E" w:rsidRPr="001B661E">
        <w:rPr>
          <w:lang w:val="ru-RU" w:eastAsia="ru-RU"/>
        </w:rPr>
        <w:t xml:space="preserve"> Labs</w:t>
      </w:r>
      <w:r>
        <w:rPr>
          <w:lang w:val="ru-RU" w:eastAsia="ru-RU"/>
        </w:rPr>
        <w:t>.</w:t>
      </w:r>
    </w:p>
    <w:p w14:paraId="42F29DE4" w14:textId="77777777" w:rsidR="00A52252" w:rsidRDefault="00A52252" w:rsidP="0066210F">
      <w:pPr>
        <w:rPr>
          <w:lang w:val="ru-RU" w:eastAsia="ru-RU"/>
        </w:rPr>
      </w:pPr>
    </w:p>
    <w:p w14:paraId="693176A9" w14:textId="73F95322" w:rsidR="00060F35" w:rsidRPr="00060F35" w:rsidRDefault="003D3712" w:rsidP="00060F35">
      <w:pPr>
        <w:pStyle w:val="2"/>
        <w:rPr>
          <w:lang w:val="ru-RU" w:eastAsia="ru-RU"/>
        </w:rPr>
      </w:pPr>
      <w:bookmarkStart w:id="5" w:name="_Toc148603906"/>
      <w:r>
        <w:rPr>
          <w:lang w:val="ru-RU" w:eastAsia="ru-RU"/>
        </w:rPr>
        <w:t>Тестирование производительности</w:t>
      </w:r>
      <w:bookmarkEnd w:id="5"/>
    </w:p>
    <w:p w14:paraId="649F1B19" w14:textId="382319BC" w:rsidR="003D3712" w:rsidRDefault="00527410" w:rsidP="003D3712">
      <w:pPr>
        <w:rPr>
          <w:lang w:val="ru-RU" w:eastAsia="ru-RU"/>
        </w:rPr>
      </w:pPr>
      <w:r>
        <w:rPr>
          <w:lang w:val="ru-RU" w:eastAsia="ru-RU"/>
        </w:rPr>
        <w:t>Проверка</w:t>
      </w:r>
      <w:r w:rsidR="003D3712" w:rsidRPr="003D3712">
        <w:rPr>
          <w:lang w:val="ru-RU" w:eastAsia="ru-RU"/>
        </w:rPr>
        <w:t xml:space="preserve"> скорост</w:t>
      </w:r>
      <w:r>
        <w:rPr>
          <w:lang w:val="ru-RU" w:eastAsia="ru-RU"/>
        </w:rPr>
        <w:t>и</w:t>
      </w:r>
      <w:r w:rsidR="003D3712" w:rsidRPr="003D3712">
        <w:rPr>
          <w:lang w:val="ru-RU" w:eastAsia="ru-RU"/>
        </w:rPr>
        <w:t xml:space="preserve"> работы приложения, потреблени</w:t>
      </w:r>
      <w:r>
        <w:rPr>
          <w:lang w:val="ru-RU" w:eastAsia="ru-RU"/>
        </w:rPr>
        <w:t>я</w:t>
      </w:r>
      <w:r w:rsidR="003D3712" w:rsidRPr="003D3712">
        <w:rPr>
          <w:lang w:val="ru-RU" w:eastAsia="ru-RU"/>
        </w:rPr>
        <w:t xml:space="preserve"> ресурсов устройства и стабильност</w:t>
      </w:r>
      <w:r>
        <w:rPr>
          <w:lang w:val="ru-RU" w:eastAsia="ru-RU"/>
        </w:rPr>
        <w:t>и</w:t>
      </w:r>
      <w:r w:rsidR="00086A49">
        <w:rPr>
          <w:lang w:val="ru-RU" w:eastAsia="ru-RU"/>
        </w:rPr>
        <w:t xml:space="preserve"> приложения</w:t>
      </w:r>
      <w:r w:rsidR="003D3712" w:rsidRPr="003D3712">
        <w:rPr>
          <w:lang w:val="ru-RU" w:eastAsia="ru-RU"/>
        </w:rPr>
        <w:t xml:space="preserve"> в условиях нагрузки</w:t>
      </w:r>
      <w:r w:rsidR="00565B1E">
        <w:rPr>
          <w:lang w:val="ru-RU" w:eastAsia="ru-RU"/>
        </w:rPr>
        <w:t>. Тестирование состоит из следующих видов:</w:t>
      </w:r>
    </w:p>
    <w:p w14:paraId="23EB3C4D" w14:textId="5A40DF70" w:rsidR="005C5D24" w:rsidRDefault="005C5D24" w:rsidP="003D3712">
      <w:pPr>
        <w:rPr>
          <w:lang w:val="ru-RU" w:eastAsia="ru-RU"/>
        </w:rPr>
      </w:pPr>
      <w:r>
        <w:rPr>
          <w:lang w:val="ru-RU" w:eastAsia="ru-RU"/>
        </w:rPr>
        <w:t>- нагрузочное</w:t>
      </w:r>
      <w:r w:rsidR="00060F35">
        <w:rPr>
          <w:lang w:val="ru-RU" w:eastAsia="ru-RU"/>
        </w:rPr>
        <w:t xml:space="preserve"> – проверка производительности</w:t>
      </w:r>
      <w:r w:rsidR="007E240E">
        <w:rPr>
          <w:lang w:val="ru-RU" w:eastAsia="ru-RU"/>
        </w:rPr>
        <w:t xml:space="preserve"> при изменении нагрузки от минимальной до максимально допустимой. </w:t>
      </w:r>
    </w:p>
    <w:p w14:paraId="2465BF13" w14:textId="39D036F9" w:rsidR="005C5D24" w:rsidRPr="007E240E" w:rsidRDefault="005C5D24" w:rsidP="007E240E">
      <w:pPr>
        <w:rPr>
          <w:lang w:val="ru-RU" w:eastAsia="ru-RU"/>
        </w:rPr>
      </w:pPr>
      <w:r w:rsidRPr="007E240E">
        <w:rPr>
          <w:lang w:val="ru-RU" w:eastAsia="ru-RU"/>
        </w:rPr>
        <w:t>- стрес</w:t>
      </w:r>
      <w:r w:rsidR="00060F35" w:rsidRPr="007E240E">
        <w:rPr>
          <w:lang w:val="ru-RU" w:eastAsia="ru-RU"/>
        </w:rPr>
        <w:t>с-тестирование</w:t>
      </w:r>
      <w:r w:rsidR="007E240E" w:rsidRPr="007E240E">
        <w:rPr>
          <w:lang w:val="ru-RU" w:eastAsia="ru-RU"/>
        </w:rPr>
        <w:t xml:space="preserve"> – проверка производительности при нагрузке выше максимальной</w:t>
      </w:r>
      <w:r w:rsidR="007E240E">
        <w:rPr>
          <w:lang w:val="ru-RU" w:eastAsia="ru-RU"/>
        </w:rPr>
        <w:t xml:space="preserve"> </w:t>
      </w:r>
      <w:r w:rsidR="007E240E" w:rsidRPr="007E240E">
        <w:rPr>
          <w:lang w:val="ru-RU" w:eastAsia="ru-RU"/>
        </w:rPr>
        <w:t>/ при нагр</w:t>
      </w:r>
      <w:r w:rsidR="00086A49">
        <w:rPr>
          <w:lang w:val="ru-RU" w:eastAsia="ru-RU"/>
        </w:rPr>
        <w:t>узке</w:t>
      </w:r>
      <w:r w:rsidR="007E240E" w:rsidRPr="007E240E">
        <w:rPr>
          <w:lang w:val="ru-RU" w:eastAsia="ru-RU"/>
        </w:rPr>
        <w:t xml:space="preserve"> </w:t>
      </w:r>
      <w:r w:rsidR="007E240E" w:rsidRPr="007E240E">
        <w:rPr>
          <w:color w:val="212121"/>
          <w:lang w:val="ru-RU" w:eastAsia="ru-RU"/>
        </w:rPr>
        <w:t xml:space="preserve">на </w:t>
      </w:r>
      <w:r w:rsidR="007E240E" w:rsidRPr="007E240E">
        <w:rPr>
          <w:color w:val="212121"/>
          <w:lang w:val="ru-RU" w:eastAsia="ru-RU"/>
        </w:rPr>
        <w:lastRenderedPageBreak/>
        <w:t>протяжении длительного промежутка времени</w:t>
      </w:r>
    </w:p>
    <w:p w14:paraId="5D23DA05" w14:textId="35CA4A1C" w:rsidR="000E44BD" w:rsidRDefault="00060F35" w:rsidP="003D3712">
      <w:pPr>
        <w:rPr>
          <w:lang w:val="ru-RU" w:eastAsia="ru-RU"/>
        </w:rPr>
      </w:pPr>
      <w:r>
        <w:rPr>
          <w:lang w:val="ru-RU" w:eastAsia="ru-RU"/>
        </w:rPr>
        <w:t>- тестирование отказоустойчивости</w:t>
      </w:r>
      <w:r w:rsidR="007E240E">
        <w:rPr>
          <w:lang w:val="ru-RU" w:eastAsia="ru-RU"/>
        </w:rPr>
        <w:t xml:space="preserve">- проверка сохранения работоспособности в случаях </w:t>
      </w:r>
      <w:r w:rsidR="00086A49">
        <w:rPr>
          <w:lang w:val="ru-RU" w:eastAsia="ru-RU"/>
        </w:rPr>
        <w:t>сбоя серверов, сбои сети и других неблагоприятных факторов.</w:t>
      </w:r>
    </w:p>
    <w:p w14:paraId="73D922F0" w14:textId="21DB5BF0" w:rsidR="00F10D07" w:rsidRDefault="00F10D07" w:rsidP="003D3712">
      <w:pPr>
        <w:rPr>
          <w:lang w:val="ru-RU" w:eastAsia="ru-RU"/>
        </w:rPr>
      </w:pPr>
      <w:r>
        <w:rPr>
          <w:lang w:val="ru-RU" w:eastAsia="ru-RU"/>
        </w:rPr>
        <w:t>В процессе тестирования определяются:</w:t>
      </w:r>
    </w:p>
    <w:p w14:paraId="7654E510" w14:textId="5D6B3E2A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>- время отклика</w:t>
      </w:r>
    </w:p>
    <w:p w14:paraId="1584B1DA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 xml:space="preserve">- </w:t>
      </w:r>
      <w:r w:rsidRPr="00597C57">
        <w:rPr>
          <w:lang w:val="ru-RU" w:eastAsia="ru-RU"/>
        </w:rPr>
        <w:t>количество одновременных пользователей</w:t>
      </w:r>
    </w:p>
    <w:p w14:paraId="639AF782" w14:textId="22942119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>- п</w:t>
      </w:r>
      <w:r w:rsidRPr="00597C57">
        <w:rPr>
          <w:lang w:val="ru-RU" w:eastAsia="ru-RU"/>
        </w:rPr>
        <w:t>ропускная способность</w:t>
      </w:r>
      <w:r>
        <w:rPr>
          <w:lang w:val="ru-RU" w:eastAsia="ru-RU"/>
        </w:rPr>
        <w:t xml:space="preserve"> использование памяти</w:t>
      </w:r>
    </w:p>
    <w:p w14:paraId="5B67B758" w14:textId="01A451FF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>- время восстановления</w:t>
      </w:r>
    </w:p>
    <w:p w14:paraId="3ECADF12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 xml:space="preserve">- </w:t>
      </w:r>
      <w:r w:rsidRPr="00597C57">
        <w:rPr>
          <w:lang w:val="ru-RU" w:eastAsia="ru-RU"/>
        </w:rPr>
        <w:t>длительность сбоя</w:t>
      </w:r>
    </w:p>
    <w:p w14:paraId="34BCFF2B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 xml:space="preserve">- </w:t>
      </w:r>
      <w:r w:rsidRPr="00597C57">
        <w:rPr>
          <w:lang w:val="ru-RU" w:eastAsia="ru-RU"/>
        </w:rPr>
        <w:t>сохранение данных после сбоя</w:t>
      </w:r>
    </w:p>
    <w:p w14:paraId="71554BF4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>-</w:t>
      </w:r>
      <w:r w:rsidRPr="00597C57">
        <w:rPr>
          <w:lang w:val="ru-RU" w:eastAsia="ru-RU"/>
        </w:rPr>
        <w:t xml:space="preserve"> последовательность процедур восстановления</w:t>
      </w:r>
    </w:p>
    <w:p w14:paraId="075031FA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>- ч</w:t>
      </w:r>
      <w:r w:rsidRPr="00597C57">
        <w:rPr>
          <w:lang w:val="ru-RU" w:eastAsia="ru-RU"/>
        </w:rPr>
        <w:t>астота ошибок</w:t>
      </w:r>
    </w:p>
    <w:p w14:paraId="30A32684" w14:textId="77777777" w:rsidR="00597C57" w:rsidRDefault="00597C57" w:rsidP="003D3712">
      <w:pPr>
        <w:rPr>
          <w:lang w:val="ru-RU" w:eastAsia="ru-RU"/>
        </w:rPr>
      </w:pPr>
      <w:r>
        <w:rPr>
          <w:lang w:val="ru-RU" w:eastAsia="ru-RU"/>
        </w:rPr>
        <w:t xml:space="preserve">- </w:t>
      </w:r>
      <w:r w:rsidRPr="00597C57">
        <w:rPr>
          <w:lang w:val="ru-RU" w:eastAsia="ru-RU"/>
        </w:rPr>
        <w:t>критическая точка</w:t>
      </w:r>
    </w:p>
    <w:p w14:paraId="51ABB9E7" w14:textId="1E01B566" w:rsidR="00F10D07" w:rsidRDefault="00597C57" w:rsidP="003D3712">
      <w:pPr>
        <w:rPr>
          <w:lang w:val="ru-RU" w:eastAsia="ru-RU"/>
        </w:rPr>
      </w:pPr>
      <w:r>
        <w:rPr>
          <w:lang w:val="ru-RU" w:eastAsia="ru-RU"/>
        </w:rPr>
        <w:t>-</w:t>
      </w:r>
      <w:r w:rsidRPr="00597C57">
        <w:rPr>
          <w:lang w:val="ru-RU" w:eastAsia="ru-RU"/>
        </w:rPr>
        <w:t xml:space="preserve"> максимальный пользовательский трафик</w:t>
      </w:r>
    </w:p>
    <w:p w14:paraId="1BBA3C5B" w14:textId="5B7FCDA4" w:rsidR="000E44BD" w:rsidRDefault="00F10D07" w:rsidP="003D3712">
      <w:pPr>
        <w:rPr>
          <w:lang w:val="ru-RU" w:eastAsia="ru-RU"/>
        </w:rPr>
      </w:pPr>
      <w:r>
        <w:rPr>
          <w:lang w:val="ru-RU" w:eastAsia="ru-RU"/>
        </w:rPr>
        <w:t>Выполнение тестирования:</w:t>
      </w:r>
    </w:p>
    <w:p w14:paraId="2C941186" w14:textId="39BE9695" w:rsidR="00F10D07" w:rsidRDefault="00F10D07" w:rsidP="003D3712">
      <w:pPr>
        <w:rPr>
          <w:lang w:val="ru-RU" w:eastAsia="ru-RU"/>
        </w:rPr>
      </w:pPr>
      <w:r>
        <w:rPr>
          <w:lang w:val="ru-RU" w:eastAsia="ru-RU"/>
        </w:rPr>
        <w:t>- составление чек-листа для тестирования веб-приложения</w:t>
      </w:r>
    </w:p>
    <w:p w14:paraId="264B0C48" w14:textId="3DA06176" w:rsidR="00F10D07" w:rsidRDefault="00F10D07" w:rsidP="003D3712">
      <w:pPr>
        <w:rPr>
          <w:lang w:val="ru-RU" w:eastAsia="ru-RU"/>
        </w:rPr>
      </w:pPr>
      <w:r>
        <w:rPr>
          <w:lang w:val="ru-RU" w:eastAsia="ru-RU"/>
        </w:rPr>
        <w:t>- прогон чек-лист</w:t>
      </w:r>
      <w:r w:rsidR="00397F14">
        <w:rPr>
          <w:lang w:val="ru-RU" w:eastAsia="ru-RU"/>
        </w:rPr>
        <w:t>а</w:t>
      </w:r>
    </w:p>
    <w:p w14:paraId="4F25C286" w14:textId="45DBF8E2" w:rsidR="00F10D07" w:rsidRDefault="00F10D07" w:rsidP="003D3712">
      <w:pPr>
        <w:rPr>
          <w:lang w:val="ru-RU" w:eastAsia="ru-RU"/>
        </w:rPr>
      </w:pPr>
      <w:r>
        <w:rPr>
          <w:lang w:val="ru-RU" w:eastAsia="ru-RU"/>
        </w:rPr>
        <w:t>- составление отчета о тестировании</w:t>
      </w:r>
    </w:p>
    <w:p w14:paraId="28B4B210" w14:textId="77777777" w:rsidR="007576D1" w:rsidRDefault="00F10D07" w:rsidP="003D3712">
      <w:pPr>
        <w:rPr>
          <w:lang w:val="ru-RU" w:eastAsia="ru-RU"/>
        </w:rPr>
      </w:pPr>
      <w:r>
        <w:rPr>
          <w:lang w:val="ru-RU" w:eastAsia="ru-RU"/>
        </w:rPr>
        <w:t xml:space="preserve">- составление баг-репортов </w:t>
      </w:r>
      <w:r>
        <w:rPr>
          <w:lang w:val="ru-RU"/>
        </w:rPr>
        <w:t>в случае проваленных тест-кейсов</w:t>
      </w:r>
    </w:p>
    <w:p w14:paraId="5269F4F4" w14:textId="6CC67D72" w:rsidR="00AA4EED" w:rsidRDefault="007576D1" w:rsidP="007576D1">
      <w:pPr>
        <w:rPr>
          <w:shd w:val="clear" w:color="auto" w:fill="FFFFFF"/>
          <w:lang w:val="ru-RU"/>
        </w:rPr>
      </w:pPr>
      <w:r>
        <w:rPr>
          <w:lang w:val="ru-RU" w:eastAsia="ru-RU"/>
        </w:rPr>
        <w:t xml:space="preserve">Тестирование с </w:t>
      </w:r>
      <w:r w:rsidR="00AA4EED">
        <w:rPr>
          <w:lang w:val="ru-RU" w:eastAsia="ru-RU"/>
        </w:rPr>
        <w:t xml:space="preserve">помощью </w:t>
      </w:r>
      <w:r w:rsidR="00AA4EED" w:rsidRPr="00AA4EED">
        <w:rPr>
          <w:lang w:val="ru-RU" w:eastAsia="ru-RU"/>
        </w:rPr>
        <w:t xml:space="preserve">Apache </w:t>
      </w:r>
      <w:proofErr w:type="spellStart"/>
      <w:r w:rsidR="00AA4EED" w:rsidRPr="00AA4EED">
        <w:rPr>
          <w:lang w:val="ru-RU" w:eastAsia="ru-RU"/>
        </w:rPr>
        <w:t>JMeter</w:t>
      </w:r>
      <w:proofErr w:type="spellEnd"/>
      <w:r>
        <w:rPr>
          <w:lang w:val="ru-RU" w:eastAsia="ru-RU"/>
        </w:rPr>
        <w:t xml:space="preserve"> - </w:t>
      </w:r>
      <w:r w:rsidRPr="007576D1">
        <w:rPr>
          <w:shd w:val="clear" w:color="auto" w:fill="FFFFFF"/>
          <w:lang w:val="ru-RU"/>
        </w:rPr>
        <w:t>инструмент с открытым исходным кодом для создания и выполнения нагрузочных тестов, поддерживающий различные протоколы и технологии.</w:t>
      </w:r>
    </w:p>
    <w:p w14:paraId="21065368" w14:textId="77777777" w:rsidR="00A52252" w:rsidRPr="007576D1" w:rsidRDefault="00A52252" w:rsidP="007576D1">
      <w:pPr>
        <w:rPr>
          <w:lang w:val="ru-RU" w:eastAsia="ru-RU"/>
        </w:rPr>
      </w:pPr>
    </w:p>
    <w:p w14:paraId="086753A1" w14:textId="456A18A6" w:rsidR="003D3712" w:rsidRDefault="003D3712" w:rsidP="003D3712">
      <w:pPr>
        <w:pStyle w:val="2"/>
        <w:rPr>
          <w:lang w:val="ru-RU"/>
        </w:rPr>
      </w:pPr>
      <w:bookmarkStart w:id="6" w:name="_Toc148603907"/>
      <w:r>
        <w:rPr>
          <w:lang w:val="ru-RU"/>
        </w:rPr>
        <w:t>Тестирование безопасности</w:t>
      </w:r>
      <w:bookmarkEnd w:id="6"/>
    </w:p>
    <w:p w14:paraId="1A1E51C9" w14:textId="35D4645D" w:rsidR="003D3712" w:rsidRDefault="00527410" w:rsidP="00891E95">
      <w:pPr>
        <w:rPr>
          <w:lang w:val="ru-RU" w:eastAsia="ru-RU"/>
        </w:rPr>
      </w:pPr>
      <w:r>
        <w:rPr>
          <w:lang w:val="ru-RU" w:eastAsia="ru-RU"/>
        </w:rPr>
        <w:t>Проверка</w:t>
      </w:r>
      <w:r w:rsidR="003D3712" w:rsidRPr="003D3712">
        <w:rPr>
          <w:lang w:val="ru-RU" w:eastAsia="ru-RU"/>
        </w:rPr>
        <w:t xml:space="preserve"> наличи</w:t>
      </w:r>
      <w:r>
        <w:rPr>
          <w:lang w:val="ru-RU" w:eastAsia="ru-RU"/>
        </w:rPr>
        <w:t>я</w:t>
      </w:r>
      <w:r w:rsidR="003D3712" w:rsidRPr="003D3712">
        <w:rPr>
          <w:lang w:val="ru-RU" w:eastAsia="ru-RU"/>
        </w:rPr>
        <w:t xml:space="preserve"> и корректност</w:t>
      </w:r>
      <w:r>
        <w:rPr>
          <w:lang w:val="ru-RU" w:eastAsia="ru-RU"/>
        </w:rPr>
        <w:t>и</w:t>
      </w:r>
      <w:r w:rsidR="003D3712" w:rsidRPr="003D3712">
        <w:rPr>
          <w:lang w:val="ru-RU" w:eastAsia="ru-RU"/>
        </w:rPr>
        <w:t xml:space="preserve"> механизмов защиты данных, а также обработки их ошибок</w:t>
      </w:r>
      <w:r w:rsidR="00086A49">
        <w:rPr>
          <w:lang w:val="ru-RU" w:eastAsia="ru-RU"/>
        </w:rPr>
        <w:t>.</w:t>
      </w:r>
    </w:p>
    <w:p w14:paraId="26F8C4F1" w14:textId="77777777" w:rsidR="00565B1E" w:rsidRDefault="00565B1E" w:rsidP="00891E95">
      <w:pPr>
        <w:rPr>
          <w:lang w:val="ru-RU"/>
        </w:rPr>
      </w:pPr>
      <w:r>
        <w:rPr>
          <w:lang w:val="ru-RU"/>
        </w:rPr>
        <w:t>Тестирование основано на</w:t>
      </w:r>
      <w:r w:rsidR="00E70F5A" w:rsidRPr="00E70F5A">
        <w:rPr>
          <w:lang w:val="ru-RU"/>
        </w:rPr>
        <w:t xml:space="preserve"> п</w:t>
      </w:r>
      <w:r>
        <w:rPr>
          <w:lang w:val="ru-RU"/>
        </w:rPr>
        <w:t>роверках:</w:t>
      </w:r>
    </w:p>
    <w:p w14:paraId="372B402B" w14:textId="77777777" w:rsidR="00565B1E" w:rsidRDefault="00565B1E" w:rsidP="00891E95">
      <w:pPr>
        <w:rPr>
          <w:lang w:val="ru-RU"/>
        </w:rPr>
      </w:pPr>
      <w:r>
        <w:rPr>
          <w:lang w:val="ru-RU"/>
        </w:rPr>
        <w:t>- к</w:t>
      </w:r>
      <w:r w:rsidR="00E70F5A" w:rsidRPr="00E70F5A">
        <w:rPr>
          <w:lang w:val="ru-RU"/>
        </w:rPr>
        <w:t>онфиденциальности</w:t>
      </w:r>
      <w:r>
        <w:rPr>
          <w:lang w:val="ru-RU"/>
        </w:rPr>
        <w:t xml:space="preserve"> (ограничение доступа к ресурсу)</w:t>
      </w:r>
      <w:r w:rsidR="00E70F5A" w:rsidRPr="00E70F5A">
        <w:rPr>
          <w:lang w:val="ru-RU"/>
        </w:rPr>
        <w:t xml:space="preserve">, </w:t>
      </w:r>
    </w:p>
    <w:p w14:paraId="38F8C930" w14:textId="62234614" w:rsidR="00565B1E" w:rsidRDefault="00565B1E" w:rsidP="00891E95">
      <w:pPr>
        <w:rPr>
          <w:lang w:val="ru-RU"/>
        </w:rPr>
      </w:pPr>
      <w:r>
        <w:rPr>
          <w:lang w:val="ru-RU"/>
        </w:rPr>
        <w:t>- ц</w:t>
      </w:r>
      <w:r w:rsidR="00E70F5A" w:rsidRPr="00E70F5A">
        <w:rPr>
          <w:lang w:val="ru-RU"/>
        </w:rPr>
        <w:t>елостности</w:t>
      </w:r>
      <w:r>
        <w:rPr>
          <w:lang w:val="ru-RU"/>
        </w:rPr>
        <w:t xml:space="preserve"> (возможность изменения ресурса),</w:t>
      </w:r>
    </w:p>
    <w:p w14:paraId="433CB21E" w14:textId="7E445663" w:rsidR="00E70F5A" w:rsidRDefault="00565B1E" w:rsidP="00891E95">
      <w:pPr>
        <w:rPr>
          <w:lang w:val="ru-RU"/>
        </w:rPr>
      </w:pPr>
      <w:r>
        <w:rPr>
          <w:lang w:val="ru-RU"/>
        </w:rPr>
        <w:t>- д</w:t>
      </w:r>
      <w:r w:rsidR="00E70F5A" w:rsidRPr="00E70F5A">
        <w:rPr>
          <w:lang w:val="ru-RU"/>
        </w:rPr>
        <w:t>оступности</w:t>
      </w:r>
      <w:r>
        <w:rPr>
          <w:lang w:val="ru-RU"/>
        </w:rPr>
        <w:t xml:space="preserve"> (степень доступности ресурса).</w:t>
      </w:r>
    </w:p>
    <w:p w14:paraId="13AC5810" w14:textId="77777777" w:rsidR="00397F14" w:rsidRDefault="00397F14" w:rsidP="00397F14">
      <w:pPr>
        <w:rPr>
          <w:lang w:val="ru-RU" w:eastAsia="ru-RU"/>
        </w:rPr>
      </w:pPr>
      <w:r>
        <w:rPr>
          <w:lang w:val="ru-RU" w:eastAsia="ru-RU"/>
        </w:rPr>
        <w:t>Выполнение тестирования:</w:t>
      </w:r>
    </w:p>
    <w:p w14:paraId="55BB0DD7" w14:textId="77777777" w:rsidR="00397F14" w:rsidRDefault="00397F14" w:rsidP="00397F14">
      <w:pPr>
        <w:rPr>
          <w:lang w:val="ru-RU" w:eastAsia="ru-RU"/>
        </w:rPr>
      </w:pPr>
      <w:r>
        <w:rPr>
          <w:lang w:val="ru-RU" w:eastAsia="ru-RU"/>
        </w:rPr>
        <w:t>- составление чек-листа для тестирования веб-приложения</w:t>
      </w:r>
    </w:p>
    <w:p w14:paraId="040EDB82" w14:textId="77777777" w:rsidR="00397F14" w:rsidRDefault="00397F14" w:rsidP="00397F14">
      <w:pPr>
        <w:rPr>
          <w:lang w:val="ru-RU" w:eastAsia="ru-RU"/>
        </w:rPr>
      </w:pPr>
      <w:r>
        <w:rPr>
          <w:lang w:val="ru-RU" w:eastAsia="ru-RU"/>
        </w:rPr>
        <w:t>- прогон чек-листа</w:t>
      </w:r>
    </w:p>
    <w:p w14:paraId="4907BB01" w14:textId="77777777" w:rsidR="00397F14" w:rsidRDefault="00397F14" w:rsidP="00397F14">
      <w:pPr>
        <w:rPr>
          <w:lang w:val="ru-RU" w:eastAsia="ru-RU"/>
        </w:rPr>
      </w:pPr>
      <w:r>
        <w:rPr>
          <w:lang w:val="ru-RU" w:eastAsia="ru-RU"/>
        </w:rPr>
        <w:t>- составление отчета о тестировании</w:t>
      </w:r>
    </w:p>
    <w:p w14:paraId="5F246E67" w14:textId="24604049" w:rsidR="00397F14" w:rsidRDefault="00397F14" w:rsidP="00891E95">
      <w:pPr>
        <w:rPr>
          <w:lang w:val="ru-RU" w:eastAsia="ru-RU"/>
        </w:rPr>
      </w:pPr>
      <w:r>
        <w:rPr>
          <w:lang w:val="ru-RU" w:eastAsia="ru-RU"/>
        </w:rPr>
        <w:t xml:space="preserve">- составление баг-репортов </w:t>
      </w:r>
      <w:r>
        <w:rPr>
          <w:lang w:val="ru-RU"/>
        </w:rPr>
        <w:t>в случае проваленных тест-кейсов</w:t>
      </w:r>
    </w:p>
    <w:p w14:paraId="31E9AB67" w14:textId="05C9B87A" w:rsidR="00571652" w:rsidRDefault="00891E95" w:rsidP="00891E95">
      <w:pPr>
        <w:rPr>
          <w:color w:val="2B2B2B"/>
          <w:shd w:val="clear" w:color="auto" w:fill="FFFFFF"/>
          <w:lang w:val="ru-RU"/>
        </w:rPr>
      </w:pPr>
      <w:r w:rsidRPr="00891E95">
        <w:rPr>
          <w:color w:val="2B2B2B"/>
          <w:shd w:val="clear" w:color="auto" w:fill="FFFFFF"/>
          <w:lang w:val="ru-RU"/>
        </w:rPr>
        <w:t>С помощью сканеров уязвимостей, тестов на проникновение, анализаторов трафика</w:t>
      </w:r>
      <w:r>
        <w:rPr>
          <w:color w:val="2B2B2B"/>
          <w:shd w:val="clear" w:color="auto" w:fill="FFFFFF"/>
          <w:lang w:val="ru-RU"/>
        </w:rPr>
        <w:t>.</w:t>
      </w:r>
    </w:p>
    <w:p w14:paraId="06598ED0" w14:textId="77777777" w:rsidR="00A52252" w:rsidRPr="00891E95" w:rsidRDefault="00A52252" w:rsidP="00891E95">
      <w:pPr>
        <w:rPr>
          <w:lang w:val="ru-RU" w:eastAsia="ru-RU"/>
        </w:rPr>
      </w:pPr>
    </w:p>
    <w:p w14:paraId="740B1D63" w14:textId="638851E7" w:rsidR="003D3712" w:rsidRDefault="003D3712" w:rsidP="003D3712">
      <w:pPr>
        <w:pStyle w:val="2"/>
        <w:rPr>
          <w:lang w:val="ru-RU"/>
        </w:rPr>
      </w:pPr>
      <w:bookmarkStart w:id="7" w:name="_Toc148603908"/>
      <w:r>
        <w:rPr>
          <w:lang w:val="ru-RU"/>
        </w:rPr>
        <w:t>Тестирование удобства использования</w:t>
      </w:r>
      <w:bookmarkEnd w:id="7"/>
    </w:p>
    <w:p w14:paraId="0614985B" w14:textId="1212DE42" w:rsidR="003D3712" w:rsidRDefault="00527410" w:rsidP="003D3712">
      <w:pPr>
        <w:rPr>
          <w:lang w:val="ru-RU" w:eastAsia="ru-RU"/>
        </w:rPr>
      </w:pPr>
      <w:r>
        <w:rPr>
          <w:lang w:val="ru-RU" w:eastAsia="ru-RU"/>
        </w:rPr>
        <w:t>Оценка</w:t>
      </w:r>
      <w:r w:rsidR="00086A49">
        <w:rPr>
          <w:lang w:val="ru-RU" w:eastAsia="ru-RU"/>
        </w:rPr>
        <w:t xml:space="preserve"> степен</w:t>
      </w:r>
      <w:r>
        <w:rPr>
          <w:lang w:val="ru-RU" w:eastAsia="ru-RU"/>
        </w:rPr>
        <w:t>и</w:t>
      </w:r>
      <w:r w:rsidR="00086A49">
        <w:rPr>
          <w:lang w:val="ru-RU" w:eastAsia="ru-RU"/>
        </w:rPr>
        <w:t xml:space="preserve"> удобства и понимания</w:t>
      </w:r>
      <w:r w:rsidR="003D3712" w:rsidRPr="003D3712">
        <w:rPr>
          <w:lang w:val="ru-RU" w:eastAsia="ru-RU"/>
        </w:rPr>
        <w:t xml:space="preserve"> интерфейса приложения</w:t>
      </w:r>
      <w:r w:rsidR="00086A49">
        <w:rPr>
          <w:lang w:val="ru-RU" w:eastAsia="ru-RU"/>
        </w:rPr>
        <w:t xml:space="preserve"> для пользователей</w:t>
      </w:r>
      <w:r w:rsidR="003D3712" w:rsidRPr="003D3712">
        <w:rPr>
          <w:lang w:val="ru-RU" w:eastAsia="ru-RU"/>
        </w:rPr>
        <w:t>, его эргономики и функциональности</w:t>
      </w:r>
    </w:p>
    <w:p w14:paraId="40FCD45B" w14:textId="37246B18" w:rsidR="00406FA4" w:rsidRPr="00406FA4" w:rsidRDefault="00406FA4" w:rsidP="00406FA4">
      <w:pPr>
        <w:rPr>
          <w:lang w:val="ru-RU" w:eastAsia="ru-RU"/>
        </w:rPr>
      </w:pPr>
      <w:r>
        <w:rPr>
          <w:lang w:val="ru-RU" w:eastAsia="ru-RU"/>
        </w:rPr>
        <w:t xml:space="preserve">Проводится на </w:t>
      </w:r>
      <w:r w:rsidRPr="00406FA4">
        <w:rPr>
          <w:lang w:val="ru-RU" w:eastAsia="ru-RU"/>
        </w:rPr>
        <w:t>UI и UX</w:t>
      </w:r>
      <w:r>
        <w:rPr>
          <w:lang w:val="ru-RU" w:eastAsia="ru-RU"/>
        </w:rPr>
        <w:t>:</w:t>
      </w:r>
    </w:p>
    <w:p w14:paraId="3E6B76C8" w14:textId="107B8F70" w:rsidR="00406FA4" w:rsidRPr="00406FA4" w:rsidRDefault="00406FA4" w:rsidP="00406FA4">
      <w:pPr>
        <w:rPr>
          <w:lang w:val="ru-RU" w:eastAsia="ru-RU"/>
        </w:rPr>
      </w:pPr>
      <w:r>
        <w:rPr>
          <w:rFonts w:asciiTheme="minorHAnsi" w:hAnsiTheme="minorHAnsi" w:cs="Segoe UI Emoji"/>
          <w:lang w:val="ru-RU" w:eastAsia="ru-RU"/>
        </w:rPr>
        <w:t xml:space="preserve">- </w:t>
      </w:r>
      <w:r>
        <w:rPr>
          <w:lang w:val="ru-RU" w:eastAsia="ru-RU"/>
        </w:rPr>
        <w:t>о</w:t>
      </w:r>
      <w:r w:rsidRPr="00406FA4">
        <w:rPr>
          <w:lang w:val="ru-RU" w:eastAsia="ru-RU"/>
        </w:rPr>
        <w:t>пыт взаимодействия (User Experience, UX) - ощущение и реакция человека, вследствие использования или предполагаемого использования продукта, системы или услуги</w:t>
      </w:r>
    </w:p>
    <w:p w14:paraId="7787EF30" w14:textId="383D75DC" w:rsidR="00EE7CAC" w:rsidRDefault="00BD6AA7" w:rsidP="00406FA4">
      <w:pPr>
        <w:rPr>
          <w:lang w:val="ru-RU" w:eastAsia="ru-RU"/>
        </w:rPr>
      </w:pPr>
      <w:r>
        <w:rPr>
          <w:rFonts w:asciiTheme="minorHAnsi" w:hAnsiTheme="minorHAnsi" w:cs="Segoe UI Emoji"/>
          <w:lang w:val="ru-RU" w:eastAsia="ru-RU"/>
        </w:rPr>
        <w:t>- п</w:t>
      </w:r>
      <w:r w:rsidR="00406FA4" w:rsidRPr="00406FA4">
        <w:rPr>
          <w:lang w:val="ru-RU" w:eastAsia="ru-RU"/>
        </w:rPr>
        <w:t xml:space="preserve">ользовательский интерфейс (User Interface, </w:t>
      </w:r>
      <w:proofErr w:type="gramStart"/>
      <w:r w:rsidR="00406FA4" w:rsidRPr="00406FA4">
        <w:rPr>
          <w:lang w:val="ru-RU" w:eastAsia="ru-RU"/>
        </w:rPr>
        <w:t>UI )</w:t>
      </w:r>
      <w:proofErr w:type="gramEnd"/>
      <w:r w:rsidR="00406FA4" w:rsidRPr="00406FA4">
        <w:rPr>
          <w:lang w:val="ru-RU" w:eastAsia="ru-RU"/>
        </w:rPr>
        <w:t xml:space="preserve"> – это совокупность программных и аппаратных средств, обеспечивающих взаимодействие пользователя с компьютером</w:t>
      </w:r>
    </w:p>
    <w:p w14:paraId="5665816F" w14:textId="79CEF03A" w:rsidR="00397F14" w:rsidRDefault="00397F14" w:rsidP="00406FA4">
      <w:pPr>
        <w:rPr>
          <w:lang w:val="ru-RU"/>
        </w:rPr>
      </w:pPr>
      <w:r>
        <w:rPr>
          <w:lang w:val="ru-RU"/>
        </w:rPr>
        <w:t>В данном виде тестирование обращают внимание</w:t>
      </w:r>
      <w:r w:rsidRPr="00397F14">
        <w:rPr>
          <w:lang w:val="ru-RU"/>
        </w:rPr>
        <w:t xml:space="preserve"> на визуальное оформление, навигацию, логичность, наличие обратной связи и др.</w:t>
      </w:r>
    </w:p>
    <w:p w14:paraId="42178682" w14:textId="77777777" w:rsidR="00166396" w:rsidRDefault="00166396" w:rsidP="00406FA4">
      <w:pPr>
        <w:rPr>
          <w:lang w:val="ru-RU"/>
        </w:rPr>
      </w:pPr>
      <w:r>
        <w:rPr>
          <w:lang w:val="ru-RU"/>
        </w:rPr>
        <w:t>При тестировании используется подход:</w:t>
      </w:r>
    </w:p>
    <w:p w14:paraId="076DCB26" w14:textId="3DC4C494" w:rsidR="00166396" w:rsidRPr="00166396" w:rsidRDefault="00166396" w:rsidP="00406FA4">
      <w:pPr>
        <w:rPr>
          <w:lang w:val="ru-RU"/>
        </w:rPr>
      </w:pPr>
      <w:r>
        <w:rPr>
          <w:lang w:val="ru-RU"/>
        </w:rPr>
        <w:t xml:space="preserve"> «</w:t>
      </w:r>
      <w:r w:rsidRPr="00166396">
        <w:rPr>
          <w:lang w:val="ru-RU"/>
        </w:rPr>
        <w:t>Модерируемое исследование или глубинное интервью</w:t>
      </w:r>
      <w:r>
        <w:rPr>
          <w:lang w:val="ru-RU"/>
        </w:rPr>
        <w:t xml:space="preserve">» - </w:t>
      </w:r>
      <w:r w:rsidRPr="00166396">
        <w:rPr>
          <w:lang w:val="ru-RU"/>
        </w:rPr>
        <w:t>Модератор лично встречается с респондентом очно или онлайн и узнает о его потребностях, затруднениях, предпочтениях при использовании ресурса.</w:t>
      </w:r>
    </w:p>
    <w:p w14:paraId="6F00906D" w14:textId="32FE40C4" w:rsidR="006376BA" w:rsidRDefault="00F42803" w:rsidP="00EB7A3A">
      <w:pPr>
        <w:rPr>
          <w:lang w:val="ru-RU" w:eastAsia="ru-RU"/>
        </w:rPr>
      </w:pPr>
      <w:r>
        <w:rPr>
          <w:lang w:val="ru-RU" w:eastAsia="ru-RU"/>
        </w:rPr>
        <w:t>.</w:t>
      </w:r>
    </w:p>
    <w:p w14:paraId="03B19C96" w14:textId="055F7F33" w:rsidR="007C4813" w:rsidRDefault="007C4813" w:rsidP="007C4813">
      <w:pPr>
        <w:pStyle w:val="1"/>
        <w:rPr>
          <w:lang w:val="ru-RU"/>
        </w:rPr>
      </w:pPr>
      <w:bookmarkStart w:id="8" w:name="_Toc148603909"/>
      <w:r>
        <w:rPr>
          <w:lang w:val="ru-RU"/>
        </w:rPr>
        <w:lastRenderedPageBreak/>
        <w:t>Части системы, которые будут протестированы</w:t>
      </w:r>
      <w:bookmarkEnd w:id="8"/>
    </w:p>
    <w:p w14:paraId="4FD0EB0D" w14:textId="50BBE1BA" w:rsidR="007C4813" w:rsidRPr="00D30482" w:rsidRDefault="00D30482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>
        <w:rPr>
          <w:lang w:val="ru-RU"/>
        </w:rPr>
        <w:t>Форма</w:t>
      </w:r>
      <w:r w:rsidR="00C24B93" w:rsidRPr="00D30482">
        <w:rPr>
          <w:lang w:val="ru-RU"/>
        </w:rPr>
        <w:t xml:space="preserve"> регистрации</w:t>
      </w:r>
      <w:r w:rsidR="00B51C23" w:rsidRPr="00D30482">
        <w:rPr>
          <w:lang w:val="ru-RU"/>
        </w:rPr>
        <w:t xml:space="preserve"> – </w:t>
      </w:r>
      <w:r w:rsidR="00172915" w:rsidRPr="00D30482">
        <w:rPr>
          <w:lang w:val="ru-RU"/>
        </w:rPr>
        <w:t xml:space="preserve">для </w:t>
      </w:r>
      <w:r w:rsidR="00B51C23" w:rsidRPr="00D30482">
        <w:rPr>
          <w:lang w:val="ru-RU"/>
        </w:rPr>
        <w:t>создани</w:t>
      </w:r>
      <w:r w:rsidR="00172915" w:rsidRPr="00D30482">
        <w:rPr>
          <w:lang w:val="ru-RU"/>
        </w:rPr>
        <w:t>я</w:t>
      </w:r>
      <w:r w:rsidR="00B51C23" w:rsidRPr="00D30482">
        <w:rPr>
          <w:lang w:val="ru-RU"/>
        </w:rPr>
        <w:t xml:space="preserve"> </w:t>
      </w:r>
      <w:r w:rsidR="00172915" w:rsidRPr="00D30482">
        <w:rPr>
          <w:lang w:val="ru-RU"/>
        </w:rPr>
        <w:t>учетной записи пользователя в приложении</w:t>
      </w:r>
    </w:p>
    <w:p w14:paraId="388313E4" w14:textId="3BD459A0" w:rsidR="00C24B93" w:rsidRPr="00580115" w:rsidRDefault="00C24B93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80115">
        <w:rPr>
          <w:lang w:val="ru-RU"/>
        </w:rPr>
        <w:t>Форма авторизации</w:t>
      </w:r>
      <w:r w:rsidR="00B51C23" w:rsidRPr="00580115">
        <w:rPr>
          <w:lang w:val="ru-RU"/>
        </w:rPr>
        <w:t xml:space="preserve"> – </w:t>
      </w:r>
      <w:r w:rsidR="00172915" w:rsidRPr="00580115">
        <w:rPr>
          <w:lang w:val="ru-RU"/>
        </w:rPr>
        <w:t>для предоставления права доступа пользователю к возможностям приложения</w:t>
      </w:r>
    </w:p>
    <w:p w14:paraId="50F5B694" w14:textId="42A0F91E" w:rsidR="00CB04B5" w:rsidRDefault="00FC3EFF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D30482">
        <w:rPr>
          <w:lang w:val="ru-RU"/>
        </w:rPr>
        <w:t xml:space="preserve">Форма создания </w:t>
      </w:r>
      <w:r>
        <w:t>workspace</w:t>
      </w:r>
      <w:r w:rsidRPr="00D30482">
        <w:rPr>
          <w:lang w:val="ru-RU"/>
        </w:rPr>
        <w:t xml:space="preserve"> – создание рабочего пространства</w:t>
      </w:r>
    </w:p>
    <w:p w14:paraId="71F56662" w14:textId="3FF3D77F" w:rsidR="00D30482" w:rsidRDefault="00D30482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>
        <w:rPr>
          <w:lang w:val="ru-RU"/>
        </w:rPr>
        <w:t xml:space="preserve">Меню пользователя: </w:t>
      </w:r>
    </w:p>
    <w:p w14:paraId="5758C91C" w14:textId="6DBF7245" w:rsidR="00D30482" w:rsidRPr="00580115" w:rsidRDefault="00D30482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 изменение статуса</w:t>
      </w:r>
    </w:p>
    <w:p w14:paraId="374677CD" w14:textId="3FA24DEB" w:rsidR="00626437" w:rsidRPr="00580115" w:rsidRDefault="00626437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</w:t>
      </w:r>
      <w:r w:rsidR="000142E8" w:rsidRPr="00580115">
        <w:rPr>
          <w:lang w:val="ru-RU"/>
        </w:rPr>
        <w:t xml:space="preserve"> </w:t>
      </w:r>
      <w:r w:rsidRPr="00580115">
        <w:rPr>
          <w:lang w:val="ru-RU"/>
        </w:rPr>
        <w:t xml:space="preserve">профиль пользователя - </w:t>
      </w:r>
      <w:r w:rsidRPr="00580115">
        <w:rPr>
          <w:lang w:val="ru-RU"/>
        </w:rPr>
        <w:t>внесение/редактирование личных данных пользователя, управление статусом</w:t>
      </w:r>
    </w:p>
    <w:p w14:paraId="03228D81" w14:textId="77777777" w:rsidR="00626437" w:rsidRPr="00580115" w:rsidRDefault="00626437" w:rsidP="00580115">
      <w:pPr>
        <w:ind w:left="357"/>
        <w:jc w:val="both"/>
        <w:rPr>
          <w:lang w:val="ru-RU"/>
        </w:rPr>
      </w:pPr>
      <w:r w:rsidRPr="00580115">
        <w:rPr>
          <w:lang w:val="ru-RU"/>
        </w:rPr>
        <w:t>- настройки -</w:t>
      </w:r>
      <w:r w:rsidRPr="00580115">
        <w:rPr>
          <w:lang w:val="ru-RU"/>
        </w:rPr>
        <w:t xml:space="preserve"> язык</w:t>
      </w:r>
      <w:r w:rsidRPr="00580115">
        <w:rPr>
          <w:lang w:val="ru-RU"/>
        </w:rPr>
        <w:t>, о</w:t>
      </w:r>
      <w:r w:rsidRPr="00580115">
        <w:rPr>
          <w:lang w:val="ru-RU"/>
        </w:rPr>
        <w:t>бщие настройки</w:t>
      </w:r>
      <w:r w:rsidRPr="00580115">
        <w:rPr>
          <w:lang w:val="ru-RU"/>
        </w:rPr>
        <w:t>, статус</w:t>
      </w:r>
      <w:r w:rsidRPr="00580115">
        <w:rPr>
          <w:lang w:val="ru-RU"/>
        </w:rPr>
        <w:t xml:space="preserve"> пользователя</w:t>
      </w:r>
      <w:r w:rsidRPr="00580115">
        <w:rPr>
          <w:lang w:val="ru-RU"/>
        </w:rPr>
        <w:t>, уведомления, сообщения, подсветка сообщений, звуковые оповещения, мои данные</w:t>
      </w:r>
    </w:p>
    <w:p w14:paraId="456DE99B" w14:textId="77777777" w:rsidR="00626437" w:rsidRPr="00580115" w:rsidRDefault="00B64FFB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10311F" w:rsidRPr="00580115">
        <w:rPr>
          <w:lang w:val="ru-RU"/>
        </w:rPr>
        <w:t>Безопасность</w:t>
      </w:r>
      <w:r w:rsidRPr="00580115">
        <w:rPr>
          <w:lang w:val="ru-RU"/>
        </w:rPr>
        <w:t xml:space="preserve"> – </w:t>
      </w:r>
      <w:r w:rsidR="00626437" w:rsidRPr="00580115">
        <w:rPr>
          <w:lang w:val="ru-RU"/>
        </w:rPr>
        <w:t>п</w:t>
      </w:r>
      <w:r w:rsidR="0010311F" w:rsidRPr="00580115">
        <w:rPr>
          <w:lang w:val="ru-RU"/>
        </w:rPr>
        <w:t>ароль</w:t>
      </w:r>
      <w:r w:rsidR="00626437" w:rsidRPr="00580115">
        <w:rPr>
          <w:lang w:val="ru-RU"/>
        </w:rPr>
        <w:t>, д</w:t>
      </w:r>
      <w:r w:rsidR="0010311F" w:rsidRPr="00580115">
        <w:rPr>
          <w:lang w:val="ru-RU"/>
        </w:rPr>
        <w:t>вухфакторная аутентификация</w:t>
      </w:r>
    </w:p>
    <w:p w14:paraId="374FC574" w14:textId="093B30E5" w:rsidR="00626437" w:rsidRPr="00580115" w:rsidRDefault="00626437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10311F" w:rsidRPr="00580115">
        <w:rPr>
          <w:lang w:val="ru-RU"/>
        </w:rPr>
        <w:t>Токены для личного доступа</w:t>
      </w:r>
      <w:r w:rsidR="00EB1173" w:rsidRPr="00580115">
        <w:rPr>
          <w:lang w:val="ru-RU"/>
        </w:rPr>
        <w:t xml:space="preserve"> – управление токенами</w:t>
      </w:r>
    </w:p>
    <w:p w14:paraId="1F3DEC74" w14:textId="77777777" w:rsidR="00626437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</w:t>
      </w:r>
      <w:r w:rsidR="004B0920" w:rsidRPr="00580115">
        <w:rPr>
          <w:lang w:val="ru-RU"/>
        </w:rPr>
        <w:t xml:space="preserve"> Настройки </w:t>
      </w:r>
      <w:proofErr w:type="spellStart"/>
      <w:r w:rsidR="004B0920" w:rsidRPr="00580115">
        <w:rPr>
          <w:lang w:val="ru-RU"/>
        </w:rPr>
        <w:t>Omnichannel</w:t>
      </w:r>
      <w:proofErr w:type="spellEnd"/>
      <w:r w:rsidR="004B0920" w:rsidRPr="00580115">
        <w:rPr>
          <w:lang w:val="ru-RU"/>
        </w:rPr>
        <w:t xml:space="preserve"> – возможность экспорта содержимого диалога</w:t>
      </w:r>
    </w:p>
    <w:p w14:paraId="75E38889" w14:textId="3B289737" w:rsidR="009647AF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4B0920" w:rsidRPr="004B0920">
        <w:t>Accessibility</w:t>
      </w:r>
      <w:r w:rsidR="004B0920" w:rsidRPr="00580115">
        <w:rPr>
          <w:lang w:val="ru-RU"/>
        </w:rPr>
        <w:t xml:space="preserve"> &amp; </w:t>
      </w:r>
      <w:r w:rsidR="004B0920" w:rsidRPr="004B0920">
        <w:t>appearance</w:t>
      </w:r>
      <w:r w:rsidRPr="00580115">
        <w:rPr>
          <w:lang w:val="ru-RU"/>
        </w:rPr>
        <w:t xml:space="preserve"> – настройка доступности и внешнего вида приложения, включающая:</w:t>
      </w:r>
    </w:p>
    <w:p w14:paraId="7E5F05D0" w14:textId="537DA1CF" w:rsidR="004B0920" w:rsidRDefault="009647AF" w:rsidP="00580115">
      <w:pPr>
        <w:ind w:firstLine="720"/>
        <w:jc w:val="both"/>
        <w:rPr>
          <w:lang w:val="ru-RU"/>
        </w:rPr>
      </w:pPr>
      <w:r>
        <w:rPr>
          <w:lang w:val="ru-RU"/>
        </w:rPr>
        <w:t xml:space="preserve">- </w:t>
      </w:r>
      <w:r w:rsidR="004B0920">
        <w:rPr>
          <w:lang w:val="ru-RU"/>
        </w:rPr>
        <w:t>Тема</w:t>
      </w:r>
      <w:r w:rsidR="004B0920" w:rsidRPr="004B0920">
        <w:rPr>
          <w:lang w:val="ru-RU"/>
        </w:rPr>
        <w:t xml:space="preserve"> – </w:t>
      </w:r>
      <w:r w:rsidR="004B0920">
        <w:rPr>
          <w:lang w:val="ru-RU"/>
        </w:rPr>
        <w:t>выбор</w:t>
      </w:r>
      <w:r w:rsidR="004B0920" w:rsidRPr="004B0920">
        <w:rPr>
          <w:lang w:val="ru-RU"/>
        </w:rPr>
        <w:t xml:space="preserve"> </w:t>
      </w:r>
      <w:r w:rsidR="004B0920">
        <w:rPr>
          <w:lang w:val="ru-RU"/>
        </w:rPr>
        <w:t>темы приложения</w:t>
      </w:r>
    </w:p>
    <w:p w14:paraId="3AD66878" w14:textId="77777777" w:rsidR="00626437" w:rsidRDefault="009647AF" w:rsidP="00580115">
      <w:pPr>
        <w:ind w:left="720"/>
        <w:jc w:val="both"/>
        <w:rPr>
          <w:lang w:val="ru-RU"/>
        </w:rPr>
      </w:pPr>
      <w:r>
        <w:rPr>
          <w:lang w:val="ru-RU"/>
        </w:rPr>
        <w:t xml:space="preserve">- </w:t>
      </w:r>
      <w:r w:rsidR="004B0920" w:rsidRPr="004B0920">
        <w:t>Adjustable</w:t>
      </w:r>
      <w:r w:rsidR="004B0920" w:rsidRPr="004B0920">
        <w:rPr>
          <w:lang w:val="ru-RU"/>
        </w:rPr>
        <w:t xml:space="preserve"> </w:t>
      </w:r>
      <w:r w:rsidR="004B0920" w:rsidRPr="004B0920">
        <w:t>layout</w:t>
      </w:r>
      <w:r w:rsidR="004B0920" w:rsidRPr="004B0920">
        <w:rPr>
          <w:lang w:val="ru-RU"/>
        </w:rPr>
        <w:t xml:space="preserve"> – </w:t>
      </w:r>
      <w:r w:rsidR="004B0920">
        <w:rPr>
          <w:lang w:val="ru-RU"/>
        </w:rPr>
        <w:t>настройка</w:t>
      </w:r>
      <w:r w:rsidR="004B0920" w:rsidRPr="004B0920">
        <w:rPr>
          <w:lang w:val="ru-RU"/>
        </w:rPr>
        <w:t xml:space="preserve"> </w:t>
      </w:r>
      <w:r w:rsidR="004B0920">
        <w:rPr>
          <w:lang w:val="ru-RU"/>
        </w:rPr>
        <w:t>форматирования</w:t>
      </w:r>
      <w:r w:rsidR="004B0920" w:rsidRPr="004B0920">
        <w:rPr>
          <w:lang w:val="ru-RU"/>
        </w:rPr>
        <w:t xml:space="preserve"> </w:t>
      </w:r>
      <w:r w:rsidR="004B0920">
        <w:rPr>
          <w:lang w:val="ru-RU"/>
        </w:rPr>
        <w:t>приложения (размер шрифта,</w:t>
      </w:r>
      <w:r>
        <w:rPr>
          <w:lang w:val="ru-RU"/>
        </w:rPr>
        <w:t xml:space="preserve"> </w:t>
      </w:r>
      <w:r w:rsidR="00EB1173">
        <w:rPr>
          <w:lang w:val="ru-RU"/>
        </w:rPr>
        <w:t xml:space="preserve">использование </w:t>
      </w:r>
      <w:r w:rsidR="00EB1173" w:rsidRPr="00EB1173">
        <w:rPr>
          <w:lang w:val="ru-RU"/>
        </w:rPr>
        <w:t xml:space="preserve">@ </w:t>
      </w:r>
      <w:r w:rsidR="00EB1173">
        <w:rPr>
          <w:lang w:val="ru-RU"/>
        </w:rPr>
        <w:t>в упоминаниях, формат времени, роли в сообщениях)</w:t>
      </w:r>
    </w:p>
    <w:p w14:paraId="29CAB3ED" w14:textId="1089958E" w:rsidR="004B0920" w:rsidRDefault="009647AF" w:rsidP="00580115">
      <w:pPr>
        <w:ind w:firstLine="360"/>
        <w:jc w:val="both"/>
        <w:rPr>
          <w:lang w:val="ru-RU"/>
        </w:rPr>
      </w:pPr>
      <w:r>
        <w:rPr>
          <w:lang w:val="ru-RU"/>
        </w:rPr>
        <w:t>-</w:t>
      </w:r>
      <w:r w:rsidR="00EB1173">
        <w:rPr>
          <w:lang w:val="ru-RU"/>
        </w:rPr>
        <w:t xml:space="preserve"> Управление устройствами</w:t>
      </w:r>
    </w:p>
    <w:p w14:paraId="73BFDB21" w14:textId="4B9974D6" w:rsidR="00580115" w:rsidRDefault="00580115" w:rsidP="00580115">
      <w:pPr>
        <w:ind w:firstLine="360"/>
        <w:jc w:val="both"/>
        <w:rPr>
          <w:lang w:val="ru-RU"/>
        </w:rPr>
      </w:pPr>
      <w:r>
        <w:rPr>
          <w:lang w:val="ru-RU"/>
        </w:rPr>
        <w:t>- Выход из учетной записи</w:t>
      </w:r>
    </w:p>
    <w:p w14:paraId="3D2CCD0B" w14:textId="77777777" w:rsidR="001101CC" w:rsidRDefault="001101CC" w:rsidP="0010311F">
      <w:pPr>
        <w:jc w:val="both"/>
        <w:rPr>
          <w:lang w:val="ru-RU"/>
        </w:rPr>
      </w:pPr>
    </w:p>
    <w:p w14:paraId="451962CC" w14:textId="77777777" w:rsidR="001101CC" w:rsidRDefault="00131115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Главная страница (</w:t>
      </w:r>
      <w:r>
        <w:t>Home</w:t>
      </w:r>
      <w:r w:rsidRPr="001101CC">
        <w:rPr>
          <w:lang w:val="ru-RU"/>
        </w:rPr>
        <w:t>)</w:t>
      </w:r>
      <w:r w:rsidR="000142E8" w:rsidRPr="001101CC">
        <w:rPr>
          <w:lang w:val="ru-RU"/>
        </w:rPr>
        <w:t>:</w:t>
      </w:r>
    </w:p>
    <w:p w14:paraId="149A02AA" w14:textId="5CDB8397" w:rsidR="001101CC" w:rsidRPr="00580115" w:rsidRDefault="00580115" w:rsidP="00580115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9647AF" w:rsidRPr="00580115">
        <w:rPr>
          <w:lang w:val="ru-RU"/>
        </w:rPr>
        <w:t xml:space="preserve"> </w:t>
      </w:r>
      <w:r w:rsidR="000142E8" w:rsidRPr="00580115">
        <w:rPr>
          <w:lang w:val="ru-RU"/>
        </w:rPr>
        <w:t>Добавление пользователей</w:t>
      </w:r>
    </w:p>
    <w:p w14:paraId="0C6C7876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Созда</w:t>
      </w:r>
      <w:r w:rsidR="000142E8" w:rsidRPr="00580115">
        <w:rPr>
          <w:lang w:val="ru-RU"/>
        </w:rPr>
        <w:t>ние канала</w:t>
      </w:r>
    </w:p>
    <w:p w14:paraId="578B35B4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0142E8" w:rsidRPr="00580115">
        <w:rPr>
          <w:lang w:val="ru-RU"/>
        </w:rPr>
        <w:t>Присоединение к каналу</w:t>
      </w:r>
    </w:p>
    <w:p w14:paraId="303189D3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1101CC" w:rsidRPr="00580115">
        <w:rPr>
          <w:lang w:val="ru-RU"/>
        </w:rPr>
        <w:t xml:space="preserve">Ссылки </w:t>
      </w:r>
      <w:r w:rsidRPr="00580115">
        <w:rPr>
          <w:lang w:val="ru-RU"/>
        </w:rPr>
        <w:t xml:space="preserve">для установки мобильной версии </w:t>
      </w:r>
      <w:proofErr w:type="spellStart"/>
      <w:r>
        <w:t>RocketChat</w:t>
      </w:r>
      <w:proofErr w:type="spellEnd"/>
      <w:r w:rsidRPr="00580115">
        <w:rPr>
          <w:lang w:val="ru-RU"/>
        </w:rPr>
        <w:t xml:space="preserve"> на устройство</w:t>
      </w:r>
    </w:p>
    <w:p w14:paraId="3C5CE1C6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</w:t>
      </w:r>
      <w:r w:rsidR="003E7100" w:rsidRPr="00580115">
        <w:rPr>
          <w:lang w:val="ru-RU"/>
        </w:rPr>
        <w:t xml:space="preserve"> </w:t>
      </w:r>
      <w:r w:rsidR="001101CC" w:rsidRPr="00580115">
        <w:rPr>
          <w:lang w:val="ru-RU"/>
        </w:rPr>
        <w:t>Ссылка</w:t>
      </w:r>
      <w:r w:rsidRPr="00580115">
        <w:rPr>
          <w:lang w:val="ru-RU"/>
        </w:rPr>
        <w:t xml:space="preserve"> для установки десктопных приложений </w:t>
      </w:r>
      <w:proofErr w:type="spellStart"/>
      <w:r>
        <w:t>RocketChat</w:t>
      </w:r>
      <w:proofErr w:type="spellEnd"/>
    </w:p>
    <w:p w14:paraId="352E705A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Документация</w:t>
      </w:r>
      <w:r w:rsidRPr="00580115">
        <w:rPr>
          <w:lang w:val="ru-RU"/>
        </w:rPr>
        <w:t xml:space="preserve"> – представлена документация </w:t>
      </w:r>
      <w:proofErr w:type="spellStart"/>
      <w:r>
        <w:t>RocketChat</w:t>
      </w:r>
      <w:proofErr w:type="spellEnd"/>
    </w:p>
    <w:p w14:paraId="3EA1467D" w14:textId="203BE78B" w:rsidR="003E7100" w:rsidRPr="00580115" w:rsidRDefault="009647AF" w:rsidP="00580115">
      <w:pPr>
        <w:ind w:left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 xml:space="preserve">Настройка содержимого Пользовательские стили (CSS), Пользовательские скрипты, Home </w:t>
      </w:r>
      <w:proofErr w:type="spellStart"/>
      <w:r w:rsidR="003E7100" w:rsidRPr="00580115">
        <w:rPr>
          <w:lang w:val="ru-RU"/>
        </w:rPr>
        <w:t>page</w:t>
      </w:r>
      <w:proofErr w:type="spellEnd"/>
      <w:r w:rsidR="003E7100" w:rsidRPr="00580115">
        <w:rPr>
          <w:lang w:val="ru-RU"/>
        </w:rPr>
        <w:t xml:space="preserve"> </w:t>
      </w:r>
      <w:proofErr w:type="spellStart"/>
      <w:r w:rsidR="003E7100" w:rsidRPr="00580115">
        <w:rPr>
          <w:lang w:val="ru-RU"/>
        </w:rPr>
        <w:t>content</w:t>
      </w:r>
      <w:proofErr w:type="spellEnd"/>
      <w:r w:rsidR="003E7100" w:rsidRPr="00580115">
        <w:rPr>
          <w:lang w:val="ru-RU"/>
        </w:rPr>
        <w:t>, Авторизация, Пользовательский интерфейс</w:t>
      </w:r>
    </w:p>
    <w:p w14:paraId="1275E71C" w14:textId="77777777" w:rsidR="00490D94" w:rsidRDefault="00490D94" w:rsidP="003E7100">
      <w:pPr>
        <w:jc w:val="both"/>
        <w:rPr>
          <w:lang w:val="ru-RU"/>
        </w:rPr>
      </w:pPr>
    </w:p>
    <w:p w14:paraId="1931DB9F" w14:textId="6E30B3B0" w:rsidR="003E7100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Поиск</w:t>
      </w:r>
      <w:r w:rsidR="009647AF" w:rsidRPr="001101CC">
        <w:rPr>
          <w:lang w:val="ru-RU"/>
        </w:rPr>
        <w:t xml:space="preserve"> – модуль, отвечающий за поиск по каналам, чатам, обсуждениям</w:t>
      </w:r>
    </w:p>
    <w:p w14:paraId="54A68A83" w14:textId="77777777" w:rsidR="00490D94" w:rsidRDefault="00490D94" w:rsidP="003E7100">
      <w:pPr>
        <w:jc w:val="both"/>
        <w:rPr>
          <w:lang w:val="ru-RU"/>
        </w:rPr>
      </w:pPr>
    </w:p>
    <w:p w14:paraId="25DAEF49" w14:textId="61B01E31" w:rsidR="001101CC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 xml:space="preserve">Каталог: </w:t>
      </w:r>
      <w:r w:rsidR="009647AF" w:rsidRPr="001101CC">
        <w:rPr>
          <w:lang w:val="ru-RU"/>
        </w:rPr>
        <w:t>- модуль, показывающий активные (доступные) чаты и позволяющий переходить в них.</w:t>
      </w:r>
    </w:p>
    <w:p w14:paraId="0F64E169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Каналы</w:t>
      </w:r>
      <w:r w:rsidRPr="00580115">
        <w:rPr>
          <w:lang w:val="ru-RU"/>
        </w:rPr>
        <w:t xml:space="preserve"> – доступные каналы</w:t>
      </w:r>
    </w:p>
    <w:p w14:paraId="0A1E2F6B" w14:textId="77777777" w:rsidR="001101CC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Пользователи</w:t>
      </w:r>
      <w:r w:rsidRPr="00580115">
        <w:rPr>
          <w:lang w:val="ru-RU"/>
        </w:rPr>
        <w:t xml:space="preserve"> – доступные пользователи</w:t>
      </w:r>
    </w:p>
    <w:p w14:paraId="5519611E" w14:textId="1BC906FF" w:rsidR="003E7100" w:rsidRPr="00580115" w:rsidRDefault="009647AF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Команды</w:t>
      </w:r>
      <w:r w:rsidRPr="00580115">
        <w:rPr>
          <w:lang w:val="ru-RU"/>
        </w:rPr>
        <w:t xml:space="preserve"> – доступные команды</w:t>
      </w:r>
    </w:p>
    <w:p w14:paraId="29435176" w14:textId="77777777" w:rsidR="00490D94" w:rsidRDefault="00490D94" w:rsidP="003E7100">
      <w:pPr>
        <w:jc w:val="both"/>
        <w:rPr>
          <w:lang w:val="ru-RU"/>
        </w:rPr>
      </w:pPr>
    </w:p>
    <w:p w14:paraId="68E0E9E8" w14:textId="057088A5" w:rsidR="003E7100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Внешний вид списка чатов</w:t>
      </w:r>
      <w:r w:rsidR="00E6187C" w:rsidRPr="001101CC">
        <w:rPr>
          <w:lang w:val="ru-RU"/>
        </w:rPr>
        <w:t xml:space="preserve"> – модуль, позволяющий выбрать внешний вид списка чатов</w:t>
      </w:r>
    </w:p>
    <w:p w14:paraId="192EAF3B" w14:textId="2F6A90A9" w:rsidR="003E7100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Сортировка</w:t>
      </w:r>
      <w:r w:rsidR="00E6187C" w:rsidRPr="001101CC">
        <w:rPr>
          <w:lang w:val="ru-RU"/>
        </w:rPr>
        <w:t xml:space="preserve"> – модуль, осуществляющий сортировку чатов</w:t>
      </w:r>
    </w:p>
    <w:p w14:paraId="68074548" w14:textId="70DE0A25" w:rsidR="003E7100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Группировка</w:t>
      </w:r>
      <w:r w:rsidR="00E6187C" w:rsidRPr="001101CC">
        <w:rPr>
          <w:lang w:val="ru-RU"/>
        </w:rPr>
        <w:t xml:space="preserve"> – модуль, осуществляющий группировку чатов </w:t>
      </w:r>
    </w:p>
    <w:p w14:paraId="0350C6DD" w14:textId="77777777" w:rsidR="00490D94" w:rsidRDefault="00490D94" w:rsidP="003E7100">
      <w:pPr>
        <w:jc w:val="both"/>
        <w:rPr>
          <w:lang w:val="ru-RU"/>
        </w:rPr>
      </w:pPr>
    </w:p>
    <w:p w14:paraId="6FC29886" w14:textId="5A46DD17" w:rsidR="001101CC" w:rsidRPr="001101CC" w:rsidRDefault="003E7100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Создать</w:t>
      </w:r>
      <w:r w:rsidR="00E6187C" w:rsidRPr="001101CC">
        <w:rPr>
          <w:lang w:val="ru-RU"/>
        </w:rPr>
        <w:t xml:space="preserve"> – модуль</w:t>
      </w:r>
      <w:r w:rsidR="00A52252">
        <w:rPr>
          <w:lang w:val="ru-RU"/>
        </w:rPr>
        <w:t>,</w:t>
      </w:r>
      <w:r w:rsidR="00E6187C" w:rsidRPr="001101CC">
        <w:rPr>
          <w:lang w:val="ru-RU"/>
        </w:rPr>
        <w:t xml:space="preserve"> отвечающий за создание нового чата, включающий в себя:</w:t>
      </w:r>
    </w:p>
    <w:p w14:paraId="207EFF2C" w14:textId="77777777" w:rsidR="001101CC" w:rsidRPr="00580115" w:rsidRDefault="00E6187C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</w:t>
      </w:r>
      <w:r w:rsidR="003E7100" w:rsidRPr="00580115">
        <w:rPr>
          <w:lang w:val="ru-RU"/>
        </w:rPr>
        <w:t xml:space="preserve"> </w:t>
      </w:r>
      <w:r w:rsidRPr="00580115">
        <w:rPr>
          <w:lang w:val="ru-RU"/>
        </w:rPr>
        <w:t>К</w:t>
      </w:r>
      <w:r w:rsidR="003E7100" w:rsidRPr="00580115">
        <w:rPr>
          <w:lang w:val="ru-RU"/>
        </w:rPr>
        <w:t>анал</w:t>
      </w:r>
      <w:r w:rsidRPr="00580115">
        <w:rPr>
          <w:lang w:val="ru-RU"/>
        </w:rPr>
        <w:t xml:space="preserve"> – создание нового канала</w:t>
      </w:r>
    </w:p>
    <w:p w14:paraId="1675C21F" w14:textId="77777777" w:rsidR="001101CC" w:rsidRPr="00580115" w:rsidRDefault="00E6187C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3E7100" w:rsidRPr="00580115">
        <w:rPr>
          <w:lang w:val="ru-RU"/>
        </w:rPr>
        <w:t>Команда</w:t>
      </w:r>
      <w:r w:rsidRPr="00580115">
        <w:rPr>
          <w:lang w:val="ru-RU"/>
        </w:rPr>
        <w:t xml:space="preserve"> – создание новой команды</w:t>
      </w:r>
    </w:p>
    <w:p w14:paraId="15F4CCA1" w14:textId="77777777" w:rsidR="001101CC" w:rsidRPr="00580115" w:rsidRDefault="001101CC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>-</w:t>
      </w:r>
      <w:r w:rsidR="00E6187C" w:rsidRPr="00580115">
        <w:rPr>
          <w:lang w:val="ru-RU"/>
        </w:rPr>
        <w:t xml:space="preserve"> </w:t>
      </w:r>
      <w:r w:rsidR="003E7100" w:rsidRPr="00580115">
        <w:rPr>
          <w:lang w:val="ru-RU"/>
        </w:rPr>
        <w:t>Личная переписка</w:t>
      </w:r>
      <w:r w:rsidR="00E6187C" w:rsidRPr="00580115">
        <w:rPr>
          <w:lang w:val="ru-RU"/>
        </w:rPr>
        <w:t xml:space="preserve"> – создание новой личной переписки</w:t>
      </w:r>
    </w:p>
    <w:p w14:paraId="5A77F2CF" w14:textId="388308C9" w:rsidR="003E7100" w:rsidRPr="00580115" w:rsidRDefault="00E6187C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6C00F1" w:rsidRPr="00580115">
        <w:rPr>
          <w:lang w:val="ru-RU"/>
        </w:rPr>
        <w:t>Обсуждение</w:t>
      </w:r>
      <w:r w:rsidRPr="00580115">
        <w:rPr>
          <w:lang w:val="ru-RU"/>
        </w:rPr>
        <w:t xml:space="preserve"> – создание нового обсуждения</w:t>
      </w:r>
    </w:p>
    <w:p w14:paraId="3E34F01A" w14:textId="77777777" w:rsidR="00490D94" w:rsidRDefault="00490D94" w:rsidP="003E7100">
      <w:pPr>
        <w:jc w:val="both"/>
        <w:rPr>
          <w:lang w:val="ru-RU"/>
        </w:rPr>
      </w:pPr>
    </w:p>
    <w:p w14:paraId="4C36E16A" w14:textId="77777777" w:rsidR="001101CC" w:rsidRDefault="006C00F1" w:rsidP="00580115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1101CC">
        <w:rPr>
          <w:lang w:val="ru-RU"/>
        </w:rPr>
        <w:t>Администрирование</w:t>
      </w:r>
      <w:r w:rsidR="00E6187C" w:rsidRPr="001101CC">
        <w:rPr>
          <w:lang w:val="ru-RU"/>
        </w:rPr>
        <w:t xml:space="preserve"> – модуль, в котором собраны все инструменты для администрирования, включающий в себя:</w:t>
      </w:r>
    </w:p>
    <w:p w14:paraId="3C2256C1" w14:textId="427D0B3C" w:rsidR="001101CC" w:rsidRPr="00580115" w:rsidRDefault="00E6187C" w:rsidP="00580115">
      <w:pPr>
        <w:ind w:firstLine="357"/>
        <w:jc w:val="both"/>
        <w:rPr>
          <w:lang w:val="ru-RU"/>
        </w:rPr>
      </w:pPr>
      <w:r w:rsidRPr="00580115">
        <w:rPr>
          <w:lang w:val="ru-RU"/>
        </w:rPr>
        <w:t xml:space="preserve">- </w:t>
      </w:r>
      <w:r w:rsidR="006C00F1" w:rsidRPr="00580115">
        <w:rPr>
          <w:lang w:val="ru-RU"/>
        </w:rPr>
        <w:t>Руководство по пробному периоду</w:t>
      </w:r>
      <w:r w:rsidRPr="00580115">
        <w:rPr>
          <w:lang w:val="ru-RU"/>
        </w:rPr>
        <w:t xml:space="preserve"> – представле</w:t>
      </w:r>
      <w:r w:rsidR="009E1E6B">
        <w:rPr>
          <w:lang w:val="ru-RU"/>
        </w:rPr>
        <w:t>н</w:t>
      </w:r>
      <w:r w:rsidRPr="00580115">
        <w:rPr>
          <w:lang w:val="ru-RU"/>
        </w:rPr>
        <w:t>а информация по пробному п</w:t>
      </w:r>
      <w:r w:rsidR="009E1E6B">
        <w:rPr>
          <w:lang w:val="ru-RU"/>
        </w:rPr>
        <w:t>е</w:t>
      </w:r>
      <w:r w:rsidRPr="00580115">
        <w:rPr>
          <w:lang w:val="ru-RU"/>
        </w:rPr>
        <w:t>риоду</w:t>
      </w:r>
    </w:p>
    <w:p w14:paraId="1F2E7E27" w14:textId="77777777" w:rsidR="00A630E0" w:rsidRDefault="00E6187C" w:rsidP="00A630E0">
      <w:pPr>
        <w:ind w:left="357"/>
        <w:jc w:val="both"/>
        <w:rPr>
          <w:lang w:val="ru-RU"/>
        </w:rPr>
      </w:pPr>
      <w:r w:rsidRPr="00580115">
        <w:rPr>
          <w:lang w:val="ru-RU"/>
        </w:rPr>
        <w:t>-</w:t>
      </w:r>
      <w:r w:rsidR="00580115">
        <w:rPr>
          <w:lang w:val="ru-RU"/>
        </w:rPr>
        <w:t xml:space="preserve"> </w:t>
      </w:r>
      <w:r w:rsidR="006C00F1" w:rsidRPr="00580115">
        <w:rPr>
          <w:lang w:val="ru-RU"/>
        </w:rPr>
        <w:t>Рабочее пространство</w:t>
      </w:r>
      <w:r w:rsidRPr="00580115">
        <w:rPr>
          <w:lang w:val="ru-RU"/>
        </w:rPr>
        <w:t xml:space="preserve"> – представлена информация о приложении (развертывание, лицензия, использование) и возможность обновления</w:t>
      </w:r>
    </w:p>
    <w:p w14:paraId="36873A0A" w14:textId="282E9C4A" w:rsidR="001101CC" w:rsidRPr="00A630E0" w:rsidRDefault="00E6187C" w:rsidP="00A630E0">
      <w:pPr>
        <w:ind w:left="357"/>
        <w:jc w:val="both"/>
        <w:rPr>
          <w:lang w:val="ru-RU"/>
        </w:rPr>
      </w:pPr>
      <w:r w:rsidRPr="00A630E0">
        <w:rPr>
          <w:lang w:val="ru-RU"/>
        </w:rPr>
        <w:t xml:space="preserve">- </w:t>
      </w:r>
      <w:r w:rsidR="006C00F1" w:rsidRPr="00A630E0">
        <w:rPr>
          <w:lang w:val="ru-RU"/>
        </w:rPr>
        <w:t>Регистрация</w:t>
      </w:r>
      <w:r w:rsidRPr="00A630E0">
        <w:rPr>
          <w:lang w:val="ru-RU"/>
        </w:rPr>
        <w:t xml:space="preserve"> - </w:t>
      </w:r>
      <w:r w:rsidR="006C00F1" w:rsidRPr="00A630E0">
        <w:rPr>
          <w:lang w:val="ru-RU"/>
        </w:rPr>
        <w:t>Доступные службы</w:t>
      </w:r>
    </w:p>
    <w:p w14:paraId="24C87EB7" w14:textId="75FE4418" w:rsidR="00E6187C" w:rsidRPr="00A630E0" w:rsidRDefault="00E6187C" w:rsidP="00A630E0">
      <w:pPr>
        <w:ind w:firstLine="357"/>
        <w:jc w:val="both"/>
        <w:rPr>
          <w:lang w:val="ru-RU"/>
        </w:rPr>
      </w:pPr>
      <w:r w:rsidRPr="00A630E0">
        <w:rPr>
          <w:lang w:val="ru-RU"/>
        </w:rPr>
        <w:lastRenderedPageBreak/>
        <w:t xml:space="preserve">- </w:t>
      </w:r>
      <w:proofErr w:type="spellStart"/>
      <w:r w:rsidR="006C00F1" w:rsidRPr="00A630E0">
        <w:rPr>
          <w:lang w:val="ru-RU"/>
        </w:rPr>
        <w:t>Engagement</w:t>
      </w:r>
      <w:proofErr w:type="spellEnd"/>
      <w:r w:rsidRPr="00A630E0">
        <w:rPr>
          <w:lang w:val="ru-RU"/>
        </w:rPr>
        <w:t xml:space="preserve"> – показана статистика:</w:t>
      </w:r>
    </w:p>
    <w:p w14:paraId="0BF7C85B" w14:textId="4E5711E3" w:rsidR="006C00F1" w:rsidRDefault="00E6187C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>Пользователи</w:t>
      </w:r>
      <w:r>
        <w:rPr>
          <w:lang w:val="ru-RU"/>
        </w:rPr>
        <w:t xml:space="preserve"> </w:t>
      </w:r>
      <w:r w:rsidR="00E4252A">
        <w:rPr>
          <w:lang w:val="ru-RU"/>
        </w:rPr>
        <w:t>–</w:t>
      </w:r>
      <w:r>
        <w:rPr>
          <w:lang w:val="ru-RU"/>
        </w:rPr>
        <w:t xml:space="preserve"> </w:t>
      </w:r>
      <w:r w:rsidR="00E4252A">
        <w:rPr>
          <w:lang w:val="ru-RU"/>
        </w:rPr>
        <w:t>активность пользователей</w:t>
      </w:r>
    </w:p>
    <w:p w14:paraId="3F8E73BA" w14:textId="3DDFD0B9" w:rsidR="006C00F1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>Сообщения</w:t>
      </w:r>
      <w:r>
        <w:rPr>
          <w:lang w:val="ru-RU"/>
        </w:rPr>
        <w:t xml:space="preserve"> – статистика по сообщения</w:t>
      </w:r>
    </w:p>
    <w:p w14:paraId="40959327" w14:textId="77777777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>Каналы</w:t>
      </w:r>
      <w:r>
        <w:rPr>
          <w:lang w:val="ru-RU"/>
        </w:rPr>
        <w:t xml:space="preserve"> – статистика по каналам</w:t>
      </w:r>
    </w:p>
    <w:p w14:paraId="08FD7193" w14:textId="77777777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6C00F1" w:rsidRPr="006C00F1">
        <w:rPr>
          <w:lang w:val="ru-RU"/>
        </w:rPr>
        <w:t>Moderation</w:t>
      </w:r>
      <w:proofErr w:type="spellEnd"/>
    </w:p>
    <w:p w14:paraId="68D25ACE" w14:textId="77777777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>Федерация</w:t>
      </w:r>
      <w:r w:rsidR="001101CC">
        <w:rPr>
          <w:lang w:val="ru-RU"/>
        </w:rPr>
        <w:t xml:space="preserve"> – включение видимости для других рабочих областей в объединенной сети</w:t>
      </w:r>
    </w:p>
    <w:p w14:paraId="3A30270C" w14:textId="77777777" w:rsidR="001101CC" w:rsidRDefault="00E4252A" w:rsidP="00A630E0">
      <w:pPr>
        <w:ind w:left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 xml:space="preserve"> Комнаты – просмотр с помощью фильтра активных комнат: </w:t>
      </w:r>
      <w:r w:rsidR="006C00F1" w:rsidRPr="006C00F1">
        <w:rPr>
          <w:lang w:val="ru-RU"/>
        </w:rPr>
        <w:t>Личная переписка, Обсуждение,</w:t>
      </w:r>
      <w:r w:rsidR="006C00F1">
        <w:rPr>
          <w:lang w:val="ru-RU"/>
        </w:rPr>
        <w:t xml:space="preserve"> </w:t>
      </w:r>
      <w:r w:rsidR="006C00F1" w:rsidRPr="006C00F1">
        <w:rPr>
          <w:lang w:val="ru-RU"/>
        </w:rPr>
        <w:t xml:space="preserve">Настройки </w:t>
      </w:r>
      <w:proofErr w:type="spellStart"/>
      <w:r w:rsidR="006C00F1" w:rsidRPr="006C00F1">
        <w:rPr>
          <w:lang w:val="ru-RU"/>
        </w:rPr>
        <w:t>Omnichannel</w:t>
      </w:r>
      <w:proofErr w:type="spellEnd"/>
      <w:r w:rsidR="006C00F1" w:rsidRPr="006C00F1">
        <w:rPr>
          <w:lang w:val="ru-RU"/>
        </w:rPr>
        <w:t>,</w:t>
      </w:r>
      <w:r w:rsidR="006C00F1">
        <w:rPr>
          <w:lang w:val="ru-RU"/>
        </w:rPr>
        <w:t xml:space="preserve"> </w:t>
      </w:r>
      <w:r w:rsidR="006C00F1" w:rsidRPr="006C00F1">
        <w:rPr>
          <w:lang w:val="ru-RU"/>
        </w:rPr>
        <w:t>Закрытый канал,</w:t>
      </w:r>
      <w:r w:rsidR="006C00F1">
        <w:rPr>
          <w:lang w:val="ru-RU"/>
        </w:rPr>
        <w:t xml:space="preserve"> </w:t>
      </w:r>
      <w:r w:rsidR="006C00F1" w:rsidRPr="006C00F1">
        <w:rPr>
          <w:lang w:val="ru-RU"/>
        </w:rPr>
        <w:t>Публичные каналы,</w:t>
      </w:r>
      <w:r w:rsidR="006C00F1">
        <w:rPr>
          <w:lang w:val="ru-RU"/>
        </w:rPr>
        <w:t xml:space="preserve"> </w:t>
      </w:r>
      <w:r w:rsidR="006C00F1" w:rsidRPr="006C00F1">
        <w:rPr>
          <w:lang w:val="ru-RU"/>
        </w:rPr>
        <w:t>Команды</w:t>
      </w:r>
    </w:p>
    <w:p w14:paraId="21569C82" w14:textId="77777777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6C00F1">
        <w:rPr>
          <w:lang w:val="ru-RU"/>
        </w:rPr>
        <w:t>Пользовател</w:t>
      </w:r>
      <w:r w:rsidR="00C91AB1">
        <w:rPr>
          <w:lang w:val="ru-RU"/>
        </w:rPr>
        <w:t>и</w:t>
      </w:r>
      <w:r w:rsidR="006C00F1">
        <w:rPr>
          <w:lang w:val="ru-RU"/>
        </w:rPr>
        <w:t xml:space="preserve"> – добавление</w:t>
      </w:r>
      <w:r w:rsidR="00C91AB1">
        <w:rPr>
          <w:lang w:val="ru-RU"/>
        </w:rPr>
        <w:t xml:space="preserve"> нового, </w:t>
      </w:r>
      <w:r w:rsidR="006C00F1">
        <w:rPr>
          <w:lang w:val="ru-RU"/>
        </w:rPr>
        <w:t>просмотр пользователей</w:t>
      </w:r>
      <w:r w:rsidR="00C91AB1">
        <w:rPr>
          <w:lang w:val="ru-RU"/>
        </w:rPr>
        <w:t xml:space="preserve">, отправка приглашения по </w:t>
      </w:r>
      <w:r w:rsidR="00C91AB1">
        <w:t>E</w:t>
      </w:r>
      <w:r w:rsidR="00C91AB1" w:rsidRPr="00C91AB1">
        <w:rPr>
          <w:lang w:val="ru-RU"/>
        </w:rPr>
        <w:t>-</w:t>
      </w:r>
      <w:r w:rsidR="00C91AB1">
        <w:t>mail</w:t>
      </w:r>
    </w:p>
    <w:p w14:paraId="1AF5CB08" w14:textId="63B119A0" w:rsidR="001101CC" w:rsidRDefault="00A630E0" w:rsidP="00A630E0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E4252A">
        <w:rPr>
          <w:lang w:val="ru-RU"/>
        </w:rPr>
        <w:t xml:space="preserve"> </w:t>
      </w:r>
      <w:r w:rsidR="00C91AB1">
        <w:rPr>
          <w:lang w:val="ru-RU"/>
        </w:rPr>
        <w:t xml:space="preserve"> Приглашения – просмотр приглашений</w:t>
      </w:r>
    </w:p>
    <w:p w14:paraId="62D179D5" w14:textId="1C30F208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C91AB1">
        <w:rPr>
          <w:lang w:val="ru-RU"/>
        </w:rPr>
        <w:t xml:space="preserve"> Пользовательский статус – служба присутствия, добавление нового статуса</w:t>
      </w:r>
    </w:p>
    <w:p w14:paraId="708F62E3" w14:textId="77777777" w:rsidR="001101CC" w:rsidRDefault="00E4252A" w:rsidP="00A630E0">
      <w:pPr>
        <w:ind w:left="357"/>
        <w:jc w:val="both"/>
        <w:rPr>
          <w:lang w:val="ru-RU"/>
        </w:rPr>
      </w:pPr>
      <w:r>
        <w:rPr>
          <w:lang w:val="ru-RU"/>
        </w:rPr>
        <w:t xml:space="preserve">- </w:t>
      </w:r>
      <w:r w:rsidR="00C91AB1">
        <w:rPr>
          <w:lang w:val="ru-RU"/>
        </w:rPr>
        <w:t xml:space="preserve"> Права доступа – настройка прав доступа в зависимости от ролей, </w:t>
      </w:r>
      <w:r w:rsidR="00CA1F11">
        <w:rPr>
          <w:lang w:val="ru-RU"/>
        </w:rPr>
        <w:t>редактирование описания ролей, добавление новой роли</w:t>
      </w:r>
    </w:p>
    <w:p w14:paraId="5383E77E" w14:textId="77777777" w:rsidR="001101CC" w:rsidRDefault="00E4252A" w:rsidP="00A630E0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CA1F11">
        <w:rPr>
          <w:lang w:val="ru-RU"/>
        </w:rPr>
        <w:t xml:space="preserve"> Управление устройствами </w:t>
      </w:r>
      <w:r w:rsidR="002705DC">
        <w:rPr>
          <w:lang w:val="ru-RU"/>
        </w:rPr>
        <w:t xml:space="preserve">- </w:t>
      </w:r>
      <w:r w:rsidR="00CA1F11">
        <w:rPr>
          <w:lang w:val="ru-RU"/>
        </w:rPr>
        <w:t>возможность просмотра и управления авторизованных устройств</w:t>
      </w:r>
    </w:p>
    <w:p w14:paraId="05F11896" w14:textId="77777777" w:rsidR="001101CC" w:rsidRDefault="00E4252A" w:rsidP="00A630E0">
      <w:pPr>
        <w:ind w:left="357"/>
        <w:jc w:val="both"/>
        <w:rPr>
          <w:lang w:val="ru-RU"/>
        </w:rPr>
      </w:pPr>
      <w:r>
        <w:rPr>
          <w:lang w:val="ru-RU"/>
        </w:rPr>
        <w:t xml:space="preserve">- </w:t>
      </w:r>
      <w:r w:rsidR="00CA1F11">
        <w:rPr>
          <w:lang w:val="ru-RU"/>
        </w:rPr>
        <w:t xml:space="preserve"> Почтовые ящики – просмотр и добавление нового ящика с указанием и</w:t>
      </w:r>
      <w:r w:rsidR="00CA1F11" w:rsidRPr="00CA1F11">
        <w:rPr>
          <w:lang w:val="ru-RU"/>
        </w:rPr>
        <w:t>нформаци</w:t>
      </w:r>
      <w:r w:rsidR="00CA1F11">
        <w:rPr>
          <w:lang w:val="ru-RU"/>
        </w:rPr>
        <w:t>и</w:t>
      </w:r>
      <w:r w:rsidR="00CA1F11" w:rsidRPr="00CA1F11">
        <w:rPr>
          <w:lang w:val="ru-RU"/>
        </w:rPr>
        <w:t xml:space="preserve"> о входящих сообщениях, </w:t>
      </w:r>
      <w:r w:rsidR="00CA1F11">
        <w:rPr>
          <w:lang w:val="ru-RU"/>
        </w:rPr>
        <w:t>н</w:t>
      </w:r>
      <w:r w:rsidR="00CA1F11" w:rsidRPr="00CA1F11">
        <w:rPr>
          <w:lang w:val="ru-RU"/>
        </w:rPr>
        <w:t>астройк</w:t>
      </w:r>
      <w:r w:rsidR="00CA1F11">
        <w:rPr>
          <w:lang w:val="ru-RU"/>
        </w:rPr>
        <w:t>и</w:t>
      </w:r>
      <w:r w:rsidR="00CA1F11" w:rsidRPr="00CA1F11">
        <w:rPr>
          <w:lang w:val="ru-RU"/>
        </w:rPr>
        <w:t xml:space="preserve"> исходящей почты (SMTP), </w:t>
      </w:r>
      <w:r w:rsidR="00CA1F11">
        <w:rPr>
          <w:lang w:val="ru-RU"/>
        </w:rPr>
        <w:t>н</w:t>
      </w:r>
      <w:r w:rsidR="00CA1F11" w:rsidRPr="00CA1F11">
        <w:rPr>
          <w:lang w:val="ru-RU"/>
        </w:rPr>
        <w:t>астройк</w:t>
      </w:r>
      <w:r w:rsidR="00CA1F11">
        <w:rPr>
          <w:lang w:val="ru-RU"/>
        </w:rPr>
        <w:t>и</w:t>
      </w:r>
      <w:r w:rsidR="00CA1F11" w:rsidRPr="00CA1F11">
        <w:rPr>
          <w:lang w:val="ru-RU"/>
        </w:rPr>
        <w:t xml:space="preserve"> входящей почты (IMAP)</w:t>
      </w:r>
    </w:p>
    <w:p w14:paraId="660998A1" w14:textId="77777777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CA1F11">
        <w:rPr>
          <w:lang w:val="ru-RU"/>
        </w:rPr>
        <w:t>Отправка почты – возможность отправки письма на электронную почту</w:t>
      </w:r>
    </w:p>
    <w:p w14:paraId="439D23F0" w14:textId="77777777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="00266079" w:rsidRPr="00266079">
        <w:rPr>
          <w:lang w:val="ru-RU"/>
        </w:rPr>
        <w:t>Third-party</w:t>
      </w:r>
      <w:proofErr w:type="spellEnd"/>
      <w:r w:rsidR="00266079" w:rsidRPr="00266079">
        <w:rPr>
          <w:lang w:val="ru-RU"/>
        </w:rPr>
        <w:t xml:space="preserve"> </w:t>
      </w:r>
      <w:proofErr w:type="spellStart"/>
      <w:r w:rsidR="00266079" w:rsidRPr="00266079">
        <w:rPr>
          <w:lang w:val="ru-RU"/>
        </w:rPr>
        <w:t>login</w:t>
      </w:r>
      <w:proofErr w:type="spellEnd"/>
      <w:r w:rsidR="00266079">
        <w:rPr>
          <w:lang w:val="ru-RU"/>
        </w:rPr>
        <w:t xml:space="preserve"> – возможность стороннего входа</w:t>
      </w:r>
    </w:p>
    <w:p w14:paraId="2B1FB407" w14:textId="66DC1D81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rPr>
          <w:lang w:val="ru-RU"/>
        </w:rPr>
        <w:t>Интеграции – управление и создание интеграций</w:t>
      </w:r>
    </w:p>
    <w:p w14:paraId="6761E2F6" w14:textId="2564C651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rPr>
          <w:lang w:val="ru-RU"/>
        </w:rPr>
        <w:t xml:space="preserve">Импорт файлов – добавление файлов для импорта и их просмотр </w:t>
      </w:r>
    </w:p>
    <w:p w14:paraId="4D453C1A" w14:textId="52FD9F7B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rPr>
          <w:lang w:val="ru-RU"/>
        </w:rPr>
        <w:t>Логи: - просмотр логов с возможностью их копирования</w:t>
      </w:r>
    </w:p>
    <w:p w14:paraId="68AD912C" w14:textId="77777777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t>Sounds</w:t>
      </w:r>
      <w:r w:rsidR="00266079">
        <w:rPr>
          <w:lang w:val="ru-RU"/>
        </w:rPr>
        <w:t>- добавление и просмотр пользовательских звуков</w:t>
      </w:r>
    </w:p>
    <w:p w14:paraId="2F40876F" w14:textId="355D2FC0" w:rsidR="001101CC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rPr>
          <w:lang w:val="ru-RU"/>
        </w:rPr>
        <w:t>Эмодзи – добавление и просмотр смайликов</w:t>
      </w:r>
    </w:p>
    <w:p w14:paraId="50B60115" w14:textId="79F1EA9C" w:rsidR="00E4252A" w:rsidRDefault="00E4252A" w:rsidP="000346BF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266079">
        <w:rPr>
          <w:lang w:val="ru-RU"/>
        </w:rPr>
        <w:t xml:space="preserve"> Настройки</w:t>
      </w:r>
      <w:r>
        <w:rPr>
          <w:lang w:val="ru-RU"/>
        </w:rPr>
        <w:t xml:space="preserve"> – модуль, отвечающий за настройки </w:t>
      </w:r>
      <w:r w:rsidR="00580115">
        <w:rPr>
          <w:lang w:val="ru-RU"/>
        </w:rPr>
        <w:t>всех функций приложения, а именно:</w:t>
      </w:r>
      <w:r>
        <w:rPr>
          <w:lang w:val="ru-RU"/>
        </w:rPr>
        <w:t xml:space="preserve"> </w:t>
      </w:r>
    </w:p>
    <w:p w14:paraId="5ABD121A" w14:textId="21C1F5E6" w:rsidR="00266079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 xml:space="preserve">- </w:t>
      </w:r>
      <w:r w:rsidR="00266079">
        <w:rPr>
          <w:lang w:val="ru-RU"/>
        </w:rPr>
        <w:t xml:space="preserve">Активы - </w:t>
      </w:r>
      <w:r w:rsidR="00266079" w:rsidRPr="00266079">
        <w:rPr>
          <w:lang w:val="ru-RU"/>
        </w:rPr>
        <w:t xml:space="preserve">изменение логотипа, иконки, </w:t>
      </w:r>
      <w:proofErr w:type="spellStart"/>
      <w:r w:rsidR="00266079" w:rsidRPr="00266079">
        <w:rPr>
          <w:lang w:val="ru-RU"/>
        </w:rPr>
        <w:t>фавикона</w:t>
      </w:r>
      <w:proofErr w:type="spellEnd"/>
      <w:r w:rsidR="00266079" w:rsidRPr="00266079">
        <w:rPr>
          <w:lang w:val="ru-RU"/>
        </w:rPr>
        <w:t xml:space="preserve"> для рабочего пространства</w:t>
      </w:r>
    </w:p>
    <w:p w14:paraId="72AC4298" w14:textId="7A63B913" w:rsidR="00266079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266079">
        <w:rPr>
          <w:lang w:val="ru-RU"/>
        </w:rPr>
        <w:t xml:space="preserve"> Аналитика – управление сбором аналитической информации (как пользователи взаимодействуют с данным рабочим пространством)</w:t>
      </w:r>
    </w:p>
    <w:p w14:paraId="5A0CBDF2" w14:textId="07858398" w:rsidR="00266079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0010BD">
        <w:rPr>
          <w:lang w:val="ru-RU"/>
        </w:rPr>
        <w:t xml:space="preserve"> Боты – указание данных, которые можно использовать при разработке ботов</w:t>
      </w:r>
    </w:p>
    <w:p w14:paraId="4CB20AEE" w14:textId="74832ADF" w:rsidR="000010BD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2F292F">
        <w:rPr>
          <w:lang w:val="ru-RU"/>
        </w:rPr>
        <w:t xml:space="preserve"> Видеоконференция – настройка звонков для сервера</w:t>
      </w:r>
    </w:p>
    <w:p w14:paraId="544A94F2" w14:textId="05F746FA" w:rsidR="002F292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2F292F">
        <w:rPr>
          <w:lang w:val="ru-RU"/>
        </w:rPr>
        <w:t xml:space="preserve"> Внешний вид - настройка внешнего вида приложения: </w:t>
      </w:r>
      <w:r w:rsidR="002F292F" w:rsidRPr="003E7100">
        <w:rPr>
          <w:lang w:val="ru-RU"/>
        </w:rPr>
        <w:t>Пользовательски</w:t>
      </w:r>
      <w:r w:rsidR="002F292F">
        <w:rPr>
          <w:lang w:val="ru-RU"/>
        </w:rPr>
        <w:t>е</w:t>
      </w:r>
      <w:r w:rsidR="002F292F" w:rsidRPr="003E7100">
        <w:rPr>
          <w:lang w:val="ru-RU"/>
        </w:rPr>
        <w:t xml:space="preserve"> стил</w:t>
      </w:r>
      <w:r w:rsidR="002F292F">
        <w:rPr>
          <w:lang w:val="ru-RU"/>
        </w:rPr>
        <w:t>и</w:t>
      </w:r>
      <w:r w:rsidR="002F292F" w:rsidRPr="003E7100">
        <w:rPr>
          <w:lang w:val="ru-RU"/>
        </w:rPr>
        <w:t xml:space="preserve"> (CSS), Пользовательски</w:t>
      </w:r>
      <w:r w:rsidR="002F292F">
        <w:rPr>
          <w:lang w:val="ru-RU"/>
        </w:rPr>
        <w:t>е</w:t>
      </w:r>
      <w:r w:rsidR="002F292F" w:rsidRPr="003E7100">
        <w:rPr>
          <w:lang w:val="ru-RU"/>
        </w:rPr>
        <w:t xml:space="preserve"> скрипты, Home </w:t>
      </w:r>
      <w:proofErr w:type="spellStart"/>
      <w:r w:rsidR="002F292F" w:rsidRPr="003E7100">
        <w:rPr>
          <w:lang w:val="ru-RU"/>
        </w:rPr>
        <w:t>page</w:t>
      </w:r>
      <w:proofErr w:type="spellEnd"/>
      <w:r w:rsidR="002F292F" w:rsidRPr="003E7100">
        <w:rPr>
          <w:lang w:val="ru-RU"/>
        </w:rPr>
        <w:t xml:space="preserve"> </w:t>
      </w:r>
      <w:proofErr w:type="spellStart"/>
      <w:r w:rsidR="002F292F" w:rsidRPr="003E7100">
        <w:rPr>
          <w:lang w:val="ru-RU"/>
        </w:rPr>
        <w:t>content</w:t>
      </w:r>
      <w:proofErr w:type="spellEnd"/>
      <w:r w:rsidR="002F292F" w:rsidRPr="003E7100">
        <w:rPr>
          <w:lang w:val="ru-RU"/>
        </w:rPr>
        <w:t>, Авторизация, Пользовательский интерфейс</w:t>
      </w:r>
    </w:p>
    <w:p w14:paraId="3E0B009F" w14:textId="6408A84F" w:rsidR="002F292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2F292F">
        <w:rPr>
          <w:lang w:val="ru-RU"/>
        </w:rPr>
        <w:t xml:space="preserve"> Выгрузка пользовательских данных – управление выгрузкой пользовательских данных</w:t>
      </w:r>
    </w:p>
    <w:p w14:paraId="7A019027" w14:textId="6696FA93" w:rsidR="002F292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E8799F">
        <w:rPr>
          <w:lang w:val="ru-RU"/>
        </w:rPr>
        <w:t xml:space="preserve"> </w:t>
      </w:r>
      <w:r w:rsidR="002F292F">
        <w:rPr>
          <w:lang w:val="ru-RU"/>
        </w:rPr>
        <w:t>Загрузка файлов – управление загрузкой и хранением файлов</w:t>
      </w:r>
    </w:p>
    <w:p w14:paraId="74132980" w14:textId="315A741F" w:rsidR="002F292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E8799F">
        <w:rPr>
          <w:lang w:val="ru-RU"/>
        </w:rPr>
        <w:t xml:space="preserve"> </w:t>
      </w:r>
      <w:r w:rsidR="00E8799F" w:rsidRPr="00E8799F">
        <w:rPr>
          <w:lang w:val="ru-RU"/>
        </w:rPr>
        <w:t xml:space="preserve">Интеграция </w:t>
      </w:r>
      <w:proofErr w:type="spellStart"/>
      <w:r w:rsidR="00E8799F" w:rsidRPr="00E8799F">
        <w:t>Webdav</w:t>
      </w:r>
      <w:proofErr w:type="spellEnd"/>
      <w:r w:rsidR="00E8799F" w:rsidRPr="00E8799F">
        <w:rPr>
          <w:lang w:val="ru-RU"/>
        </w:rPr>
        <w:t xml:space="preserve"> – </w:t>
      </w:r>
      <w:r w:rsidR="00E8799F">
        <w:rPr>
          <w:lang w:val="ru-RU"/>
        </w:rPr>
        <w:t>управление</w:t>
      </w:r>
      <w:r w:rsidR="00E8799F" w:rsidRPr="00E8799F">
        <w:rPr>
          <w:lang w:val="ru-RU"/>
        </w:rPr>
        <w:t xml:space="preserve"> </w:t>
      </w:r>
      <w:r w:rsidR="00E8799F">
        <w:rPr>
          <w:lang w:val="ru-RU"/>
        </w:rPr>
        <w:t>интеграцией</w:t>
      </w:r>
      <w:r w:rsidR="00E8799F" w:rsidRPr="00E8799F">
        <w:rPr>
          <w:lang w:val="ru-RU"/>
        </w:rPr>
        <w:t xml:space="preserve"> </w:t>
      </w:r>
      <w:proofErr w:type="spellStart"/>
      <w:r w:rsidR="00E8799F">
        <w:t>Webdav</w:t>
      </w:r>
      <w:proofErr w:type="spellEnd"/>
      <w:r w:rsidR="00E8799F">
        <w:rPr>
          <w:lang w:val="ru-RU"/>
        </w:rPr>
        <w:t>, позволяющей производить работу с документами на сервере</w:t>
      </w:r>
    </w:p>
    <w:p w14:paraId="5CAE1594" w14:textId="1C48359F" w:rsid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E8799F">
        <w:rPr>
          <w:lang w:val="ru-RU"/>
        </w:rPr>
        <w:t xml:space="preserve"> Колл-центр</w:t>
      </w:r>
    </w:p>
    <w:p w14:paraId="283D1CE7" w14:textId="73798F58" w:rsid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E8799F">
        <w:rPr>
          <w:lang w:val="ru-RU"/>
        </w:rPr>
        <w:t xml:space="preserve"> Конфиденциальная беседа – настройка конфиденциальности чатов</w:t>
      </w:r>
    </w:p>
    <w:p w14:paraId="79F8AE24" w14:textId="5E4DFE02" w:rsidR="00E8799F" w:rsidRDefault="00E4252A" w:rsidP="000346BF">
      <w:pPr>
        <w:ind w:firstLine="720"/>
        <w:jc w:val="both"/>
        <w:rPr>
          <w:lang w:val="ru-RU"/>
        </w:rPr>
      </w:pPr>
      <w:proofErr w:type="gramStart"/>
      <w:r>
        <w:rPr>
          <w:lang w:val="ru-RU"/>
        </w:rPr>
        <w:t>-</w:t>
      </w:r>
      <w:r w:rsidR="00E8799F">
        <w:rPr>
          <w:lang w:val="ru-RU"/>
        </w:rPr>
        <w:t>:Корпорация</w:t>
      </w:r>
      <w:proofErr w:type="gramEnd"/>
      <w:r w:rsidR="00E8799F">
        <w:rPr>
          <w:lang w:val="ru-RU"/>
        </w:rPr>
        <w:t xml:space="preserve"> – ручное обновление лицензии </w:t>
      </w:r>
      <w:r w:rsidR="00A954D6" w:rsidRPr="00A954D6">
        <w:rPr>
          <w:lang w:val="ru-RU"/>
        </w:rPr>
        <w:t>Enterprise</w:t>
      </w:r>
    </w:p>
    <w:p w14:paraId="5311CF5C" w14:textId="559E87B4" w:rsidR="00E8799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 xml:space="preserve">- </w:t>
      </w:r>
      <w:r w:rsidR="00A954D6">
        <w:rPr>
          <w:lang w:val="ru-RU"/>
        </w:rPr>
        <w:t>Мастер установки – добавление информации об Организации (название, страна) и согласие</w:t>
      </w:r>
      <w:r w:rsidR="00A954D6" w:rsidRPr="00A954D6">
        <w:rPr>
          <w:lang w:val="ru-RU"/>
        </w:rPr>
        <w:t xml:space="preserve"> с условиями конфиденциальности </w:t>
      </w:r>
      <w:proofErr w:type="spellStart"/>
      <w:r w:rsidR="00A954D6" w:rsidRPr="00A954D6">
        <w:rPr>
          <w:lang w:val="ru-RU"/>
        </w:rPr>
        <w:t>Cloud</w:t>
      </w:r>
      <w:proofErr w:type="spellEnd"/>
      <w:r w:rsidR="00A954D6" w:rsidRPr="00A954D6">
        <w:rPr>
          <w:lang w:val="ru-RU"/>
        </w:rPr>
        <w:t xml:space="preserve"> Service</w:t>
      </w:r>
    </w:p>
    <w:p w14:paraId="7E211FDA" w14:textId="38CA87DD" w:rsid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 xml:space="preserve">- </w:t>
      </w:r>
      <w:r w:rsidR="00A954D6">
        <w:rPr>
          <w:lang w:val="ru-RU"/>
        </w:rPr>
        <w:t>Мета – настройка пользовательских мета-свойств</w:t>
      </w:r>
    </w:p>
    <w:p w14:paraId="343387F6" w14:textId="2077F480" w:rsidR="001F1DB9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1F1DB9">
        <w:rPr>
          <w:lang w:val="ru-RU"/>
        </w:rPr>
        <w:t xml:space="preserve"> Мобильные устройства – настройки подключения мобильных телефонов к рабочему пространству</w:t>
      </w:r>
    </w:p>
    <w:p w14:paraId="177D38C5" w14:textId="2CBCCA61" w:rsidR="00E8799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A77AFC" w:rsidRPr="00A77AFC">
        <w:rPr>
          <w:lang w:val="ru-RU"/>
        </w:rPr>
        <w:t xml:space="preserve"> </w:t>
      </w:r>
      <w:r w:rsidR="00A77AFC" w:rsidRPr="006C00F1">
        <w:rPr>
          <w:lang w:val="ru-RU"/>
        </w:rPr>
        <w:t xml:space="preserve">Настройки </w:t>
      </w:r>
      <w:proofErr w:type="spellStart"/>
      <w:r w:rsidR="00A77AFC" w:rsidRPr="006C00F1">
        <w:rPr>
          <w:lang w:val="ru-RU"/>
        </w:rPr>
        <w:t>Omnichannel</w:t>
      </w:r>
      <w:proofErr w:type="spellEnd"/>
      <w:r w:rsidR="00A77AFC">
        <w:rPr>
          <w:lang w:val="ru-RU"/>
        </w:rPr>
        <w:t xml:space="preserve"> – настройка параметров </w:t>
      </w:r>
      <w:proofErr w:type="spellStart"/>
      <w:r w:rsidR="00A77AFC">
        <w:rPr>
          <w:lang w:val="ru-RU"/>
        </w:rPr>
        <w:t>омниканальности</w:t>
      </w:r>
      <w:proofErr w:type="spellEnd"/>
      <w:r w:rsidR="00A77AFC">
        <w:rPr>
          <w:lang w:val="ru-RU"/>
        </w:rPr>
        <w:t xml:space="preserve">, включая </w:t>
      </w:r>
      <w:proofErr w:type="spellStart"/>
      <w:r w:rsidR="00A77AFC" w:rsidRPr="00A77AFC">
        <w:rPr>
          <w:lang w:val="ru-RU"/>
        </w:rPr>
        <w:t>Livechat</w:t>
      </w:r>
      <w:proofErr w:type="spellEnd"/>
      <w:r w:rsidR="00A77AFC" w:rsidRPr="00A77AFC">
        <w:rPr>
          <w:lang w:val="ru-RU"/>
        </w:rPr>
        <w:t xml:space="preserve">, Рабочие часы, Интеграция с CRM, Заготовленные ответы, GDPR, Управление очередью, Маршрутизация, </w:t>
      </w:r>
      <w:proofErr w:type="spellStart"/>
      <w:r w:rsidR="00A77AFC" w:rsidRPr="00A77AFC">
        <w:rPr>
          <w:lang w:val="ru-RU"/>
        </w:rPr>
        <w:t>Sessions</w:t>
      </w:r>
      <w:proofErr w:type="spellEnd"/>
      <w:r w:rsidR="00A77AFC" w:rsidRPr="00A77AFC">
        <w:rPr>
          <w:lang w:val="ru-RU"/>
        </w:rPr>
        <w:t>, Видео- и аудио</w:t>
      </w:r>
      <w:r w:rsidR="00A52252">
        <w:rPr>
          <w:lang w:val="ru-RU"/>
        </w:rPr>
        <w:t>-</w:t>
      </w:r>
      <w:r w:rsidR="00A77AFC" w:rsidRPr="00A77AFC">
        <w:rPr>
          <w:lang w:val="ru-RU"/>
        </w:rPr>
        <w:t>звонок</w:t>
      </w:r>
    </w:p>
    <w:p w14:paraId="742151F5" w14:textId="5FE245ED" w:rsidR="00E8799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A77AFC">
        <w:rPr>
          <w:lang w:val="ru-RU"/>
        </w:rPr>
        <w:t xml:space="preserve"> Обсуждения – настройка возможности </w:t>
      </w:r>
      <w:r w:rsidR="00A77AFC" w:rsidRPr="00A77AFC">
        <w:rPr>
          <w:lang w:val="ru-RU"/>
        </w:rPr>
        <w:t>приглашать пользователей из внешних каналов участвовать в конкретных беседах</w:t>
      </w:r>
    </w:p>
    <w:p w14:paraId="546CA2FC" w14:textId="570FE65A" w:rsidR="00E8799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 xml:space="preserve">- Общие </w:t>
      </w:r>
      <w:proofErr w:type="gramStart"/>
      <w:r>
        <w:rPr>
          <w:lang w:val="ru-RU"/>
        </w:rPr>
        <w:t>настройки</w:t>
      </w:r>
      <w:r w:rsidR="00E8799F">
        <w:rPr>
          <w:lang w:val="ru-RU"/>
        </w:rPr>
        <w:t>:</w:t>
      </w:r>
      <w:r w:rsidR="002705DC">
        <w:rPr>
          <w:lang w:val="ru-RU"/>
        </w:rPr>
        <w:t>–</w:t>
      </w:r>
      <w:proofErr w:type="gramEnd"/>
      <w:r w:rsidR="002705DC">
        <w:rPr>
          <w:lang w:val="ru-RU"/>
        </w:rPr>
        <w:t xml:space="preserve"> настройка общих параметров рабочего пространства, в том числе </w:t>
      </w:r>
      <w:r w:rsidRPr="002705DC">
        <w:rPr>
          <w:lang w:val="ru-RU"/>
        </w:rPr>
        <w:t xml:space="preserve">REST API, Приложения, Интеграция </w:t>
      </w:r>
      <w:proofErr w:type="spellStart"/>
      <w:r w:rsidRPr="002705DC">
        <w:rPr>
          <w:lang w:val="ru-RU"/>
        </w:rPr>
        <w:t>Iframe</w:t>
      </w:r>
      <w:proofErr w:type="spellEnd"/>
      <w:r w:rsidRPr="002705DC">
        <w:rPr>
          <w:lang w:val="ru-RU"/>
        </w:rPr>
        <w:t>, NPS, Уведомления, Поток вещания, Часовой пояс, Переводы, UTF8, Обновить</w:t>
      </w:r>
    </w:p>
    <w:p w14:paraId="1A208FA9" w14:textId="11F64875" w:rsid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2705DC">
        <w:rPr>
          <w:lang w:val="ru-RU"/>
        </w:rPr>
        <w:t xml:space="preserve"> Очистка сообщений – настройка автоматического удаления сообщений</w:t>
      </w:r>
    </w:p>
    <w:p w14:paraId="072ABCC5" w14:textId="246CB1BE" w:rsid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2705DC" w:rsidRPr="002705DC">
        <w:rPr>
          <w:lang w:val="ru-RU"/>
        </w:rPr>
        <w:t xml:space="preserve"> Поддержка IRC</w:t>
      </w:r>
      <w:r w:rsidR="002705DC">
        <w:rPr>
          <w:lang w:val="ru-RU"/>
        </w:rPr>
        <w:t xml:space="preserve"> – подключение к другим </w:t>
      </w:r>
      <w:r w:rsidR="002705DC" w:rsidRPr="002705DC">
        <w:rPr>
          <w:lang w:val="ru-RU"/>
        </w:rPr>
        <w:t>IRC</w:t>
      </w:r>
      <w:r w:rsidR="002705DC">
        <w:rPr>
          <w:lang w:val="ru-RU"/>
        </w:rPr>
        <w:t>-серверам</w:t>
      </w:r>
    </w:p>
    <w:p w14:paraId="65DB5D59" w14:textId="5C9E061B" w:rsidR="00E8799F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-</w:t>
      </w:r>
      <w:r w:rsidR="00F16BB8">
        <w:rPr>
          <w:lang w:val="ru-RU"/>
        </w:rPr>
        <w:t xml:space="preserve"> </w:t>
      </w:r>
      <w:r w:rsidR="00AF289F">
        <w:rPr>
          <w:lang w:val="ru-RU"/>
        </w:rPr>
        <w:t>Поиск - выбор</w:t>
      </w:r>
      <w:r w:rsidR="00AF289F" w:rsidRPr="00AF289F">
        <w:rPr>
          <w:lang w:val="ru-RU"/>
        </w:rPr>
        <w:t xml:space="preserve"> поставщика поиска в рабочей области и настрой</w:t>
      </w:r>
      <w:r w:rsidR="00AF289F">
        <w:rPr>
          <w:lang w:val="ru-RU"/>
        </w:rPr>
        <w:t>ка</w:t>
      </w:r>
      <w:r w:rsidR="00AF289F" w:rsidRPr="00AF289F">
        <w:rPr>
          <w:lang w:val="ru-RU"/>
        </w:rPr>
        <w:t xml:space="preserve"> параметры поиска.</w:t>
      </w:r>
    </w:p>
    <w:p w14:paraId="4734843C" w14:textId="4089DBAB" w:rsidR="002705DC" w:rsidRPr="00CB04B5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AF289F" w:rsidRPr="00AF289F">
        <w:rPr>
          <w:lang w:val="ru-RU"/>
        </w:rPr>
        <w:t xml:space="preserve"> Протокол LDAP</w:t>
      </w:r>
      <w:r w:rsidR="00AF289F">
        <w:rPr>
          <w:lang w:val="ru-RU"/>
        </w:rPr>
        <w:t xml:space="preserve"> -</w:t>
      </w:r>
      <w:r w:rsidR="00AF289F" w:rsidRPr="00AF289F">
        <w:rPr>
          <w:lang w:val="ru-RU"/>
        </w:rPr>
        <w:t xml:space="preserve"> Подключение, Поиск пользователя, Синхронизация данных, Организация</w:t>
      </w:r>
      <w:r w:rsidR="00AF289F">
        <w:rPr>
          <w:lang w:val="ru-RU"/>
        </w:rPr>
        <w:t xml:space="preserve"> с помощью протокола </w:t>
      </w:r>
      <w:r w:rsidR="00AF289F">
        <w:t>LDAP</w:t>
      </w:r>
      <w:r w:rsidR="00CB04B5">
        <w:rPr>
          <w:lang w:val="ru-RU"/>
        </w:rPr>
        <w:t xml:space="preserve"> и просмотр документации </w:t>
      </w:r>
      <w:r w:rsidR="00CB04B5">
        <w:t>LDAP</w:t>
      </w:r>
    </w:p>
    <w:p w14:paraId="0CE50F1C" w14:textId="43A7CEE4" w:rsidR="002705DC" w:rsidRPr="00CB04B5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CB04B5" w:rsidRPr="00CB04B5">
        <w:rPr>
          <w:lang w:val="ru-RU"/>
        </w:rPr>
        <w:t xml:space="preserve"> </w:t>
      </w:r>
      <w:r w:rsidR="00CB04B5">
        <w:rPr>
          <w:lang w:val="ru-RU"/>
        </w:rPr>
        <w:t xml:space="preserve">Сообщение – общие настройки параметров сообщения, включая </w:t>
      </w:r>
      <w:r w:rsidR="00CB04B5" w:rsidRPr="00CB04B5">
        <w:rPr>
          <w:lang w:val="ru-RU"/>
        </w:rPr>
        <w:t xml:space="preserve">Вложения сообщений, Звуковое сообщение, </w:t>
      </w:r>
      <w:proofErr w:type="spellStart"/>
      <w:r w:rsidR="00CB04B5" w:rsidRPr="00CB04B5">
        <w:rPr>
          <w:lang w:val="ru-RU"/>
        </w:rPr>
        <w:t>Read</w:t>
      </w:r>
      <w:proofErr w:type="spellEnd"/>
      <w:r w:rsidR="00CB04B5" w:rsidRPr="00CB04B5">
        <w:rPr>
          <w:lang w:val="ru-RU"/>
        </w:rPr>
        <w:t xml:space="preserve"> </w:t>
      </w:r>
      <w:proofErr w:type="spellStart"/>
      <w:r w:rsidR="00CB04B5" w:rsidRPr="00CB04B5">
        <w:rPr>
          <w:lang w:val="ru-RU"/>
        </w:rPr>
        <w:t>Receipts</w:t>
      </w:r>
      <w:proofErr w:type="spellEnd"/>
      <w:r w:rsidR="00CB04B5" w:rsidRPr="00CB04B5">
        <w:rPr>
          <w:lang w:val="ru-RU"/>
        </w:rPr>
        <w:t xml:space="preserve">, </w:t>
      </w:r>
      <w:proofErr w:type="gramStart"/>
      <w:r w:rsidR="00CB04B5" w:rsidRPr="00CB04B5">
        <w:rPr>
          <w:lang w:val="ru-RU"/>
        </w:rPr>
        <w:t>Авто-перевод</w:t>
      </w:r>
      <w:proofErr w:type="gramEnd"/>
      <w:r w:rsidR="00CB04B5" w:rsidRPr="00CB04B5">
        <w:rPr>
          <w:lang w:val="ru-RU"/>
        </w:rPr>
        <w:t xml:space="preserve">, </w:t>
      </w:r>
      <w:proofErr w:type="spellStart"/>
      <w:r w:rsidR="00CB04B5" w:rsidRPr="00CB04B5">
        <w:rPr>
          <w:lang w:val="ru-RU"/>
        </w:rPr>
        <w:t>DeepL</w:t>
      </w:r>
      <w:proofErr w:type="spellEnd"/>
      <w:r w:rsidR="00CB04B5" w:rsidRPr="00CB04B5">
        <w:rPr>
          <w:lang w:val="ru-RU"/>
        </w:rPr>
        <w:t xml:space="preserve">, Google, Microsoft, Превью для </w:t>
      </w:r>
      <w:proofErr w:type="spellStart"/>
      <w:r w:rsidR="00CB04B5" w:rsidRPr="00CB04B5">
        <w:rPr>
          <w:lang w:val="ru-RU"/>
        </w:rPr>
        <w:t>Hex</w:t>
      </w:r>
      <w:proofErr w:type="spellEnd"/>
      <w:r w:rsidR="00CB04B5" w:rsidRPr="00CB04B5">
        <w:rPr>
          <w:lang w:val="ru-RU"/>
        </w:rPr>
        <w:t>-цветов</w:t>
      </w:r>
    </w:p>
    <w:p w14:paraId="324F50A3" w14:textId="290E6AC7" w:rsidR="002705DC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CB04B5">
        <w:rPr>
          <w:lang w:val="ru-RU"/>
        </w:rPr>
        <w:t xml:space="preserve"> Треды – включение/выключение тредов</w:t>
      </w:r>
    </w:p>
    <w:p w14:paraId="670888A1" w14:textId="44772DFE" w:rsidR="00CA1F11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CB04B5">
        <w:rPr>
          <w:lang w:val="ru-RU"/>
        </w:rPr>
        <w:t xml:space="preserve"> Управление устройствами – настройка параметров управления устройствами</w:t>
      </w:r>
    </w:p>
    <w:p w14:paraId="48482B82" w14:textId="59BBDC5D" w:rsidR="002705DC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CB04B5">
        <w:rPr>
          <w:lang w:val="ru-RU"/>
        </w:rPr>
        <w:t xml:space="preserve"> Устранение неполадок – настройка параметров для устранения неполадок</w:t>
      </w:r>
    </w:p>
    <w:p w14:paraId="6E86E691" w14:textId="3AC66896" w:rsidR="002705DC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CB04B5">
        <w:rPr>
          <w:lang w:val="ru-RU"/>
        </w:rPr>
        <w:t xml:space="preserve"> Учетные записи – общие настройки параметров учетной записи, включая </w:t>
      </w:r>
      <w:proofErr w:type="spellStart"/>
      <w:r w:rsidR="00CB04B5" w:rsidRPr="00CB04B5">
        <w:rPr>
          <w:lang w:val="ru-RU"/>
        </w:rPr>
        <w:t>Iframe</w:t>
      </w:r>
      <w:proofErr w:type="spellEnd"/>
      <w:r w:rsidR="00CB04B5" w:rsidRPr="00CB04B5">
        <w:rPr>
          <w:lang w:val="ru-RU"/>
        </w:rPr>
        <w:t>, Неудачные попытки входа, Журналы входа, Двухфакторная аутентификация, Настройки пользователя по умолчанию, Аватар, История паролей, Политика паролей, Регистрация</w:t>
      </w:r>
    </w:p>
    <w:p w14:paraId="6718D692" w14:textId="6D72807F" w:rsidR="002705DC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17362">
        <w:rPr>
          <w:lang w:val="ru-RU"/>
        </w:rPr>
        <w:t xml:space="preserve"> Федерация – настройка параметров взаимодействия пространств друг с другом</w:t>
      </w:r>
    </w:p>
    <w:p w14:paraId="4A5FA40F" w14:textId="2DEBC802" w:rsidR="002705DC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17362">
        <w:rPr>
          <w:lang w:val="ru-RU"/>
        </w:rPr>
        <w:t xml:space="preserve"> Хранилище пользовательских звуков – выбор способа хранения пользовательских звуков</w:t>
      </w:r>
    </w:p>
    <w:p w14:paraId="3AA15855" w14:textId="3B8BFFE4" w:rsidR="00517362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17362">
        <w:rPr>
          <w:lang w:val="ru-RU"/>
        </w:rPr>
        <w:t xml:space="preserve"> Хранилище пользовательских эмодзи – выбор способа хранения пользовательских эмодзи</w:t>
      </w:r>
    </w:p>
    <w:p w14:paraId="65D86B82" w14:textId="52B38049" w:rsidR="00517362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17362" w:rsidRPr="00517362">
        <w:rPr>
          <w:lang w:val="ru-RU"/>
        </w:rPr>
        <w:t xml:space="preserve"> Шифрование E2E</w:t>
      </w:r>
      <w:r w:rsidR="00517362">
        <w:rPr>
          <w:lang w:val="ru-RU"/>
        </w:rPr>
        <w:t xml:space="preserve"> – настройка параметров шифрования</w:t>
      </w:r>
    </w:p>
    <w:p w14:paraId="04986B27" w14:textId="6E86A476" w:rsidR="00517362" w:rsidRPr="00517362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517362">
        <w:rPr>
          <w:lang w:val="ru-RU"/>
        </w:rPr>
        <w:t xml:space="preserve"> Электронная почта – настройка отправки писем из </w:t>
      </w:r>
      <w:proofErr w:type="spellStart"/>
      <w:r w:rsidR="00517362">
        <w:t>RocketChata</w:t>
      </w:r>
      <w:proofErr w:type="spellEnd"/>
      <w:r w:rsidR="00517362">
        <w:rPr>
          <w:lang w:val="ru-RU"/>
        </w:rPr>
        <w:t xml:space="preserve">, включая такие параметры, как </w:t>
      </w:r>
      <w:r w:rsidR="00517362" w:rsidRPr="00517362">
        <w:rPr>
          <w:lang w:val="ru-RU"/>
        </w:rPr>
        <w:t xml:space="preserve">Device Management - </w:t>
      </w:r>
      <w:proofErr w:type="spellStart"/>
      <w:r w:rsidR="00517362" w:rsidRPr="00517362">
        <w:rPr>
          <w:lang w:val="ru-RU"/>
        </w:rPr>
        <w:t>Login</w:t>
      </w:r>
      <w:proofErr w:type="spellEnd"/>
      <w:r w:rsidR="00517362" w:rsidRPr="00517362">
        <w:rPr>
          <w:lang w:val="ru-RU"/>
        </w:rPr>
        <w:t xml:space="preserve"> </w:t>
      </w:r>
      <w:proofErr w:type="spellStart"/>
      <w:r w:rsidR="00517362" w:rsidRPr="00517362">
        <w:rPr>
          <w:lang w:val="ru-RU"/>
        </w:rPr>
        <w:t>Detected</w:t>
      </w:r>
      <w:proofErr w:type="spellEnd"/>
      <w:r w:rsidR="00517362" w:rsidRPr="00517362">
        <w:rPr>
          <w:lang w:val="ru-RU"/>
        </w:rPr>
        <w:t>, Прямой ответ, Адрес электронной почты изменен</w:t>
      </w:r>
      <w:proofErr w:type="gramStart"/>
      <w:r w:rsidR="00517362" w:rsidRPr="00517362">
        <w:rPr>
          <w:lang w:val="ru-RU"/>
        </w:rPr>
        <w:t>, Забыл</w:t>
      </w:r>
      <w:proofErr w:type="gramEnd"/>
      <w:r w:rsidR="00517362" w:rsidRPr="00517362">
        <w:rPr>
          <w:lang w:val="ru-RU"/>
        </w:rPr>
        <w:t xml:space="preserve"> пароль, Шапка и подвал, Приглашение, Офлайн сообщение, Пароль Изменен, Приватность, Регистрация, Регистрация через администратора, Стиль, Тема, Подтверждение, Протокол SMTP</w:t>
      </w:r>
    </w:p>
    <w:p w14:paraId="7C4BD788" w14:textId="0E9DB3D8" w:rsidR="00517362" w:rsidRPr="00E4252A" w:rsidRDefault="00E4252A" w:rsidP="000346BF">
      <w:pPr>
        <w:ind w:firstLine="720"/>
        <w:jc w:val="both"/>
      </w:pPr>
      <w:r w:rsidRPr="00E4252A">
        <w:t>-</w:t>
      </w:r>
      <w:r w:rsidR="004C7893" w:rsidRPr="00E4252A">
        <w:t xml:space="preserve"> Atlassian Crowd – </w:t>
      </w:r>
      <w:r w:rsidR="004C7893">
        <w:rPr>
          <w:lang w:val="ru-RU"/>
        </w:rPr>
        <w:t>параметры</w:t>
      </w:r>
      <w:r w:rsidR="004C7893" w:rsidRPr="00E4252A">
        <w:t xml:space="preserve"> </w:t>
      </w:r>
      <w:r w:rsidR="004C7893">
        <w:rPr>
          <w:lang w:val="ru-RU"/>
        </w:rPr>
        <w:t>интеграции</w:t>
      </w:r>
      <w:r w:rsidR="004C7893" w:rsidRPr="00E4252A">
        <w:t xml:space="preserve"> </w:t>
      </w:r>
      <w:r w:rsidR="004C7893">
        <w:rPr>
          <w:lang w:val="ru-RU"/>
        </w:rPr>
        <w:t>с</w:t>
      </w:r>
      <w:r w:rsidR="004C7893" w:rsidRPr="00E4252A">
        <w:t xml:space="preserve"> Atlassian Crowd</w:t>
      </w:r>
    </w:p>
    <w:p w14:paraId="6CFA109B" w14:textId="1E487683" w:rsidR="00517362" w:rsidRPr="004C7893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4C7893">
        <w:rPr>
          <w:lang w:val="ru-RU"/>
        </w:rPr>
        <w:t xml:space="preserve"> </w:t>
      </w:r>
      <w:r w:rsidR="004C7893">
        <w:t>CAS</w:t>
      </w:r>
      <w:r w:rsidR="004C7893" w:rsidRPr="004C7893">
        <w:rPr>
          <w:lang w:val="ru-RU"/>
        </w:rPr>
        <w:t xml:space="preserve"> </w:t>
      </w:r>
      <w:r w:rsidR="004C7893">
        <w:rPr>
          <w:lang w:val="ru-RU"/>
        </w:rPr>
        <w:t>–</w:t>
      </w:r>
      <w:r w:rsidR="004C7893" w:rsidRPr="004C7893">
        <w:rPr>
          <w:lang w:val="ru-RU"/>
        </w:rPr>
        <w:t xml:space="preserve"> </w:t>
      </w:r>
      <w:r w:rsidR="004C7893">
        <w:rPr>
          <w:lang w:val="ru-RU"/>
        </w:rPr>
        <w:t xml:space="preserve">настройка параметров </w:t>
      </w:r>
      <w:r w:rsidR="004C7893">
        <w:t>CAS</w:t>
      </w:r>
    </w:p>
    <w:p w14:paraId="73144DD0" w14:textId="14BC2A57" w:rsidR="00517362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4C7893" w:rsidRPr="004C7893">
        <w:rPr>
          <w:lang w:val="ru-RU"/>
        </w:rPr>
        <w:t xml:space="preserve"> </w:t>
      </w:r>
      <w:proofErr w:type="spellStart"/>
      <w:r w:rsidR="004C7893" w:rsidRPr="004C7893">
        <w:rPr>
          <w:lang w:val="ru-RU"/>
        </w:rPr>
        <w:t>OAuth</w:t>
      </w:r>
      <w:proofErr w:type="spellEnd"/>
      <w:r w:rsidR="004C7893">
        <w:rPr>
          <w:lang w:val="ru-RU"/>
        </w:rPr>
        <w:t xml:space="preserve"> – настройка методов аутентификации, а также обновление и добавление </w:t>
      </w:r>
      <w:proofErr w:type="spellStart"/>
      <w:r w:rsidR="004C7893" w:rsidRPr="004C7893">
        <w:rPr>
          <w:lang w:val="ru-RU"/>
        </w:rPr>
        <w:t>OAuth</w:t>
      </w:r>
      <w:proofErr w:type="spellEnd"/>
    </w:p>
    <w:p w14:paraId="4EC36611" w14:textId="4E05BC80" w:rsidR="00517362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4C7893" w:rsidRPr="004C7893">
        <w:rPr>
          <w:lang w:val="ru-RU"/>
        </w:rPr>
        <w:t xml:space="preserve"> Outlook </w:t>
      </w:r>
      <w:proofErr w:type="spellStart"/>
      <w:r w:rsidR="004C7893" w:rsidRPr="004C7893">
        <w:rPr>
          <w:lang w:val="ru-RU"/>
        </w:rPr>
        <w:t>Calendar</w:t>
      </w:r>
      <w:proofErr w:type="spellEnd"/>
      <w:r w:rsidR="004C7893">
        <w:rPr>
          <w:lang w:val="ru-RU"/>
        </w:rPr>
        <w:t xml:space="preserve"> – настройка параметров </w:t>
      </w:r>
      <w:r w:rsidR="004C7893" w:rsidRPr="004C7893">
        <w:rPr>
          <w:lang w:val="ru-RU"/>
        </w:rPr>
        <w:t>Outlook</w:t>
      </w:r>
    </w:p>
    <w:p w14:paraId="2CF1AE95" w14:textId="7B6354E5" w:rsidR="00517362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4C7893" w:rsidRPr="004C7893">
        <w:rPr>
          <w:lang w:val="ru-RU"/>
        </w:rPr>
        <w:t xml:space="preserve"> </w:t>
      </w:r>
      <w:proofErr w:type="spellStart"/>
      <w:r w:rsidR="004C7893" w:rsidRPr="004C7893">
        <w:rPr>
          <w:lang w:val="ru-RU"/>
        </w:rPr>
        <w:t>Push</w:t>
      </w:r>
      <w:proofErr w:type="spellEnd"/>
      <w:r w:rsidR="004C7893" w:rsidRPr="004C7893">
        <w:rPr>
          <w:lang w:val="ru-RU"/>
        </w:rPr>
        <w:t xml:space="preserve"> уведомления </w:t>
      </w:r>
      <w:r w:rsidR="004C7893">
        <w:rPr>
          <w:lang w:val="ru-RU"/>
        </w:rPr>
        <w:t>- на</w:t>
      </w:r>
      <w:r w:rsidR="00A52252">
        <w:rPr>
          <w:lang w:val="ru-RU"/>
        </w:rPr>
        <w:t>стройка</w:t>
      </w:r>
      <w:r w:rsidR="004C7893" w:rsidRPr="004C7893">
        <w:rPr>
          <w:lang w:val="ru-RU"/>
        </w:rPr>
        <w:t xml:space="preserve"> </w:t>
      </w:r>
      <w:proofErr w:type="spellStart"/>
      <w:r w:rsidR="004C7893" w:rsidRPr="004C7893">
        <w:rPr>
          <w:lang w:val="ru-RU"/>
        </w:rPr>
        <w:t>push</w:t>
      </w:r>
      <w:proofErr w:type="spellEnd"/>
      <w:r w:rsidR="004C7893" w:rsidRPr="004C7893">
        <w:rPr>
          <w:lang w:val="ru-RU"/>
        </w:rPr>
        <w:t>-уведомления для участников рабочей области, использующих мобильные устройства.</w:t>
      </w:r>
    </w:p>
    <w:p w14:paraId="341773AD" w14:textId="20071630" w:rsidR="00517362" w:rsidRPr="00E8799F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4C7893" w:rsidRPr="004C7893">
        <w:rPr>
          <w:lang w:val="ru-RU"/>
        </w:rPr>
        <w:t xml:space="preserve"> Rate </w:t>
      </w:r>
      <w:proofErr w:type="spellStart"/>
      <w:r w:rsidR="004C7893" w:rsidRPr="004C7893">
        <w:rPr>
          <w:lang w:val="ru-RU"/>
        </w:rPr>
        <w:t>Limiter</w:t>
      </w:r>
      <w:proofErr w:type="spellEnd"/>
      <w:r w:rsidR="004C7893">
        <w:rPr>
          <w:lang w:val="ru-RU"/>
        </w:rPr>
        <w:t xml:space="preserve"> – настройки параметров ограничения скорости </w:t>
      </w:r>
      <w:proofErr w:type="gramStart"/>
      <w:r w:rsidR="004C7893">
        <w:rPr>
          <w:lang w:val="ru-RU"/>
        </w:rPr>
        <w:t>запросов</w:t>
      </w:r>
      <w:proofErr w:type="gramEnd"/>
      <w:r w:rsidR="004C7893">
        <w:rPr>
          <w:lang w:val="ru-RU"/>
        </w:rPr>
        <w:t xml:space="preserve"> отправляемых на сервер или получаемых от сервера, для предотвращения кибератак:</w:t>
      </w:r>
      <w:r w:rsidR="004C7893" w:rsidRPr="004C7893">
        <w:rPr>
          <w:lang w:val="ru-RU"/>
        </w:rPr>
        <w:t xml:space="preserve"> Ограничение частоты запросов к API, Ограничение частоты запросов к DDP, Ограничение функций</w:t>
      </w:r>
    </w:p>
    <w:p w14:paraId="75F0DB3C" w14:textId="342EED38" w:rsidR="00517362" w:rsidRDefault="00E4252A" w:rsidP="000346BF">
      <w:pPr>
        <w:ind w:left="720"/>
        <w:jc w:val="both"/>
        <w:rPr>
          <w:lang w:val="ru-RU"/>
        </w:rPr>
      </w:pPr>
      <w:r>
        <w:rPr>
          <w:lang w:val="ru-RU"/>
        </w:rPr>
        <w:t>-</w:t>
      </w:r>
      <w:r w:rsidR="004C7893" w:rsidRPr="0058384A">
        <w:rPr>
          <w:lang w:val="ru-RU"/>
        </w:rPr>
        <w:t xml:space="preserve"> </w:t>
      </w:r>
      <w:r w:rsidR="004C7893" w:rsidRPr="004C7893">
        <w:rPr>
          <w:lang w:val="ru-RU"/>
        </w:rPr>
        <w:t>SAML разметка</w:t>
      </w:r>
      <w:r w:rsidR="0058384A">
        <w:rPr>
          <w:lang w:val="ru-RU"/>
        </w:rPr>
        <w:t xml:space="preserve"> – настройка параметров подключения, организации </w:t>
      </w:r>
      <w:r w:rsidR="0058384A">
        <w:t>SAML</w:t>
      </w:r>
      <w:r w:rsidR="0058384A">
        <w:rPr>
          <w:lang w:val="ru-RU"/>
        </w:rPr>
        <w:t xml:space="preserve"> для </w:t>
      </w:r>
      <w:r w:rsidR="0058384A" w:rsidRPr="0058384A">
        <w:rPr>
          <w:lang w:val="ru-RU"/>
        </w:rPr>
        <w:t>обмена данными аутентификации и авторизации</w:t>
      </w:r>
      <w:r w:rsidR="0058384A">
        <w:rPr>
          <w:lang w:val="ru-RU"/>
        </w:rPr>
        <w:t xml:space="preserve"> и общие настройки.</w:t>
      </w:r>
    </w:p>
    <w:p w14:paraId="47960BF0" w14:textId="074F7497" w:rsidR="00517362" w:rsidRPr="00E8799F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8384A" w:rsidRPr="0058384A">
        <w:rPr>
          <w:lang w:val="ru-RU"/>
        </w:rPr>
        <w:t xml:space="preserve"> </w:t>
      </w:r>
      <w:proofErr w:type="spellStart"/>
      <w:r w:rsidR="0058384A" w:rsidRPr="0058384A">
        <w:rPr>
          <w:lang w:val="ru-RU"/>
        </w:rPr>
        <w:t>SlackBridge</w:t>
      </w:r>
      <w:proofErr w:type="spellEnd"/>
      <w:r w:rsidR="0058384A">
        <w:rPr>
          <w:lang w:val="ru-RU"/>
        </w:rPr>
        <w:t xml:space="preserve"> – настройка параметров </w:t>
      </w:r>
      <w:proofErr w:type="spellStart"/>
      <w:r w:rsidR="0058384A" w:rsidRPr="0058384A">
        <w:rPr>
          <w:lang w:val="ru-RU"/>
        </w:rPr>
        <w:t>SlackBridge</w:t>
      </w:r>
      <w:proofErr w:type="spellEnd"/>
    </w:p>
    <w:p w14:paraId="6254DAE4" w14:textId="2719CA4E" w:rsidR="00517362" w:rsidRDefault="00E4252A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8384A" w:rsidRPr="0058384A">
        <w:rPr>
          <w:lang w:val="ru-RU"/>
        </w:rPr>
        <w:t xml:space="preserve"> </w:t>
      </w:r>
      <w:proofErr w:type="spellStart"/>
      <w:r w:rsidR="0058384A" w:rsidRPr="0058384A">
        <w:rPr>
          <w:lang w:val="ru-RU"/>
        </w:rPr>
        <w:t>Smarsh</w:t>
      </w:r>
      <w:proofErr w:type="spellEnd"/>
      <w:r w:rsidR="0058384A">
        <w:rPr>
          <w:lang w:val="ru-RU"/>
        </w:rPr>
        <w:t xml:space="preserve"> – </w:t>
      </w:r>
      <w:r w:rsidR="0058384A" w:rsidRPr="0058384A">
        <w:rPr>
          <w:lang w:val="ru-RU"/>
        </w:rPr>
        <w:t>параметров для сохранения связи по электронной почте.</w:t>
      </w:r>
    </w:p>
    <w:p w14:paraId="7BD071C7" w14:textId="10AC3F86" w:rsidR="0058384A" w:rsidRPr="00C52B00" w:rsidRDefault="00EA386D" w:rsidP="000346BF">
      <w:pPr>
        <w:ind w:firstLine="720"/>
        <w:jc w:val="both"/>
        <w:rPr>
          <w:lang w:val="ru-RU"/>
        </w:rPr>
      </w:pPr>
      <w:r>
        <w:rPr>
          <w:lang w:val="ru-RU"/>
        </w:rPr>
        <w:t xml:space="preserve">- </w:t>
      </w:r>
      <w:r w:rsidR="0058384A">
        <w:t>SMS</w:t>
      </w:r>
      <w:r w:rsidR="0058384A">
        <w:rPr>
          <w:lang w:val="ru-RU"/>
        </w:rPr>
        <w:t xml:space="preserve"> – включение и настройка </w:t>
      </w:r>
      <w:r w:rsidR="0058384A">
        <w:t>SMS</w:t>
      </w:r>
    </w:p>
    <w:p w14:paraId="7CDF26FD" w14:textId="199C4A7A" w:rsidR="0058384A" w:rsidRDefault="00EA386D" w:rsidP="000346BF">
      <w:pPr>
        <w:ind w:firstLine="720"/>
        <w:jc w:val="both"/>
        <w:rPr>
          <w:lang w:val="ru-RU"/>
        </w:rPr>
      </w:pPr>
      <w:r>
        <w:rPr>
          <w:lang w:val="ru-RU"/>
        </w:rPr>
        <w:t>-</w:t>
      </w:r>
      <w:r w:rsidR="0058384A">
        <w:rPr>
          <w:lang w:val="ru-RU"/>
        </w:rPr>
        <w:t xml:space="preserve"> </w:t>
      </w:r>
      <w:proofErr w:type="spellStart"/>
      <w:r w:rsidR="0058384A" w:rsidRPr="0058384A">
        <w:rPr>
          <w:lang w:val="ru-RU"/>
        </w:rPr>
        <w:t>WebRTC</w:t>
      </w:r>
      <w:proofErr w:type="spellEnd"/>
      <w:r w:rsidR="000209DB">
        <w:rPr>
          <w:lang w:val="ru-RU"/>
        </w:rPr>
        <w:t xml:space="preserve"> – включение и настройка </w:t>
      </w:r>
      <w:proofErr w:type="spellStart"/>
      <w:r w:rsidR="000209DB" w:rsidRPr="0058384A">
        <w:rPr>
          <w:lang w:val="ru-RU"/>
        </w:rPr>
        <w:t>WebRTC</w:t>
      </w:r>
      <w:proofErr w:type="spellEnd"/>
    </w:p>
    <w:p w14:paraId="3A726C9D" w14:textId="77777777" w:rsidR="0058384A" w:rsidRPr="0058384A" w:rsidRDefault="0058384A" w:rsidP="00517362">
      <w:pPr>
        <w:jc w:val="both"/>
        <w:rPr>
          <w:lang w:val="ru-RU"/>
        </w:rPr>
      </w:pPr>
    </w:p>
    <w:p w14:paraId="1622940A" w14:textId="7580D779" w:rsidR="00517362" w:rsidRPr="0010659B" w:rsidRDefault="00B64FFB" w:rsidP="0010659B">
      <w:pPr>
        <w:pStyle w:val="af4"/>
        <w:widowControl/>
        <w:numPr>
          <w:ilvl w:val="0"/>
          <w:numId w:val="24"/>
        </w:numPr>
        <w:spacing w:line="240" w:lineRule="auto"/>
        <w:ind w:left="357" w:hanging="357"/>
        <w:rPr>
          <w:lang w:val="ru-RU"/>
        </w:rPr>
      </w:pPr>
      <w:r w:rsidRPr="005747D3">
        <w:rPr>
          <w:lang w:val="ru-RU"/>
        </w:rPr>
        <w:t xml:space="preserve">Настройки </w:t>
      </w:r>
      <w:proofErr w:type="spellStart"/>
      <w:r w:rsidRPr="005747D3">
        <w:rPr>
          <w:lang w:val="ru-RU"/>
        </w:rPr>
        <w:t>Omnichannel</w:t>
      </w:r>
      <w:proofErr w:type="spellEnd"/>
      <w:r w:rsidRPr="005747D3">
        <w:rPr>
          <w:lang w:val="ru-RU"/>
        </w:rPr>
        <w:t xml:space="preserve"> – настройки</w:t>
      </w:r>
      <w:r w:rsidR="0010659B">
        <w:rPr>
          <w:lang w:val="ru-RU"/>
        </w:rPr>
        <w:t xml:space="preserve"> </w:t>
      </w:r>
      <w:proofErr w:type="spellStart"/>
      <w:r w:rsidR="0010659B">
        <w:rPr>
          <w:lang w:val="ru-RU"/>
        </w:rPr>
        <w:t>омниканальности</w:t>
      </w:r>
      <w:proofErr w:type="spellEnd"/>
      <w:r w:rsidRPr="005747D3">
        <w:rPr>
          <w:lang w:val="ru-RU"/>
        </w:rPr>
        <w:t>, включающие: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>Те</w:t>
      </w:r>
      <w:r w:rsidR="00F20CD7" w:rsidRPr="0010659B">
        <w:rPr>
          <w:lang w:val="ru-RU"/>
        </w:rPr>
        <w:t>к</w:t>
      </w:r>
      <w:r w:rsidRPr="0010659B">
        <w:rPr>
          <w:lang w:val="ru-RU"/>
        </w:rPr>
        <w:t>ущие чаты, Аналитика,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>Мониторинг в режиме реального времени, Менеджеры,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>Агенты,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>Отделы,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 xml:space="preserve">Пользовательские поля, Триггеры </w:t>
      </w:r>
      <w:proofErr w:type="spellStart"/>
      <w:r w:rsidRPr="0010659B">
        <w:rPr>
          <w:lang w:val="ru-RU"/>
        </w:rPr>
        <w:t>Livechat</w:t>
      </w:r>
      <w:proofErr w:type="spellEnd"/>
      <w:r w:rsidRPr="0010659B">
        <w:rPr>
          <w:lang w:val="ru-RU"/>
        </w:rPr>
        <w:t>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 xml:space="preserve">Установка </w:t>
      </w:r>
      <w:proofErr w:type="spellStart"/>
      <w:r w:rsidRPr="0010659B">
        <w:rPr>
          <w:lang w:val="ru-RU"/>
        </w:rPr>
        <w:t>Livechat</w:t>
      </w:r>
      <w:proofErr w:type="spellEnd"/>
      <w:r w:rsidR="0010659B">
        <w:rPr>
          <w:lang w:val="ru-RU"/>
        </w:rPr>
        <w:t xml:space="preserve">, </w:t>
      </w:r>
      <w:r w:rsidRPr="0010659B">
        <w:rPr>
          <w:lang w:val="ru-RU"/>
        </w:rPr>
        <w:t xml:space="preserve">Внешний вид </w:t>
      </w:r>
      <w:proofErr w:type="spellStart"/>
      <w:r w:rsidRPr="0010659B">
        <w:rPr>
          <w:lang w:val="ru-RU"/>
        </w:rPr>
        <w:t>Livechat</w:t>
      </w:r>
      <w:proofErr w:type="spellEnd"/>
      <w:r w:rsidRPr="0010659B">
        <w:rPr>
          <w:lang w:val="ru-RU"/>
        </w:rPr>
        <w:t>,</w:t>
      </w:r>
      <w:r w:rsidR="0010659B">
        <w:rPr>
          <w:lang w:val="ru-RU"/>
        </w:rPr>
        <w:t xml:space="preserve"> </w:t>
      </w:r>
      <w:proofErr w:type="spellStart"/>
      <w:r w:rsidRPr="0010659B">
        <w:rPr>
          <w:lang w:val="ru-RU"/>
        </w:rPr>
        <w:t>Webhooks</w:t>
      </w:r>
      <w:proofErr w:type="spellEnd"/>
      <w:r w:rsidRPr="0010659B">
        <w:rPr>
          <w:lang w:val="ru-RU"/>
        </w:rPr>
        <w:t>, Рабочие часы,</w:t>
      </w:r>
      <w:r w:rsidR="0010659B">
        <w:rPr>
          <w:lang w:val="ru-RU"/>
        </w:rPr>
        <w:t xml:space="preserve"> </w:t>
      </w:r>
      <w:proofErr w:type="spellStart"/>
      <w:r w:rsidRPr="0010659B">
        <w:rPr>
          <w:lang w:val="ru-RU"/>
        </w:rPr>
        <w:t>Reports</w:t>
      </w:r>
      <w:proofErr w:type="spellEnd"/>
      <w:r w:rsidRPr="0010659B">
        <w:rPr>
          <w:lang w:val="ru-RU"/>
        </w:rPr>
        <w:t>,</w:t>
      </w:r>
      <w:r w:rsidR="0010659B">
        <w:rPr>
          <w:lang w:val="ru-RU"/>
        </w:rPr>
        <w:t xml:space="preserve"> </w:t>
      </w:r>
      <w:r w:rsidRPr="0010659B">
        <w:rPr>
          <w:lang w:val="ru-RU"/>
        </w:rPr>
        <w:t xml:space="preserve">Мониторы, </w:t>
      </w:r>
      <w:proofErr w:type="spellStart"/>
      <w:r w:rsidRPr="0010659B">
        <w:rPr>
          <w:lang w:val="ru-RU"/>
        </w:rPr>
        <w:t>Units</w:t>
      </w:r>
      <w:proofErr w:type="spellEnd"/>
      <w:r w:rsidR="0010659B">
        <w:rPr>
          <w:lang w:val="ru-RU"/>
        </w:rPr>
        <w:t xml:space="preserve">, </w:t>
      </w:r>
      <w:r w:rsidRPr="0010659B">
        <w:rPr>
          <w:lang w:val="ru-RU"/>
        </w:rPr>
        <w:t>Заготовленные ответы</w:t>
      </w:r>
      <w:r w:rsidR="0010659B">
        <w:rPr>
          <w:lang w:val="ru-RU"/>
        </w:rPr>
        <w:t xml:space="preserve">, </w:t>
      </w:r>
      <w:r w:rsidRPr="0010659B">
        <w:rPr>
          <w:lang w:val="ru-RU"/>
        </w:rPr>
        <w:t>Теги</w:t>
      </w:r>
      <w:r w:rsidR="0010659B">
        <w:rPr>
          <w:lang w:val="ru-RU"/>
        </w:rPr>
        <w:t xml:space="preserve">, </w:t>
      </w:r>
      <w:r w:rsidRPr="0010659B">
        <w:rPr>
          <w:lang w:val="ru-RU"/>
        </w:rPr>
        <w:t xml:space="preserve">SLA </w:t>
      </w:r>
      <w:proofErr w:type="spellStart"/>
      <w:r w:rsidRPr="0010659B">
        <w:rPr>
          <w:lang w:val="ru-RU"/>
        </w:rPr>
        <w:t>Policies</w:t>
      </w:r>
      <w:proofErr w:type="spellEnd"/>
      <w:r w:rsidR="0010659B">
        <w:rPr>
          <w:lang w:val="ru-RU"/>
        </w:rPr>
        <w:t xml:space="preserve">, </w:t>
      </w:r>
      <w:r w:rsidRPr="0010659B">
        <w:rPr>
          <w:lang w:val="ru-RU"/>
        </w:rPr>
        <w:t>Приоритеты</w:t>
      </w:r>
      <w:r w:rsidR="0010659B">
        <w:rPr>
          <w:lang w:val="ru-RU"/>
        </w:rPr>
        <w:t>, Контакт-центр</w:t>
      </w:r>
    </w:p>
    <w:p w14:paraId="6AFD3F60" w14:textId="77777777" w:rsidR="00517362" w:rsidRPr="00E8799F" w:rsidRDefault="00517362" w:rsidP="002705DC">
      <w:pPr>
        <w:jc w:val="both"/>
        <w:rPr>
          <w:lang w:val="ru-RU"/>
        </w:rPr>
      </w:pPr>
    </w:p>
    <w:p w14:paraId="2EED77C7" w14:textId="746685BF" w:rsidR="002705DC" w:rsidRPr="005747D3" w:rsidRDefault="00C52B00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Приложения</w:t>
      </w:r>
      <w:r w:rsidR="005747D3">
        <w:rPr>
          <w:lang w:val="ru-RU"/>
        </w:rPr>
        <w:t xml:space="preserve"> – магазин приложений, включающий:</w:t>
      </w:r>
      <w:r w:rsidRPr="005747D3">
        <w:rPr>
          <w:lang w:val="ru-RU"/>
        </w:rPr>
        <w:t xml:space="preserve"> </w:t>
      </w:r>
    </w:p>
    <w:p w14:paraId="59AC52A6" w14:textId="6827DF7E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proofErr w:type="spellStart"/>
      <w:r w:rsidRPr="00C52B00">
        <w:rPr>
          <w:lang w:val="ru-RU"/>
        </w:rPr>
        <w:t>Explore</w:t>
      </w:r>
      <w:proofErr w:type="spellEnd"/>
      <w:r>
        <w:rPr>
          <w:lang w:val="ru-RU"/>
        </w:rPr>
        <w:t xml:space="preserve"> – каталог приложений</w:t>
      </w:r>
    </w:p>
    <w:p w14:paraId="43B49AD4" w14:textId="277811CB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>- Корпорация – организация</w:t>
      </w:r>
    </w:p>
    <w:p w14:paraId="3F6910E0" w14:textId="51031F3D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>- Установлен – показаны установленные приложения</w:t>
      </w:r>
    </w:p>
    <w:p w14:paraId="2FF8970E" w14:textId="100BF077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>- Запрошено – показаны запрошенные приложения</w:t>
      </w:r>
    </w:p>
    <w:p w14:paraId="79F2C769" w14:textId="6A70FD77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Приватные приложения – показаны приложения, неопубликованные в маркет-плейсах.</w:t>
      </w:r>
    </w:p>
    <w:p w14:paraId="49C1D63F" w14:textId="0DDAE95B" w:rsidR="00C52B00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>- Документация – информация/инструкция по работе с магазином</w:t>
      </w:r>
    </w:p>
    <w:p w14:paraId="30799E2B" w14:textId="77777777" w:rsidR="00C52B00" w:rsidRDefault="00C52B00" w:rsidP="0010311F">
      <w:pPr>
        <w:jc w:val="both"/>
        <w:rPr>
          <w:lang w:val="ru-RU"/>
        </w:rPr>
      </w:pPr>
    </w:p>
    <w:p w14:paraId="495DE0A4" w14:textId="2BE7F6E3" w:rsidR="00C52B00" w:rsidRPr="005747D3" w:rsidRDefault="00C52B00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Аудит – модуль для просмотра статистики, включающий в себя:</w:t>
      </w:r>
    </w:p>
    <w:p w14:paraId="318128A6" w14:textId="2AF60BBA" w:rsidR="00C52B00" w:rsidRDefault="00C52B00" w:rsidP="005747D3">
      <w:pPr>
        <w:ind w:left="357"/>
        <w:jc w:val="both"/>
        <w:rPr>
          <w:lang w:val="ru-RU"/>
        </w:rPr>
      </w:pPr>
      <w:r>
        <w:rPr>
          <w:lang w:val="ru-RU"/>
        </w:rPr>
        <w:t>-</w:t>
      </w:r>
      <w:r w:rsidR="00EB7A3A">
        <w:rPr>
          <w:lang w:val="ru-RU"/>
        </w:rPr>
        <w:t xml:space="preserve"> </w:t>
      </w:r>
      <w:r>
        <w:rPr>
          <w:lang w:val="ru-RU"/>
        </w:rPr>
        <w:t xml:space="preserve">Сообщения- Аудит сообщений – статистика по сообщениям: </w:t>
      </w:r>
      <w:r w:rsidRPr="00C52B00">
        <w:rPr>
          <w:lang w:val="ru-RU"/>
        </w:rPr>
        <w:t>Комнат</w:t>
      </w:r>
      <w:r>
        <w:rPr>
          <w:lang w:val="ru-RU"/>
        </w:rPr>
        <w:t xml:space="preserve">ы, </w:t>
      </w:r>
      <w:r w:rsidRPr="00C52B00">
        <w:rPr>
          <w:lang w:val="ru-RU"/>
        </w:rPr>
        <w:t>Пользовател</w:t>
      </w:r>
      <w:r>
        <w:rPr>
          <w:lang w:val="ru-RU"/>
        </w:rPr>
        <w:t xml:space="preserve">и, </w:t>
      </w:r>
      <w:r w:rsidRPr="00C52B00">
        <w:rPr>
          <w:lang w:val="ru-RU"/>
        </w:rPr>
        <w:t>Личная переписка</w:t>
      </w:r>
      <w:r>
        <w:rPr>
          <w:lang w:val="ru-RU"/>
        </w:rPr>
        <w:t xml:space="preserve">, </w:t>
      </w:r>
      <w:r w:rsidRPr="00C52B00">
        <w:rPr>
          <w:lang w:val="ru-RU"/>
        </w:rPr>
        <w:t xml:space="preserve">Настройки </w:t>
      </w:r>
      <w:proofErr w:type="spellStart"/>
      <w:r w:rsidRPr="00C52B00">
        <w:rPr>
          <w:lang w:val="ru-RU"/>
        </w:rPr>
        <w:t>Omnichannel</w:t>
      </w:r>
      <w:proofErr w:type="spellEnd"/>
    </w:p>
    <w:p w14:paraId="095DCB7B" w14:textId="6B9CA5C0" w:rsidR="0010311F" w:rsidRPr="003E7100" w:rsidRDefault="00C52B00" w:rsidP="00A52252">
      <w:pPr>
        <w:ind w:firstLine="357"/>
        <w:jc w:val="both"/>
        <w:rPr>
          <w:lang w:val="ru-RU"/>
        </w:rPr>
      </w:pPr>
      <w:r>
        <w:rPr>
          <w:lang w:val="ru-RU"/>
        </w:rPr>
        <w:t>- Логи- Журнал аудита сообщений – статистика по всем сообщениям.</w:t>
      </w:r>
    </w:p>
    <w:p w14:paraId="406379C6" w14:textId="041E986D" w:rsidR="0010311F" w:rsidRPr="005747D3" w:rsidRDefault="00C52B00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lastRenderedPageBreak/>
        <w:t>Каналы – модуль работы с каналами, включающий в себя:</w:t>
      </w:r>
    </w:p>
    <w:p w14:paraId="5ADE61F8" w14:textId="74233BC8" w:rsidR="00472A03" w:rsidRPr="000F64A7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созда</w:t>
      </w:r>
      <w:r w:rsidR="00370A07">
        <w:rPr>
          <w:lang w:val="ru-RU"/>
        </w:rPr>
        <w:t>ть</w:t>
      </w:r>
      <w:r>
        <w:rPr>
          <w:lang w:val="ru-RU"/>
        </w:rPr>
        <w:t xml:space="preserve"> </w:t>
      </w:r>
      <w:r w:rsidR="003200BA">
        <w:rPr>
          <w:lang w:val="ru-RU"/>
        </w:rPr>
        <w:t>канал</w:t>
      </w:r>
    </w:p>
    <w:p w14:paraId="7FE433EA" w14:textId="10A74FF9" w:rsidR="00C52B00" w:rsidRPr="000F64A7" w:rsidRDefault="00C52B00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F20CD7">
        <w:rPr>
          <w:lang w:val="ru-RU"/>
        </w:rPr>
        <w:t>скрыть</w:t>
      </w:r>
      <w:r w:rsidR="000F64A7" w:rsidRPr="000F64A7">
        <w:rPr>
          <w:lang w:val="ru-RU"/>
        </w:rPr>
        <w:t xml:space="preserve"> </w:t>
      </w:r>
      <w:r w:rsidR="000F64A7">
        <w:rPr>
          <w:lang w:val="ru-RU"/>
        </w:rPr>
        <w:t>канал</w:t>
      </w:r>
    </w:p>
    <w:p w14:paraId="46077D74" w14:textId="66A8DBD1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пометить как непрочитанное</w:t>
      </w:r>
    </w:p>
    <w:p w14:paraId="017F04CE" w14:textId="092461B4" w:rsidR="00D62FA3" w:rsidRDefault="00D62FA3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присоединиться к каналу</w:t>
      </w:r>
    </w:p>
    <w:p w14:paraId="32B818EB" w14:textId="4B1A073B" w:rsidR="00F20CD7" w:rsidRPr="000F64A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добавить в избранное</w:t>
      </w:r>
    </w:p>
    <w:p w14:paraId="74606879" w14:textId="45D4D9D8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покинуть канал</w:t>
      </w:r>
    </w:p>
    <w:p w14:paraId="32A279EF" w14:textId="3200D15E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совершить звонок</w:t>
      </w:r>
    </w:p>
    <w:p w14:paraId="1E2C9720" w14:textId="63413E35" w:rsidR="00472A03" w:rsidRDefault="00472A03" w:rsidP="005747D3">
      <w:pPr>
        <w:ind w:left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просмотр информации о канале с возможностями редактирования, удаления, переноса в команду, конвертирования в команду, скрытия и покидания канала</w:t>
      </w:r>
    </w:p>
    <w:p w14:paraId="2FAE5D2D" w14:textId="3250DC16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3945F2">
        <w:rPr>
          <w:lang w:val="ru-RU"/>
        </w:rPr>
        <w:t>поиск и работа в тредах (отправка сообщений, установка наблюдения)</w:t>
      </w:r>
    </w:p>
    <w:p w14:paraId="4F3943D0" w14:textId="7B56D4B6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просмотр и поиск обсуждений</w:t>
      </w:r>
    </w:p>
    <w:p w14:paraId="62EB72CE" w14:textId="7573A72A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</w:t>
      </w:r>
      <w:r>
        <w:rPr>
          <w:lang w:val="ru-RU"/>
        </w:rPr>
        <w:t>оиск сообщений</w:t>
      </w:r>
    </w:p>
    <w:p w14:paraId="7DA0266B" w14:textId="52508B9E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просмотр упоминаний</w:t>
      </w:r>
    </w:p>
    <w:p w14:paraId="7BFD2E3C" w14:textId="30D199BD" w:rsidR="00472A03" w:rsidRDefault="00472A03" w:rsidP="005747D3">
      <w:pPr>
        <w:ind w:left="357"/>
        <w:jc w:val="both"/>
        <w:rPr>
          <w:lang w:val="ru-RU"/>
        </w:rPr>
      </w:pPr>
      <w:r>
        <w:rPr>
          <w:lang w:val="ru-RU"/>
        </w:rPr>
        <w:t>-</w:t>
      </w:r>
      <w:r w:rsidR="000F64A7">
        <w:rPr>
          <w:lang w:val="ru-RU"/>
        </w:rPr>
        <w:t xml:space="preserve"> просмотр и редактирование участников канала, а также изменение ролей, настройки игнорирования участника и удаление участника из канала</w:t>
      </w:r>
    </w:p>
    <w:p w14:paraId="3AE3BB1E" w14:textId="7403C64B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файлов в чате</w:t>
      </w:r>
    </w:p>
    <w:p w14:paraId="4D8E4989" w14:textId="35DA8099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просмотр прикрепленных сообщений</w:t>
      </w:r>
    </w:p>
    <w:p w14:paraId="66A7EC3A" w14:textId="34AC84BA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просмотр отмеченных сообщений (добавленных в избранное)</w:t>
      </w:r>
      <w:r>
        <w:rPr>
          <w:lang w:val="ru-RU"/>
        </w:rPr>
        <w:t xml:space="preserve"> </w:t>
      </w:r>
    </w:p>
    <w:p w14:paraId="531E56A5" w14:textId="3A98978E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н</w:t>
      </w:r>
      <w:r>
        <w:rPr>
          <w:lang w:val="ru-RU"/>
        </w:rPr>
        <w:t>астройки уведомлений</w:t>
      </w:r>
    </w:p>
    <w:p w14:paraId="4DEECF28" w14:textId="3A8CEF2E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информация о горячих клавишах</w:t>
      </w:r>
    </w:p>
    <w:p w14:paraId="5D8E1BDA" w14:textId="0B3667D9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удаление</w:t>
      </w:r>
      <w:r>
        <w:rPr>
          <w:lang w:val="ru-RU"/>
        </w:rPr>
        <w:t xml:space="preserve"> сообщения</w:t>
      </w:r>
    </w:p>
    <w:p w14:paraId="2FCF70BC" w14:textId="01A6D539" w:rsidR="00472A03" w:rsidRDefault="00472A03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0F64A7">
        <w:rPr>
          <w:lang w:val="ru-RU"/>
        </w:rPr>
        <w:t>экспорт</w:t>
      </w:r>
      <w:r>
        <w:rPr>
          <w:lang w:val="ru-RU"/>
        </w:rPr>
        <w:t xml:space="preserve"> сообщений</w:t>
      </w:r>
    </w:p>
    <w:p w14:paraId="0AAD3A4E" w14:textId="3F2EA811" w:rsidR="00472A03" w:rsidRDefault="000F64A7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истории звонков</w:t>
      </w:r>
    </w:p>
    <w:p w14:paraId="05BA2DDA" w14:textId="77777777" w:rsidR="00074BED" w:rsidRDefault="00074BED" w:rsidP="0010311F">
      <w:pPr>
        <w:jc w:val="both"/>
        <w:rPr>
          <w:lang w:val="ru-RU"/>
        </w:rPr>
      </w:pPr>
    </w:p>
    <w:p w14:paraId="788015C6" w14:textId="1EEB25F4" w:rsidR="00F20CD7" w:rsidRPr="005747D3" w:rsidRDefault="00F20CD7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Команды – модуль работы с командами, включающий в себя:</w:t>
      </w:r>
    </w:p>
    <w:p w14:paraId="307569AF" w14:textId="1C7D505D" w:rsidR="003200BA" w:rsidRDefault="003200BA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создать команду</w:t>
      </w:r>
    </w:p>
    <w:p w14:paraId="64D04291" w14:textId="3B6B05D8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 скрыть</w:t>
      </w:r>
      <w:r w:rsidR="003200BA">
        <w:rPr>
          <w:lang w:val="ru-RU"/>
        </w:rPr>
        <w:t xml:space="preserve"> команду</w:t>
      </w:r>
    </w:p>
    <w:p w14:paraId="2496AC57" w14:textId="77777777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пометить как непрочитанное</w:t>
      </w:r>
    </w:p>
    <w:p w14:paraId="435E3C27" w14:textId="2DBA1D0A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3200BA" w:rsidRPr="003200BA">
        <w:rPr>
          <w:lang w:val="ru-RU"/>
        </w:rPr>
        <w:t xml:space="preserve"> </w:t>
      </w:r>
      <w:r w:rsidR="003200BA">
        <w:rPr>
          <w:lang w:val="ru-RU"/>
        </w:rPr>
        <w:t>добавить в избранное</w:t>
      </w:r>
    </w:p>
    <w:p w14:paraId="5C9C282B" w14:textId="63C548A4" w:rsidR="00F53570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3200BA">
        <w:rPr>
          <w:lang w:val="ru-RU"/>
        </w:rPr>
        <w:t>покинуть команду</w:t>
      </w:r>
    </w:p>
    <w:p w14:paraId="7A6386A5" w14:textId="77777777" w:rsidR="003200BA" w:rsidRDefault="003200BA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совершить звонок</w:t>
      </w:r>
    </w:p>
    <w:p w14:paraId="0AA58B75" w14:textId="5C6D52EE" w:rsidR="003200BA" w:rsidRDefault="003200BA" w:rsidP="005747D3">
      <w:pPr>
        <w:ind w:left="357"/>
        <w:jc w:val="both"/>
        <w:rPr>
          <w:lang w:val="ru-RU"/>
        </w:rPr>
      </w:pPr>
      <w:r>
        <w:rPr>
          <w:lang w:val="ru-RU"/>
        </w:rPr>
        <w:t xml:space="preserve">- просмотр информации о </w:t>
      </w:r>
      <w:r>
        <w:rPr>
          <w:lang w:val="ru-RU"/>
        </w:rPr>
        <w:t>команде</w:t>
      </w:r>
      <w:r>
        <w:rPr>
          <w:lang w:val="ru-RU"/>
        </w:rPr>
        <w:t xml:space="preserve"> с возможностями редактирования, удаления, конвертирования в </w:t>
      </w:r>
      <w:r>
        <w:rPr>
          <w:lang w:val="ru-RU"/>
        </w:rPr>
        <w:t>чат</w:t>
      </w:r>
      <w:r>
        <w:rPr>
          <w:lang w:val="ru-RU"/>
        </w:rPr>
        <w:t xml:space="preserve">, скрытия и покидания </w:t>
      </w:r>
      <w:r>
        <w:rPr>
          <w:lang w:val="ru-RU"/>
        </w:rPr>
        <w:t>команды</w:t>
      </w:r>
    </w:p>
    <w:p w14:paraId="7F506756" w14:textId="77777777" w:rsidR="003945F2" w:rsidRDefault="003945F2" w:rsidP="003945F2">
      <w:pPr>
        <w:ind w:firstLine="357"/>
        <w:jc w:val="both"/>
        <w:rPr>
          <w:lang w:val="ru-RU"/>
        </w:rPr>
      </w:pPr>
      <w:r>
        <w:rPr>
          <w:lang w:val="ru-RU"/>
        </w:rPr>
        <w:t>- поиск и работа в тредах (отправка сообщений, установка наблюдения)</w:t>
      </w:r>
    </w:p>
    <w:p w14:paraId="370DFBF9" w14:textId="1D708410" w:rsidR="000F64A7" w:rsidRDefault="000F64A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EF20E8">
        <w:rPr>
          <w:lang w:val="ru-RU"/>
        </w:rPr>
        <w:t>просмотр и поиск чатов команды</w:t>
      </w:r>
    </w:p>
    <w:p w14:paraId="2E884644" w14:textId="3D4323CE" w:rsidR="000F64A7" w:rsidRDefault="000F64A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EF20E8">
        <w:rPr>
          <w:lang w:val="ru-RU"/>
        </w:rPr>
        <w:t>просмотр и поиск обсуждений</w:t>
      </w:r>
    </w:p>
    <w:p w14:paraId="2FD03D2D" w14:textId="77777777" w:rsidR="00EF20E8" w:rsidRDefault="000F64A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EF20E8">
        <w:rPr>
          <w:lang w:val="ru-RU"/>
        </w:rPr>
        <w:t>поиск сообщений</w:t>
      </w:r>
    </w:p>
    <w:p w14:paraId="3CFC6B21" w14:textId="210B7D37" w:rsidR="000F64A7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BA0F9C">
        <w:rPr>
          <w:lang w:val="ru-RU"/>
        </w:rPr>
        <w:t xml:space="preserve"> </w:t>
      </w:r>
      <w:r>
        <w:rPr>
          <w:lang w:val="ru-RU"/>
        </w:rPr>
        <w:t>просмотр упоминаний</w:t>
      </w:r>
    </w:p>
    <w:p w14:paraId="266A3FF0" w14:textId="77777777" w:rsidR="00EF20E8" w:rsidRDefault="000F64A7" w:rsidP="005747D3">
      <w:pPr>
        <w:ind w:left="357"/>
        <w:jc w:val="both"/>
        <w:rPr>
          <w:lang w:val="ru-RU"/>
        </w:rPr>
      </w:pPr>
      <w:r>
        <w:rPr>
          <w:lang w:val="ru-RU"/>
        </w:rPr>
        <w:t xml:space="preserve">- </w:t>
      </w:r>
      <w:r w:rsidR="00EF20E8">
        <w:rPr>
          <w:lang w:val="ru-RU"/>
        </w:rPr>
        <w:t xml:space="preserve">просмотр и редактирование участников </w:t>
      </w:r>
      <w:r w:rsidR="00EF20E8">
        <w:rPr>
          <w:lang w:val="ru-RU"/>
        </w:rPr>
        <w:t>команды</w:t>
      </w:r>
      <w:r w:rsidR="00EF20E8">
        <w:rPr>
          <w:lang w:val="ru-RU"/>
        </w:rPr>
        <w:t xml:space="preserve">, а также изменение ролей, настройки игнорирования участника и удаление участника из </w:t>
      </w:r>
      <w:r w:rsidR="00EF20E8">
        <w:rPr>
          <w:lang w:val="ru-RU"/>
        </w:rPr>
        <w:t>команды</w:t>
      </w:r>
    </w:p>
    <w:p w14:paraId="6F03E15F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 </w:t>
      </w:r>
      <w:r w:rsidR="000F64A7">
        <w:rPr>
          <w:lang w:val="ru-RU"/>
        </w:rPr>
        <w:t xml:space="preserve">- </w:t>
      </w:r>
      <w:r>
        <w:rPr>
          <w:lang w:val="ru-RU"/>
        </w:rPr>
        <w:t>просмотр истории звонков</w:t>
      </w:r>
    </w:p>
    <w:p w14:paraId="3B5C0E21" w14:textId="107AB96D" w:rsidR="000F64A7" w:rsidRDefault="000F64A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EF20E8">
        <w:rPr>
          <w:lang w:val="ru-RU"/>
        </w:rPr>
        <w:t>просмотр файлов в чате</w:t>
      </w:r>
    </w:p>
    <w:p w14:paraId="393E86CD" w14:textId="0B0E79F1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прикрепленных сообщений</w:t>
      </w:r>
    </w:p>
    <w:p w14:paraId="2EC6287C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просмотр отмеченных сообщений (добавленных в избранное) </w:t>
      </w:r>
    </w:p>
    <w:p w14:paraId="030BF7DD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 настройки уведомлений</w:t>
      </w:r>
    </w:p>
    <w:p w14:paraId="7D309274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 информация о горячих клавишах</w:t>
      </w:r>
    </w:p>
    <w:p w14:paraId="4B6F5CAF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 удаление сообщения</w:t>
      </w:r>
    </w:p>
    <w:p w14:paraId="0A438FC0" w14:textId="77777777" w:rsidR="00EF20E8" w:rsidRDefault="00EF20E8" w:rsidP="005747D3">
      <w:pPr>
        <w:ind w:firstLine="357"/>
        <w:jc w:val="both"/>
        <w:rPr>
          <w:lang w:val="ru-RU"/>
        </w:rPr>
      </w:pPr>
      <w:r>
        <w:rPr>
          <w:lang w:val="ru-RU"/>
        </w:rPr>
        <w:t>- экспорт сообщений</w:t>
      </w:r>
    </w:p>
    <w:p w14:paraId="30C13019" w14:textId="77777777" w:rsidR="00F20CD7" w:rsidRDefault="00F20CD7" w:rsidP="0010311F">
      <w:pPr>
        <w:jc w:val="both"/>
        <w:rPr>
          <w:lang w:val="ru-RU"/>
        </w:rPr>
      </w:pPr>
    </w:p>
    <w:p w14:paraId="403D67AC" w14:textId="7F7F1CFF" w:rsidR="00F20CD7" w:rsidRPr="005747D3" w:rsidRDefault="00F20CD7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Личная переписка – модуль работы с личными переписками, включающий в себя:</w:t>
      </w:r>
    </w:p>
    <w:p w14:paraId="6FAE099F" w14:textId="6FDE4CE4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создание переписки</w:t>
      </w:r>
    </w:p>
    <w:p w14:paraId="0EBF0EA0" w14:textId="666A4924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lastRenderedPageBreak/>
        <w:t>- скрыть</w:t>
      </w:r>
      <w:r w:rsidR="00BA0F9C">
        <w:rPr>
          <w:lang w:val="ru-RU"/>
        </w:rPr>
        <w:t xml:space="preserve"> переписку</w:t>
      </w:r>
    </w:p>
    <w:p w14:paraId="599A560C" w14:textId="77777777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пометить как непрочитанное</w:t>
      </w:r>
    </w:p>
    <w:p w14:paraId="10E3E001" w14:textId="77777777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Pr="003200BA">
        <w:rPr>
          <w:lang w:val="ru-RU"/>
        </w:rPr>
        <w:t xml:space="preserve"> </w:t>
      </w:r>
      <w:r>
        <w:rPr>
          <w:lang w:val="ru-RU"/>
        </w:rPr>
        <w:t>добавить в избранное</w:t>
      </w:r>
    </w:p>
    <w:p w14:paraId="71E820B8" w14:textId="563BF6D3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просмотр информации о пользователе</w:t>
      </w:r>
    </w:p>
    <w:p w14:paraId="713C3A16" w14:textId="250D0184" w:rsidR="00BA0F9C" w:rsidRDefault="00BA0F9C" w:rsidP="003945F2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3945F2">
        <w:rPr>
          <w:lang w:val="ru-RU"/>
        </w:rPr>
        <w:t xml:space="preserve"> поиск и работа в тредах (отправка сообщений, установка наблюдения)</w:t>
      </w:r>
    </w:p>
    <w:p w14:paraId="2E8D58F3" w14:textId="6BA43936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просмотр и поиск </w:t>
      </w:r>
      <w:r>
        <w:rPr>
          <w:lang w:val="ru-RU"/>
        </w:rPr>
        <w:t>обсуждений</w:t>
      </w:r>
    </w:p>
    <w:p w14:paraId="7F9A3EF6" w14:textId="5B770F4A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поиск сообщений</w:t>
      </w:r>
    </w:p>
    <w:p w14:paraId="5B6E57A8" w14:textId="66911808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файлов в чате</w:t>
      </w:r>
    </w:p>
    <w:p w14:paraId="689BBB62" w14:textId="61F574A9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</w:t>
      </w:r>
      <w:r w:rsidR="009F2635">
        <w:rPr>
          <w:lang w:val="ru-RU"/>
        </w:rPr>
        <w:t xml:space="preserve"> </w:t>
      </w:r>
      <w:r>
        <w:rPr>
          <w:lang w:val="ru-RU"/>
        </w:rPr>
        <w:t>просмотр прикрепленных сообщений</w:t>
      </w:r>
    </w:p>
    <w:p w14:paraId="39709404" w14:textId="77777777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просмотр отмеченных сообщений (добавленных в избранное) </w:t>
      </w:r>
    </w:p>
    <w:p w14:paraId="3A0F6D36" w14:textId="4F7E8AE1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н</w:t>
      </w:r>
      <w:r>
        <w:rPr>
          <w:lang w:val="ru-RU"/>
        </w:rPr>
        <w:t>астройки уведомлений</w:t>
      </w:r>
    </w:p>
    <w:p w14:paraId="7CDD9338" w14:textId="0615B8C6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информация о горячих клавишах</w:t>
      </w:r>
    </w:p>
    <w:p w14:paraId="44968733" w14:textId="77777777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удаление сообщения</w:t>
      </w:r>
    </w:p>
    <w:p w14:paraId="5DCD8638" w14:textId="77777777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>- экспорт сообщений</w:t>
      </w:r>
    </w:p>
    <w:p w14:paraId="76FEDF7A" w14:textId="528B0593" w:rsidR="00BA0F9C" w:rsidRDefault="00BA0F9C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 xml:space="preserve">начать </w:t>
      </w:r>
      <w:r w:rsidR="005747D3">
        <w:rPr>
          <w:lang w:val="ru-RU"/>
        </w:rPr>
        <w:t>конфиденциальную</w:t>
      </w:r>
      <w:r>
        <w:rPr>
          <w:lang w:val="ru-RU"/>
        </w:rPr>
        <w:t xml:space="preserve"> беседу</w:t>
      </w:r>
    </w:p>
    <w:p w14:paraId="3ED60609" w14:textId="77777777" w:rsidR="00F20CD7" w:rsidRDefault="00F20CD7" w:rsidP="00F20CD7">
      <w:pPr>
        <w:jc w:val="both"/>
        <w:rPr>
          <w:lang w:val="ru-RU"/>
        </w:rPr>
      </w:pPr>
    </w:p>
    <w:p w14:paraId="4708880F" w14:textId="348C33AA" w:rsidR="00F20CD7" w:rsidRPr="005747D3" w:rsidRDefault="00F20CD7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Обсуждение – модуль работы с обсуждениями, включающий в себя:</w:t>
      </w:r>
    </w:p>
    <w:p w14:paraId="1E5312A1" w14:textId="3EC11DE2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создание обсуждения</w:t>
      </w:r>
    </w:p>
    <w:p w14:paraId="380E5DED" w14:textId="6BB5A508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 скрыть</w:t>
      </w:r>
      <w:r w:rsidR="009F2635">
        <w:rPr>
          <w:lang w:val="ru-RU"/>
        </w:rPr>
        <w:t xml:space="preserve"> обсуждение</w:t>
      </w:r>
    </w:p>
    <w:p w14:paraId="1A361987" w14:textId="77777777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пометить как непрочитанное</w:t>
      </w:r>
    </w:p>
    <w:p w14:paraId="287E0E03" w14:textId="290087C0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9F2635">
        <w:rPr>
          <w:lang w:val="ru-RU"/>
        </w:rPr>
        <w:t>добавить в избранное</w:t>
      </w:r>
    </w:p>
    <w:p w14:paraId="06EC44E3" w14:textId="452FA95D" w:rsidR="00F20CD7" w:rsidRDefault="00F20CD7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9F2635">
        <w:rPr>
          <w:lang w:val="ru-RU"/>
        </w:rPr>
        <w:t>покинуть обсуждение</w:t>
      </w:r>
    </w:p>
    <w:p w14:paraId="3F7588D5" w14:textId="282423F2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совершить звонок</w:t>
      </w:r>
    </w:p>
    <w:p w14:paraId="1B0F1671" w14:textId="62A76E63" w:rsidR="009F2635" w:rsidRDefault="009F2635" w:rsidP="005747D3">
      <w:pPr>
        <w:ind w:left="357"/>
        <w:jc w:val="both"/>
        <w:rPr>
          <w:lang w:val="ru-RU"/>
        </w:rPr>
      </w:pPr>
      <w:r>
        <w:rPr>
          <w:lang w:val="ru-RU"/>
        </w:rPr>
        <w:t>- просмотр информации о</w:t>
      </w:r>
      <w:r>
        <w:rPr>
          <w:lang w:val="ru-RU"/>
        </w:rPr>
        <w:t xml:space="preserve">б обсуждении </w:t>
      </w:r>
      <w:r>
        <w:rPr>
          <w:lang w:val="ru-RU"/>
        </w:rPr>
        <w:t xml:space="preserve">с возможностями редактирования, удаления, скрытия и покидания </w:t>
      </w:r>
      <w:r>
        <w:rPr>
          <w:lang w:val="ru-RU"/>
        </w:rPr>
        <w:t>обсуждения</w:t>
      </w:r>
    </w:p>
    <w:p w14:paraId="149F04CA" w14:textId="513B3A04" w:rsidR="009F2635" w:rsidRDefault="009F2635" w:rsidP="003945F2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3945F2">
        <w:rPr>
          <w:lang w:val="ru-RU"/>
        </w:rPr>
        <w:t>поиск и работа в тредах (отправка сообщений, установка наблюдения)</w:t>
      </w:r>
    </w:p>
    <w:p w14:paraId="2CDCB655" w14:textId="58D378EC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поиск сообщений</w:t>
      </w:r>
    </w:p>
    <w:p w14:paraId="3D71B817" w14:textId="6C2194D0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просмотр упоминаний</w:t>
      </w:r>
    </w:p>
    <w:p w14:paraId="21D4EB02" w14:textId="7EFA01C6" w:rsidR="009F2635" w:rsidRDefault="009F2635" w:rsidP="005747D3">
      <w:pPr>
        <w:ind w:left="357"/>
        <w:jc w:val="both"/>
        <w:rPr>
          <w:lang w:val="ru-RU"/>
        </w:rPr>
      </w:pPr>
      <w:r>
        <w:rPr>
          <w:lang w:val="ru-RU"/>
        </w:rPr>
        <w:t>- просмотр и редактирование участников</w:t>
      </w:r>
      <w:r>
        <w:rPr>
          <w:lang w:val="ru-RU"/>
        </w:rPr>
        <w:t xml:space="preserve"> обсуждения</w:t>
      </w:r>
      <w:r>
        <w:rPr>
          <w:lang w:val="ru-RU"/>
        </w:rPr>
        <w:t xml:space="preserve">, а также изменение ролей, настройки игнорирования участника и удаление участника из </w:t>
      </w:r>
      <w:r>
        <w:rPr>
          <w:lang w:val="ru-RU"/>
        </w:rPr>
        <w:t>обсуждения</w:t>
      </w:r>
    </w:p>
    <w:p w14:paraId="0A3E7E4B" w14:textId="1A6D5D0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файлов в чате</w:t>
      </w:r>
    </w:p>
    <w:p w14:paraId="42C1CA66" w14:textId="7777777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просмотр прикрепленных сообщений</w:t>
      </w:r>
    </w:p>
    <w:p w14:paraId="1F7E8426" w14:textId="7777777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просмотр отмеченных сообщений (добавленных в избранное) </w:t>
      </w:r>
    </w:p>
    <w:p w14:paraId="53A05828" w14:textId="7777777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настройки уведомлений</w:t>
      </w:r>
    </w:p>
    <w:p w14:paraId="5ECBEBE5" w14:textId="7777777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информация о горячих клавишах</w:t>
      </w:r>
    </w:p>
    <w:p w14:paraId="502588FB" w14:textId="77777777" w:rsidR="009F2635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>- удаление сообщения</w:t>
      </w:r>
    </w:p>
    <w:p w14:paraId="2B481525" w14:textId="4C42C772" w:rsidR="00F20CD7" w:rsidRDefault="009F2635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просмотр истории звонков </w:t>
      </w:r>
    </w:p>
    <w:p w14:paraId="04C35EAE" w14:textId="77777777" w:rsidR="00EB7A3A" w:rsidRDefault="00EB7A3A" w:rsidP="005747D3">
      <w:pPr>
        <w:ind w:firstLine="357"/>
        <w:jc w:val="both"/>
        <w:rPr>
          <w:lang w:val="ru-RU"/>
        </w:rPr>
      </w:pPr>
    </w:p>
    <w:p w14:paraId="3D2E9CAD" w14:textId="73777CCE" w:rsidR="00F20CD7" w:rsidRPr="005747D3" w:rsidRDefault="007A13FC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Сообщение – модуль для отправки сообщения, включающий:</w:t>
      </w:r>
    </w:p>
    <w:p w14:paraId="610469E9" w14:textId="55BE96ED" w:rsidR="007A13FC" w:rsidRPr="007A13FC" w:rsidRDefault="007A13FC" w:rsidP="005747D3">
      <w:pPr>
        <w:ind w:left="357"/>
        <w:jc w:val="both"/>
        <w:rPr>
          <w:lang w:val="ru-RU"/>
        </w:rPr>
      </w:pPr>
      <w:r>
        <w:rPr>
          <w:lang w:val="ru-RU"/>
        </w:rPr>
        <w:t xml:space="preserve">- отправку текстовых сообщений с возможностью форматирования (жирный, курсив, </w:t>
      </w:r>
      <w:r>
        <w:t>Strike</w:t>
      </w:r>
      <w:r>
        <w:rPr>
          <w:lang w:val="ru-RU"/>
        </w:rPr>
        <w:t xml:space="preserve">, </w:t>
      </w:r>
      <w:r>
        <w:t>Inline</w:t>
      </w:r>
      <w:r w:rsidRPr="007A13FC">
        <w:rPr>
          <w:lang w:val="ru-RU"/>
        </w:rPr>
        <w:t xml:space="preserve"> </w:t>
      </w:r>
      <w:r>
        <w:t>code</w:t>
      </w:r>
      <w:r w:rsidRPr="007A13FC">
        <w:rPr>
          <w:lang w:val="ru-RU"/>
        </w:rPr>
        <w:t xml:space="preserve">, </w:t>
      </w:r>
      <w:r>
        <w:t>Multi</w:t>
      </w:r>
      <w:r w:rsidRPr="007A13FC">
        <w:rPr>
          <w:lang w:val="ru-RU"/>
        </w:rPr>
        <w:t xml:space="preserve"> </w:t>
      </w:r>
      <w:r>
        <w:t>line</w:t>
      </w:r>
      <w:r w:rsidRPr="007A13FC">
        <w:rPr>
          <w:lang w:val="ru-RU"/>
        </w:rPr>
        <w:t xml:space="preserve">, </w:t>
      </w:r>
      <w:r>
        <w:t>KaTeX</w:t>
      </w:r>
    </w:p>
    <w:p w14:paraId="31008E12" w14:textId="69B348BF" w:rsidR="007A13FC" w:rsidRDefault="007A13FC" w:rsidP="005747D3">
      <w:pPr>
        <w:ind w:firstLine="357"/>
        <w:jc w:val="both"/>
        <w:rPr>
          <w:lang w:val="ru-RU"/>
        </w:rPr>
      </w:pPr>
      <w:r>
        <w:rPr>
          <w:lang w:val="ru-RU"/>
        </w:rPr>
        <w:t>- отправку эмодзи</w:t>
      </w:r>
    </w:p>
    <w:p w14:paraId="37326FC3" w14:textId="2412F361" w:rsidR="007A13FC" w:rsidRDefault="007A13FC" w:rsidP="005747D3">
      <w:pPr>
        <w:ind w:firstLine="357"/>
        <w:jc w:val="both"/>
        <w:rPr>
          <w:lang w:val="ru-RU"/>
        </w:rPr>
      </w:pPr>
      <w:r>
        <w:rPr>
          <w:lang w:val="ru-RU"/>
        </w:rPr>
        <w:t>- отправка звуковых сообщений</w:t>
      </w:r>
    </w:p>
    <w:p w14:paraId="286984BE" w14:textId="043FF629" w:rsidR="00F53570" w:rsidRDefault="00F53570" w:rsidP="005747D3">
      <w:pPr>
        <w:ind w:firstLine="357"/>
        <w:jc w:val="both"/>
        <w:rPr>
          <w:lang w:val="ru-RU"/>
        </w:rPr>
      </w:pPr>
      <w:r>
        <w:rPr>
          <w:lang w:val="ru-RU"/>
        </w:rPr>
        <w:t>- отправка видеосообщений</w:t>
      </w:r>
    </w:p>
    <w:p w14:paraId="5549F2A6" w14:textId="2E46A773" w:rsidR="00F53570" w:rsidRDefault="00F53570" w:rsidP="005747D3">
      <w:pPr>
        <w:ind w:firstLine="357"/>
        <w:jc w:val="both"/>
        <w:rPr>
          <w:lang w:val="ru-RU"/>
        </w:rPr>
      </w:pPr>
      <w:r>
        <w:rPr>
          <w:lang w:val="ru-RU"/>
        </w:rPr>
        <w:t>- прикрепление файлов</w:t>
      </w:r>
    </w:p>
    <w:p w14:paraId="02D1EC23" w14:textId="0484A433" w:rsidR="00F53570" w:rsidRDefault="00F53570" w:rsidP="005747D3">
      <w:pPr>
        <w:ind w:firstLine="357"/>
        <w:jc w:val="both"/>
        <w:rPr>
          <w:lang w:val="ru-RU"/>
        </w:rPr>
      </w:pPr>
      <w:r>
        <w:rPr>
          <w:lang w:val="ru-RU"/>
        </w:rPr>
        <w:t>- создание обсуждений</w:t>
      </w:r>
    </w:p>
    <w:p w14:paraId="4C43ADD4" w14:textId="1E6D18C3" w:rsidR="00F53570" w:rsidRDefault="00F53570" w:rsidP="005747D3">
      <w:pPr>
        <w:ind w:firstLine="357"/>
        <w:jc w:val="both"/>
        <w:rPr>
          <w:lang w:val="ru-RU"/>
        </w:rPr>
      </w:pPr>
      <w:r>
        <w:rPr>
          <w:lang w:val="ru-RU"/>
        </w:rPr>
        <w:t>- возможность поделиться геолокацией</w:t>
      </w:r>
    </w:p>
    <w:p w14:paraId="6A92A204" w14:textId="258E090E" w:rsidR="009E0FDF" w:rsidRDefault="009E0FDF" w:rsidP="005747D3">
      <w:pPr>
        <w:ind w:firstLine="357"/>
        <w:jc w:val="both"/>
        <w:rPr>
          <w:lang w:val="ru-RU"/>
        </w:rPr>
      </w:pPr>
      <w:r>
        <w:rPr>
          <w:lang w:val="ru-RU"/>
        </w:rPr>
        <w:t>-взаимодействие с облаком</w:t>
      </w:r>
    </w:p>
    <w:p w14:paraId="08AD29BF" w14:textId="77777777" w:rsidR="00F53570" w:rsidRPr="007A13FC" w:rsidRDefault="00F53570" w:rsidP="0010311F">
      <w:pPr>
        <w:jc w:val="both"/>
        <w:rPr>
          <w:lang w:val="ru-RU"/>
        </w:rPr>
      </w:pPr>
    </w:p>
    <w:p w14:paraId="32D724FA" w14:textId="7AABD334" w:rsidR="00074BED" w:rsidRPr="005747D3" w:rsidRDefault="009E0FDF" w:rsidP="005747D3">
      <w:pPr>
        <w:pStyle w:val="af4"/>
        <w:numPr>
          <w:ilvl w:val="0"/>
          <w:numId w:val="24"/>
        </w:numPr>
        <w:ind w:left="357" w:hanging="357"/>
        <w:jc w:val="both"/>
        <w:rPr>
          <w:lang w:val="ru-RU"/>
        </w:rPr>
      </w:pPr>
      <w:r w:rsidRPr="005747D3">
        <w:rPr>
          <w:lang w:val="ru-RU"/>
        </w:rPr>
        <w:t>Действия с сообщениями – модуль для работы с сообщениями:</w:t>
      </w:r>
    </w:p>
    <w:p w14:paraId="1F05A4C3" w14:textId="2068EB03" w:rsidR="009E0FDF" w:rsidRDefault="009E0FDF" w:rsidP="005747D3">
      <w:pPr>
        <w:ind w:firstLine="357"/>
        <w:jc w:val="both"/>
        <w:rPr>
          <w:lang w:val="ru-RU"/>
        </w:rPr>
      </w:pPr>
      <w:r>
        <w:rPr>
          <w:lang w:val="ru-RU"/>
        </w:rPr>
        <w:t xml:space="preserve">- </w:t>
      </w:r>
      <w:r w:rsidR="005747D3">
        <w:rPr>
          <w:lang w:val="ru-RU"/>
        </w:rPr>
        <w:t>добавить реакцию</w:t>
      </w:r>
    </w:p>
    <w:p w14:paraId="553AA1E9" w14:textId="67E9875A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цитировать</w:t>
      </w:r>
    </w:p>
    <w:p w14:paraId="23638FB3" w14:textId="04FA6DD4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lastRenderedPageBreak/>
        <w:t>- ответить в треде</w:t>
      </w:r>
    </w:p>
    <w:p w14:paraId="2FC01C83" w14:textId="63E6DDE6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переслать сообщение</w:t>
      </w:r>
    </w:p>
    <w:p w14:paraId="47CFCE91" w14:textId="4F70A31F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ответить личным сообщением</w:t>
      </w:r>
    </w:p>
    <w:p w14:paraId="319C0C1F" w14:textId="4D20AA4D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подписаться на сообщение</w:t>
      </w:r>
    </w:p>
    <w:p w14:paraId="11C7E66C" w14:textId="68EB217D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закрепить сообщение</w:t>
      </w:r>
    </w:p>
    <w:p w14:paraId="5F42EDC3" w14:textId="6662A117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добавить в избранное</w:t>
      </w:r>
    </w:p>
    <w:p w14:paraId="33411F0A" w14:textId="429F3E48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копировать ссылку</w:t>
      </w:r>
    </w:p>
    <w:p w14:paraId="16C32D92" w14:textId="665926EF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копировать текст</w:t>
      </w:r>
    </w:p>
    <w:p w14:paraId="40FC6B4D" w14:textId="6B875D6A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редактировать</w:t>
      </w:r>
    </w:p>
    <w:p w14:paraId="7D823E1A" w14:textId="0E262877" w:rsidR="005747D3" w:rsidRDefault="005747D3" w:rsidP="005747D3">
      <w:pPr>
        <w:ind w:firstLine="357"/>
        <w:jc w:val="both"/>
        <w:rPr>
          <w:lang w:val="ru-RU"/>
        </w:rPr>
      </w:pPr>
      <w:r>
        <w:rPr>
          <w:lang w:val="ru-RU"/>
        </w:rPr>
        <w:t>- удалить</w:t>
      </w:r>
    </w:p>
    <w:p w14:paraId="655453F1" w14:textId="77777777" w:rsidR="00C24B93" w:rsidRDefault="00C24B93" w:rsidP="002D265F">
      <w:pPr>
        <w:jc w:val="both"/>
        <w:rPr>
          <w:lang w:val="ru-RU"/>
        </w:rPr>
      </w:pPr>
    </w:p>
    <w:p w14:paraId="1CD63348" w14:textId="3C8FDC3F" w:rsidR="006376BA" w:rsidRDefault="00331171" w:rsidP="002D265F">
      <w:pPr>
        <w:pStyle w:val="1"/>
        <w:jc w:val="both"/>
        <w:rPr>
          <w:lang w:val="ru-RU"/>
        </w:rPr>
      </w:pPr>
      <w:bookmarkStart w:id="9" w:name="_Toc148603910"/>
      <w:r>
        <w:rPr>
          <w:lang w:val="ru-RU"/>
        </w:rPr>
        <w:t>О</w:t>
      </w:r>
      <w:r w:rsidR="00571D50">
        <w:rPr>
          <w:lang w:val="ru-RU"/>
        </w:rPr>
        <w:t>кружение для работы. Описание операционных систем, версии приложения и браузеров</w:t>
      </w:r>
      <w:bookmarkEnd w:id="9"/>
    </w:p>
    <w:p w14:paraId="2192CC11" w14:textId="77777777" w:rsidR="00992BB6" w:rsidRPr="00EB7A3A" w:rsidRDefault="00992BB6" w:rsidP="00EB7A3A">
      <w:r w:rsidRPr="00EB7A3A">
        <w:rPr>
          <w:lang w:val="ru-RU"/>
        </w:rPr>
        <w:t>Устройство</w:t>
      </w:r>
      <w:r w:rsidRPr="00EB7A3A">
        <w:t>:</w:t>
      </w:r>
    </w:p>
    <w:p w14:paraId="313A17B7" w14:textId="17AB6120" w:rsidR="00992BB6" w:rsidRPr="00EB7A3A" w:rsidRDefault="00992BB6" w:rsidP="00EB7A3A">
      <w:r w:rsidRPr="00EB7A3A">
        <w:t xml:space="preserve">- DESCTOP Acer Aspire V5-571G </w:t>
      </w:r>
    </w:p>
    <w:p w14:paraId="04B70004" w14:textId="77777777" w:rsidR="00992BB6" w:rsidRPr="00EB7A3A" w:rsidRDefault="00992BB6" w:rsidP="00EB7A3A">
      <w:pPr>
        <w:rPr>
          <w:lang w:val="ru-RU"/>
        </w:rPr>
      </w:pPr>
      <w:r w:rsidRPr="00EB7A3A">
        <w:rPr>
          <w:lang w:val="ru-RU"/>
        </w:rPr>
        <w:t xml:space="preserve">Разрешение экрана: </w:t>
      </w:r>
    </w:p>
    <w:p w14:paraId="6CE16A02" w14:textId="3957BCFA" w:rsidR="00992BB6" w:rsidRPr="00EB7A3A" w:rsidRDefault="00992BB6" w:rsidP="00EB7A3A">
      <w:pPr>
        <w:rPr>
          <w:lang w:val="ru-RU"/>
        </w:rPr>
      </w:pPr>
      <w:r w:rsidRPr="00EB7A3A">
        <w:rPr>
          <w:lang w:val="ru-RU"/>
        </w:rPr>
        <w:t xml:space="preserve">- 1366х768 </w:t>
      </w:r>
    </w:p>
    <w:p w14:paraId="263F8AA5" w14:textId="77777777" w:rsidR="00992BB6" w:rsidRPr="00EB7A3A" w:rsidRDefault="004D528C" w:rsidP="00EB7A3A">
      <w:pPr>
        <w:rPr>
          <w:lang w:val="ru-RU"/>
        </w:rPr>
      </w:pPr>
      <w:r w:rsidRPr="00EB7A3A">
        <w:rPr>
          <w:lang w:val="ru-RU"/>
        </w:rPr>
        <w:t>ОС:</w:t>
      </w:r>
    </w:p>
    <w:p w14:paraId="607A17AA" w14:textId="6DDC6B34" w:rsidR="00331171" w:rsidRPr="00EB7A3A" w:rsidRDefault="00992BB6" w:rsidP="00EB7A3A">
      <w:pPr>
        <w:rPr>
          <w:lang w:val="ru-RU"/>
        </w:rPr>
      </w:pPr>
      <w:r w:rsidRPr="00EB7A3A">
        <w:rPr>
          <w:lang w:val="ru-RU"/>
        </w:rPr>
        <w:t xml:space="preserve">- </w:t>
      </w:r>
      <w:r w:rsidR="004D528C" w:rsidRPr="00EB7A3A">
        <w:rPr>
          <w:lang w:val="ru-RU"/>
        </w:rPr>
        <w:t>Windows 10 Домашняя для одного языка, 22H2</w:t>
      </w:r>
    </w:p>
    <w:p w14:paraId="0E9C45F6" w14:textId="77777777" w:rsidR="004D528C" w:rsidRPr="00EB7A3A" w:rsidRDefault="004D528C" w:rsidP="00EB7A3A">
      <w:r w:rsidRPr="00EB7A3A">
        <w:rPr>
          <w:lang w:val="ru-RU"/>
        </w:rPr>
        <w:t>Браузер</w:t>
      </w:r>
      <w:r w:rsidRPr="00EB7A3A">
        <w:t xml:space="preserve">: </w:t>
      </w:r>
    </w:p>
    <w:p w14:paraId="599DEF01" w14:textId="2D62086A" w:rsidR="004D528C" w:rsidRPr="00EB7A3A" w:rsidRDefault="004D528C" w:rsidP="00EB7A3A">
      <w:r w:rsidRPr="00EB7A3A">
        <w:t xml:space="preserve">- Google Chrome, </w:t>
      </w:r>
      <w:r w:rsidRPr="00EB7A3A">
        <w:rPr>
          <w:lang w:val="ru-RU"/>
        </w:rPr>
        <w:t>Версия</w:t>
      </w:r>
      <w:r w:rsidRPr="00EB7A3A">
        <w:t xml:space="preserve"> 117.0.5938.150</w:t>
      </w:r>
    </w:p>
    <w:p w14:paraId="2F561E68" w14:textId="28D3BF04" w:rsidR="004D528C" w:rsidRPr="00EB7A3A" w:rsidRDefault="004D528C" w:rsidP="00EB7A3A">
      <w:pPr>
        <w:rPr>
          <w:lang w:val="ru-RU"/>
        </w:rPr>
      </w:pPr>
      <w:r w:rsidRPr="00EB7A3A">
        <w:t xml:space="preserve">- Firefox Browser. </w:t>
      </w:r>
      <w:r w:rsidRPr="00EB7A3A">
        <w:rPr>
          <w:lang w:val="ru-RU"/>
        </w:rPr>
        <w:t>Версия 118.0.2 (64-разрядный)</w:t>
      </w:r>
    </w:p>
    <w:p w14:paraId="4D293CC5" w14:textId="519CA7E0" w:rsidR="004D528C" w:rsidRPr="00EB7A3A" w:rsidRDefault="004D528C" w:rsidP="00EB7A3A">
      <w:pPr>
        <w:rPr>
          <w:lang w:val="ru-RU"/>
        </w:rPr>
      </w:pPr>
      <w:r w:rsidRPr="00EB7A3A">
        <w:rPr>
          <w:lang w:val="ru-RU"/>
        </w:rPr>
        <w:t>Версия приложения:</w:t>
      </w:r>
    </w:p>
    <w:p w14:paraId="3687E657" w14:textId="5A449C0A" w:rsidR="004D528C" w:rsidRPr="00EB7A3A" w:rsidRDefault="004D528C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>- 6.4.0</w:t>
      </w:r>
    </w:p>
    <w:p w14:paraId="591CF47C" w14:textId="77777777" w:rsidR="00992BB6" w:rsidRPr="00EB7A3A" w:rsidRDefault="00992BB6" w:rsidP="00EB7A3A">
      <w:pPr>
        <w:rPr>
          <w:color w:val="2F343D"/>
          <w:shd w:val="clear" w:color="auto" w:fill="FFFFFF"/>
          <w:lang w:val="ru-RU"/>
        </w:rPr>
      </w:pPr>
    </w:p>
    <w:p w14:paraId="0D8777D0" w14:textId="77777777" w:rsidR="00992BB6" w:rsidRPr="00EB7A3A" w:rsidRDefault="00992BB6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Устройство: </w:t>
      </w:r>
    </w:p>
    <w:p w14:paraId="00C2B6A0" w14:textId="69BCD2E1" w:rsidR="00992BB6" w:rsidRPr="00EB7A3A" w:rsidRDefault="00992BB6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- </w:t>
      </w:r>
      <w:r w:rsidRPr="00EB7A3A">
        <w:rPr>
          <w:color w:val="2F343D"/>
          <w:shd w:val="clear" w:color="auto" w:fill="FFFFFF"/>
        </w:rPr>
        <w:t>Samsung</w:t>
      </w:r>
      <w:r w:rsidRPr="00EB7A3A">
        <w:rPr>
          <w:color w:val="2F343D"/>
          <w:shd w:val="clear" w:color="auto" w:fill="FFFFFF"/>
          <w:lang w:val="ru-RU"/>
        </w:rPr>
        <w:t xml:space="preserve"> </w:t>
      </w:r>
      <w:r w:rsidRPr="00EB7A3A">
        <w:rPr>
          <w:color w:val="2F343D"/>
          <w:shd w:val="clear" w:color="auto" w:fill="FFFFFF"/>
        </w:rPr>
        <w:t>Galaxy</w:t>
      </w:r>
      <w:r w:rsidRPr="00EB7A3A">
        <w:rPr>
          <w:color w:val="2F343D"/>
          <w:shd w:val="clear" w:color="auto" w:fill="FFFFFF"/>
          <w:lang w:val="ru-RU"/>
        </w:rPr>
        <w:t xml:space="preserve"> </w:t>
      </w:r>
      <w:r w:rsidRPr="00EB7A3A">
        <w:rPr>
          <w:color w:val="2F343D"/>
          <w:shd w:val="clear" w:color="auto" w:fill="FFFFFF"/>
        </w:rPr>
        <w:t>A</w:t>
      </w:r>
      <w:r w:rsidRPr="00EB7A3A">
        <w:rPr>
          <w:color w:val="2F343D"/>
          <w:shd w:val="clear" w:color="auto" w:fill="FFFFFF"/>
          <w:lang w:val="ru-RU"/>
        </w:rPr>
        <w:t>52</w:t>
      </w:r>
    </w:p>
    <w:p w14:paraId="6ABEBFD5" w14:textId="77777777" w:rsidR="00992BB6" w:rsidRPr="00EB7A3A" w:rsidRDefault="00992BB6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>Разрешение экрана</w:t>
      </w:r>
    </w:p>
    <w:p w14:paraId="0AEB1590" w14:textId="47153335" w:rsidR="00992BB6" w:rsidRPr="00EB7A3A" w:rsidRDefault="00992BB6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- 1080×2400, </w:t>
      </w:r>
    </w:p>
    <w:p w14:paraId="1188C286" w14:textId="77777777" w:rsidR="00A6297B" w:rsidRPr="00EB7A3A" w:rsidRDefault="00992BB6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ОС: </w:t>
      </w:r>
    </w:p>
    <w:p w14:paraId="02D34B64" w14:textId="4C1DB786" w:rsidR="00992BB6" w:rsidRPr="00EB7A3A" w:rsidRDefault="00A6297B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- </w:t>
      </w:r>
      <w:r w:rsidR="00992BB6" w:rsidRPr="00EB7A3A">
        <w:rPr>
          <w:color w:val="2F343D"/>
          <w:shd w:val="clear" w:color="auto" w:fill="FFFFFF"/>
        </w:rPr>
        <w:t>Android</w:t>
      </w:r>
      <w:r w:rsidR="00992BB6" w:rsidRPr="00EB7A3A">
        <w:rPr>
          <w:color w:val="2F343D"/>
          <w:shd w:val="clear" w:color="auto" w:fill="FFFFFF"/>
          <w:lang w:val="ru-RU"/>
        </w:rPr>
        <w:t xml:space="preserve"> 13</w:t>
      </w:r>
    </w:p>
    <w:p w14:paraId="2AFCC259" w14:textId="77777777" w:rsidR="00A6297B" w:rsidRPr="00EB7A3A" w:rsidRDefault="00A6297B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>Браузер:</w:t>
      </w:r>
    </w:p>
    <w:p w14:paraId="2BD1E289" w14:textId="702BAE3D" w:rsidR="00A6297B" w:rsidRPr="00EB7A3A" w:rsidRDefault="00A6297B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 xml:space="preserve">- </w:t>
      </w:r>
      <w:proofErr w:type="spellStart"/>
      <w:r w:rsidRPr="00EB7A3A">
        <w:rPr>
          <w:color w:val="2F343D"/>
          <w:shd w:val="clear" w:color="auto" w:fill="FFFFFF"/>
          <w:lang w:val="ru-RU"/>
        </w:rPr>
        <w:t>Chrome</w:t>
      </w:r>
      <w:proofErr w:type="spellEnd"/>
      <w:r w:rsidRPr="00EB7A3A">
        <w:rPr>
          <w:color w:val="2F343D"/>
          <w:shd w:val="clear" w:color="auto" w:fill="FFFFFF"/>
          <w:lang w:val="ru-RU"/>
        </w:rPr>
        <w:t xml:space="preserve"> 117.0.5938.60</w:t>
      </w:r>
    </w:p>
    <w:p w14:paraId="31E5E0E7" w14:textId="77777777" w:rsidR="00D04212" w:rsidRPr="00EB7A3A" w:rsidRDefault="00D04212" w:rsidP="00EB7A3A">
      <w:pPr>
        <w:rPr>
          <w:lang w:val="ru-RU"/>
        </w:rPr>
      </w:pPr>
      <w:r w:rsidRPr="00EB7A3A">
        <w:rPr>
          <w:lang w:val="ru-RU"/>
        </w:rPr>
        <w:t>Версия приложения:</w:t>
      </w:r>
    </w:p>
    <w:p w14:paraId="5AF1D176" w14:textId="77777777" w:rsidR="00D04212" w:rsidRPr="00EB7A3A" w:rsidRDefault="00D04212" w:rsidP="00EB7A3A">
      <w:pPr>
        <w:rPr>
          <w:color w:val="2F343D"/>
          <w:shd w:val="clear" w:color="auto" w:fill="FFFFFF"/>
        </w:rPr>
      </w:pPr>
      <w:r w:rsidRPr="00EB7A3A">
        <w:rPr>
          <w:color w:val="2F343D"/>
          <w:shd w:val="clear" w:color="auto" w:fill="FFFFFF"/>
        </w:rPr>
        <w:t>- 6.4.0</w:t>
      </w:r>
    </w:p>
    <w:p w14:paraId="6008AA7A" w14:textId="77777777" w:rsidR="00A6297B" w:rsidRPr="00EB7A3A" w:rsidRDefault="00A6297B" w:rsidP="00EB7A3A">
      <w:pPr>
        <w:rPr>
          <w:color w:val="2F343D"/>
          <w:shd w:val="clear" w:color="auto" w:fill="FFFFFF"/>
        </w:rPr>
      </w:pPr>
    </w:p>
    <w:p w14:paraId="3A7AFF80" w14:textId="36757E5B" w:rsidR="00A6297B" w:rsidRPr="00EB7A3A" w:rsidRDefault="00A6297B" w:rsidP="00EB7A3A">
      <w:pPr>
        <w:rPr>
          <w:color w:val="2F343D"/>
          <w:shd w:val="clear" w:color="auto" w:fill="FFFFFF"/>
        </w:rPr>
      </w:pPr>
      <w:r w:rsidRPr="00EB7A3A">
        <w:rPr>
          <w:color w:val="2F343D"/>
          <w:shd w:val="clear" w:color="auto" w:fill="FFFFFF"/>
          <w:lang w:val="ru-RU"/>
        </w:rPr>
        <w:t>Эмулятор</w:t>
      </w:r>
      <w:r w:rsidRPr="00EB7A3A">
        <w:rPr>
          <w:color w:val="2F343D"/>
          <w:shd w:val="clear" w:color="auto" w:fill="FFFFFF"/>
        </w:rPr>
        <w:t>:</w:t>
      </w:r>
    </w:p>
    <w:p w14:paraId="65B59521" w14:textId="314BED49" w:rsidR="00A6297B" w:rsidRPr="00EB7A3A" w:rsidRDefault="00A6297B" w:rsidP="00EB7A3A">
      <w:pPr>
        <w:rPr>
          <w:lang w:eastAsia="ru-RU"/>
        </w:rPr>
      </w:pPr>
      <w:r w:rsidRPr="00EB7A3A">
        <w:rPr>
          <w:color w:val="2F343D"/>
          <w:shd w:val="clear" w:color="auto" w:fill="FFFFFF"/>
        </w:rPr>
        <w:t xml:space="preserve">- </w:t>
      </w:r>
      <w:r w:rsidRPr="00EB7A3A">
        <w:rPr>
          <w:lang w:eastAsia="ru-RU"/>
        </w:rPr>
        <w:t>Sauce Labs</w:t>
      </w:r>
    </w:p>
    <w:p w14:paraId="2E9A4ACE" w14:textId="387BB54F" w:rsidR="002D3672" w:rsidRPr="00EB7A3A" w:rsidRDefault="002D3672" w:rsidP="00EB7A3A">
      <w:pPr>
        <w:rPr>
          <w:lang w:eastAsia="ru-RU"/>
        </w:rPr>
      </w:pPr>
      <w:r w:rsidRPr="00EB7A3A">
        <w:rPr>
          <w:lang w:val="ru-RU" w:eastAsia="ru-RU"/>
        </w:rPr>
        <w:t>Устройство</w:t>
      </w:r>
      <w:r w:rsidRPr="00EB7A3A">
        <w:rPr>
          <w:lang w:eastAsia="ru-RU"/>
        </w:rPr>
        <w:t>:</w:t>
      </w:r>
    </w:p>
    <w:p w14:paraId="162AB391" w14:textId="18D15098" w:rsidR="002D3672" w:rsidRPr="00EB7A3A" w:rsidRDefault="002D3672" w:rsidP="00EB7A3A">
      <w:pPr>
        <w:rPr>
          <w:lang w:eastAsia="ru-RU"/>
        </w:rPr>
      </w:pPr>
      <w:r w:rsidRPr="00EB7A3A">
        <w:rPr>
          <w:lang w:eastAsia="ru-RU"/>
        </w:rPr>
        <w:t>- iPhone 14 Simulator</w:t>
      </w:r>
    </w:p>
    <w:p w14:paraId="2ECD3A95" w14:textId="42BFB851" w:rsidR="00183CF2" w:rsidRPr="00EB7A3A" w:rsidRDefault="00183CF2" w:rsidP="00EB7A3A">
      <w:pPr>
        <w:rPr>
          <w:lang w:val="ru-RU" w:eastAsia="ru-RU"/>
        </w:rPr>
      </w:pPr>
      <w:r w:rsidRPr="00EB7A3A">
        <w:rPr>
          <w:lang w:val="ru-RU" w:eastAsia="ru-RU"/>
        </w:rPr>
        <w:t>Разрешение экрана:</w:t>
      </w:r>
    </w:p>
    <w:p w14:paraId="64A81CE8" w14:textId="6A28D7A9" w:rsidR="00183CF2" w:rsidRPr="00EB7A3A" w:rsidRDefault="00183CF2" w:rsidP="00EB7A3A">
      <w:pPr>
        <w:rPr>
          <w:lang w:val="ru-RU" w:eastAsia="ru-RU"/>
        </w:rPr>
      </w:pPr>
      <w:r w:rsidRPr="00EB7A3A">
        <w:rPr>
          <w:lang w:val="ru-RU" w:eastAsia="ru-RU"/>
        </w:rPr>
        <w:t>2532×1170</w:t>
      </w:r>
    </w:p>
    <w:p w14:paraId="6F7A813D" w14:textId="065D52B3" w:rsidR="002D3672" w:rsidRPr="00EB7A3A" w:rsidRDefault="002D3672" w:rsidP="00EB7A3A">
      <w:pPr>
        <w:rPr>
          <w:lang w:val="ru-RU" w:eastAsia="ru-RU"/>
        </w:rPr>
      </w:pPr>
      <w:r w:rsidRPr="00EB7A3A">
        <w:rPr>
          <w:lang w:val="ru-RU" w:eastAsia="ru-RU"/>
        </w:rPr>
        <w:t>ОС:</w:t>
      </w:r>
    </w:p>
    <w:p w14:paraId="67520C00" w14:textId="153F1B77" w:rsidR="002D3672" w:rsidRPr="00EB7A3A" w:rsidRDefault="002D3672" w:rsidP="00EB7A3A">
      <w:pPr>
        <w:rPr>
          <w:lang w:val="ru-RU" w:eastAsia="ru-RU"/>
        </w:rPr>
      </w:pPr>
      <w:r w:rsidRPr="00EB7A3A">
        <w:rPr>
          <w:lang w:val="ru-RU" w:eastAsia="ru-RU"/>
        </w:rPr>
        <w:t xml:space="preserve">- </w:t>
      </w:r>
      <w:r w:rsidR="00D04212" w:rsidRPr="00EB7A3A">
        <w:rPr>
          <w:lang w:eastAsia="ru-RU"/>
        </w:rPr>
        <w:t>iOS</w:t>
      </w:r>
      <w:r w:rsidR="00D04212" w:rsidRPr="00EB7A3A">
        <w:rPr>
          <w:lang w:val="ru-RU" w:eastAsia="ru-RU"/>
        </w:rPr>
        <w:t xml:space="preserve"> </w:t>
      </w:r>
      <w:r w:rsidRPr="00EB7A3A">
        <w:rPr>
          <w:lang w:val="ru-RU" w:eastAsia="ru-RU"/>
        </w:rPr>
        <w:t>16.2</w:t>
      </w:r>
    </w:p>
    <w:p w14:paraId="49FA3B5B" w14:textId="5AF637BC" w:rsidR="00D04212" w:rsidRPr="00EB7A3A" w:rsidRDefault="00D04212" w:rsidP="00EB7A3A">
      <w:pPr>
        <w:rPr>
          <w:lang w:val="ru-RU" w:eastAsia="ru-RU"/>
        </w:rPr>
      </w:pPr>
      <w:r w:rsidRPr="00EB7A3A">
        <w:rPr>
          <w:lang w:val="ru-RU" w:eastAsia="ru-RU"/>
        </w:rPr>
        <w:t>Браузер:</w:t>
      </w:r>
    </w:p>
    <w:p w14:paraId="4BAC832B" w14:textId="2810CBD3" w:rsidR="00D04212" w:rsidRPr="00EB7A3A" w:rsidRDefault="00D04212" w:rsidP="00EB7A3A">
      <w:pPr>
        <w:rPr>
          <w:lang w:val="ru-RU" w:eastAsia="ru-RU"/>
        </w:rPr>
      </w:pPr>
      <w:r w:rsidRPr="00EB7A3A">
        <w:rPr>
          <w:lang w:val="ru-RU" w:eastAsia="ru-RU"/>
        </w:rPr>
        <w:t xml:space="preserve">- </w:t>
      </w:r>
      <w:r w:rsidRPr="00EB7A3A">
        <w:rPr>
          <w:lang w:eastAsia="ru-RU"/>
        </w:rPr>
        <w:t>Safari</w:t>
      </w:r>
      <w:r w:rsidRPr="00EB7A3A">
        <w:rPr>
          <w:lang w:val="ru-RU" w:eastAsia="ru-RU"/>
        </w:rPr>
        <w:t xml:space="preserve"> 16.5.2</w:t>
      </w:r>
    </w:p>
    <w:p w14:paraId="06223994" w14:textId="77777777" w:rsidR="00D04212" w:rsidRPr="00EB7A3A" w:rsidRDefault="00D04212" w:rsidP="00EB7A3A">
      <w:pPr>
        <w:rPr>
          <w:lang w:val="ru-RU"/>
        </w:rPr>
      </w:pPr>
      <w:r w:rsidRPr="00EB7A3A">
        <w:rPr>
          <w:lang w:val="ru-RU"/>
        </w:rPr>
        <w:t>Версия приложения:</w:t>
      </w:r>
    </w:p>
    <w:p w14:paraId="6A079A10" w14:textId="77777777" w:rsidR="00D04212" w:rsidRPr="00EB7A3A" w:rsidRDefault="00D04212" w:rsidP="00EB7A3A">
      <w:pPr>
        <w:rPr>
          <w:color w:val="2F343D"/>
          <w:shd w:val="clear" w:color="auto" w:fill="FFFFFF"/>
          <w:lang w:val="ru-RU"/>
        </w:rPr>
      </w:pPr>
      <w:r w:rsidRPr="00EB7A3A">
        <w:rPr>
          <w:color w:val="2F343D"/>
          <w:shd w:val="clear" w:color="auto" w:fill="FFFFFF"/>
          <w:lang w:val="ru-RU"/>
        </w:rPr>
        <w:t>- 6.4.0</w:t>
      </w:r>
    </w:p>
    <w:p w14:paraId="22C04AA9" w14:textId="77777777" w:rsidR="00330198" w:rsidRDefault="00330198" w:rsidP="002D265F">
      <w:pPr>
        <w:jc w:val="both"/>
        <w:rPr>
          <w:lang w:val="ru-RU" w:eastAsia="ru-RU"/>
        </w:rPr>
      </w:pPr>
    </w:p>
    <w:p w14:paraId="62E0CEF7" w14:textId="63E351A6" w:rsidR="00594DD3" w:rsidRPr="002D3672" w:rsidRDefault="00594DD3" w:rsidP="002D265F">
      <w:pPr>
        <w:jc w:val="both"/>
        <w:rPr>
          <w:lang w:val="ru-RU" w:eastAsia="ru-RU"/>
        </w:rPr>
      </w:pPr>
      <w:r>
        <w:rPr>
          <w:lang w:val="ru-RU" w:eastAsia="ru-RU"/>
        </w:rPr>
        <w:t>.</w:t>
      </w:r>
    </w:p>
    <w:p w14:paraId="46EAABAD" w14:textId="6C355890" w:rsidR="00331171" w:rsidRDefault="00331171" w:rsidP="002D265F">
      <w:pPr>
        <w:pStyle w:val="1"/>
        <w:jc w:val="both"/>
        <w:rPr>
          <w:lang w:val="ru-RU"/>
        </w:rPr>
      </w:pPr>
      <w:bookmarkStart w:id="10" w:name="_Toc148603911"/>
      <w:r>
        <w:rPr>
          <w:lang w:val="ru-RU"/>
        </w:rPr>
        <w:lastRenderedPageBreak/>
        <w:t>Виды тестовой документации, которые будут составляться в процессе тестирования</w:t>
      </w:r>
      <w:r w:rsidR="00363F2E">
        <w:rPr>
          <w:lang w:val="ru-RU"/>
        </w:rPr>
        <w:t>, обоснование выбора</w:t>
      </w:r>
      <w:bookmarkEnd w:id="10"/>
    </w:p>
    <w:p w14:paraId="5030C632" w14:textId="7F7C3C2E" w:rsidR="00FE415E" w:rsidRDefault="00FE415E" w:rsidP="00FE415E">
      <w:pPr>
        <w:rPr>
          <w:lang w:val="ru-RU"/>
        </w:rPr>
      </w:pPr>
      <w:r>
        <w:rPr>
          <w:lang w:val="ru-RU"/>
        </w:rPr>
        <w:t>В процессе тестирования будет составлены:</w:t>
      </w:r>
    </w:p>
    <w:p w14:paraId="4E4B95AB" w14:textId="700EEE3F" w:rsidR="00BA2352" w:rsidRDefault="00BA2352" w:rsidP="00FE415E">
      <w:pPr>
        <w:rPr>
          <w:lang w:val="ru-RU"/>
        </w:rPr>
      </w:pPr>
      <w:r>
        <w:rPr>
          <w:lang w:val="ru-RU"/>
        </w:rPr>
        <w:t>- Тестовая стратегия – для определения подхода к тестиров</w:t>
      </w:r>
      <w:r w:rsidR="006C0473">
        <w:rPr>
          <w:lang w:val="ru-RU"/>
        </w:rPr>
        <w:t>а</w:t>
      </w:r>
      <w:r>
        <w:rPr>
          <w:lang w:val="ru-RU"/>
        </w:rPr>
        <w:t>нию и целей тестирования</w:t>
      </w:r>
      <w:r w:rsidR="001220C5">
        <w:rPr>
          <w:lang w:val="ru-RU"/>
        </w:rPr>
        <w:t>;</w:t>
      </w:r>
    </w:p>
    <w:p w14:paraId="5F7DACFB" w14:textId="599498BA" w:rsidR="003B4EB3" w:rsidRDefault="00BA2352" w:rsidP="00FE415E">
      <w:pPr>
        <w:rPr>
          <w:lang w:val="ru-RU"/>
        </w:rPr>
      </w:pPr>
      <w:r>
        <w:rPr>
          <w:lang w:val="ru-RU"/>
        </w:rPr>
        <w:t xml:space="preserve">- Тест-кейсы </w:t>
      </w:r>
      <w:r w:rsidR="003B4EB3">
        <w:rPr>
          <w:lang w:val="ru-RU"/>
        </w:rPr>
        <w:t>–</w:t>
      </w:r>
      <w:r>
        <w:rPr>
          <w:lang w:val="ru-RU"/>
        </w:rPr>
        <w:t xml:space="preserve"> </w:t>
      </w:r>
      <w:r w:rsidR="003B4EB3">
        <w:rPr>
          <w:lang w:val="ru-RU"/>
        </w:rPr>
        <w:t>для проверки функциональных возможностей приложения</w:t>
      </w:r>
      <w:r w:rsidR="00EB7A3A">
        <w:rPr>
          <w:lang w:val="ru-RU"/>
        </w:rPr>
        <w:t xml:space="preserve"> и проверки пользовательского интерфейса</w:t>
      </w:r>
      <w:r w:rsidR="003B4EB3">
        <w:rPr>
          <w:lang w:val="ru-RU"/>
        </w:rPr>
        <w:t>, так как они достаточно обширны и требуют более детализированной проверки</w:t>
      </w:r>
      <w:r w:rsidR="001220C5">
        <w:rPr>
          <w:lang w:val="ru-RU"/>
        </w:rPr>
        <w:t>;</w:t>
      </w:r>
    </w:p>
    <w:p w14:paraId="590CB146" w14:textId="768337D7" w:rsidR="006C0473" w:rsidRPr="006C0473" w:rsidRDefault="006C0473" w:rsidP="00FE415E">
      <w:pPr>
        <w:rPr>
          <w:lang w:val="ru-RU"/>
        </w:rPr>
      </w:pPr>
      <w:r>
        <w:rPr>
          <w:lang w:val="ru-RU"/>
        </w:rPr>
        <w:t>-</w:t>
      </w:r>
      <w:r w:rsidRPr="006C0473">
        <w:rPr>
          <w:lang w:val="ru-RU"/>
        </w:rPr>
        <w:t xml:space="preserve"> </w:t>
      </w:r>
      <w:r>
        <w:rPr>
          <w:lang w:val="ru-RU"/>
        </w:rPr>
        <w:t>Сценарии использования</w:t>
      </w:r>
      <w:r w:rsidRPr="006C0473">
        <w:rPr>
          <w:lang w:val="ru-RU"/>
        </w:rPr>
        <w:t xml:space="preserve"> (</w:t>
      </w:r>
      <w:r>
        <w:t>Use</w:t>
      </w:r>
      <w:r w:rsidRPr="006C0473">
        <w:rPr>
          <w:lang w:val="ru-RU"/>
        </w:rPr>
        <w:t xml:space="preserve"> </w:t>
      </w:r>
      <w:r>
        <w:t>cases</w:t>
      </w:r>
      <w:r w:rsidRPr="006C0473">
        <w:rPr>
          <w:lang w:val="ru-RU"/>
        </w:rPr>
        <w:t>)</w:t>
      </w:r>
      <w:r>
        <w:rPr>
          <w:lang w:val="ru-RU"/>
        </w:rPr>
        <w:t xml:space="preserve"> – для понимания взаимодействия пользователя с приложением. На базе сценариев использования будут составлены тест-кейсы для функционального тестирования</w:t>
      </w:r>
      <w:r w:rsidR="00EB7A3A">
        <w:rPr>
          <w:lang w:val="ru-RU"/>
        </w:rPr>
        <w:t xml:space="preserve"> и </w:t>
      </w:r>
      <w:r w:rsidR="00EB7A3A">
        <w:t>UI</w:t>
      </w:r>
      <w:r w:rsidR="00EB7A3A" w:rsidRPr="00EB7A3A">
        <w:rPr>
          <w:lang w:val="ru-RU"/>
        </w:rPr>
        <w:t>-</w:t>
      </w:r>
      <w:r w:rsidR="00EB7A3A">
        <w:rPr>
          <w:lang w:val="ru-RU"/>
        </w:rPr>
        <w:t>тестирования</w:t>
      </w:r>
      <w:r w:rsidR="001220C5">
        <w:rPr>
          <w:lang w:val="ru-RU"/>
        </w:rPr>
        <w:t>;</w:t>
      </w:r>
      <w:r>
        <w:rPr>
          <w:lang w:val="ru-RU"/>
        </w:rPr>
        <w:t xml:space="preserve"> </w:t>
      </w:r>
    </w:p>
    <w:p w14:paraId="5718C38C" w14:textId="23B12F51" w:rsidR="003B4EB3" w:rsidRDefault="003B4EB3" w:rsidP="00FE415E">
      <w:pPr>
        <w:rPr>
          <w:lang w:val="ru-RU"/>
        </w:rPr>
      </w:pPr>
      <w:r>
        <w:rPr>
          <w:lang w:val="ru-RU"/>
        </w:rPr>
        <w:t>- Чек-листы – для тестирования на совместимость, производительность, безопасность, удобство использования, так как объем работ по тестированию большой, а в подробной детализации нет необходимости. Чек-листы будут составлены на базе требований</w:t>
      </w:r>
      <w:r w:rsidR="001220C5">
        <w:rPr>
          <w:lang w:val="ru-RU"/>
        </w:rPr>
        <w:t>;</w:t>
      </w:r>
    </w:p>
    <w:p w14:paraId="301E15BD" w14:textId="5F70FDE8" w:rsidR="006C0473" w:rsidRDefault="006C0473" w:rsidP="00FE415E">
      <w:pPr>
        <w:rPr>
          <w:lang w:val="ru-RU"/>
        </w:rPr>
      </w:pPr>
      <w:r>
        <w:rPr>
          <w:lang w:val="ru-RU"/>
        </w:rPr>
        <w:t>- Отчет о тестировании – результат прохождения проверок (тест-кейсов и чек-листов)</w:t>
      </w:r>
      <w:r w:rsidR="001220C5">
        <w:rPr>
          <w:lang w:val="ru-RU"/>
        </w:rPr>
        <w:t>;</w:t>
      </w:r>
    </w:p>
    <w:p w14:paraId="7F89730C" w14:textId="5A38BB52" w:rsidR="005139D1" w:rsidRPr="006C0473" w:rsidRDefault="005139D1" w:rsidP="00FE415E">
      <w:pPr>
        <w:rPr>
          <w:lang w:val="ru-RU"/>
        </w:rPr>
      </w:pPr>
      <w:r>
        <w:rPr>
          <w:lang w:val="ru-RU"/>
        </w:rPr>
        <w:t>- Баг-репорт</w:t>
      </w:r>
      <w:r w:rsidR="00B56B33">
        <w:rPr>
          <w:lang w:val="ru-RU"/>
        </w:rPr>
        <w:t>ы</w:t>
      </w:r>
      <w:r>
        <w:rPr>
          <w:lang w:val="ru-RU"/>
        </w:rPr>
        <w:t xml:space="preserve"> – для описания выявленных багов (несоответствий)</w:t>
      </w:r>
      <w:r w:rsidR="001220C5">
        <w:rPr>
          <w:lang w:val="ru-RU"/>
        </w:rPr>
        <w:t>.</w:t>
      </w:r>
    </w:p>
    <w:p w14:paraId="4A06B310" w14:textId="77777777" w:rsidR="00BA2352" w:rsidRDefault="00BA2352" w:rsidP="00FE415E">
      <w:pPr>
        <w:rPr>
          <w:lang w:val="ru-RU"/>
        </w:rPr>
      </w:pPr>
    </w:p>
    <w:p w14:paraId="5381A98B" w14:textId="5ED2D777" w:rsidR="005139D1" w:rsidRDefault="005139D1" w:rsidP="00FE415E">
      <w:pPr>
        <w:rPr>
          <w:lang w:val="ru-RU"/>
        </w:rPr>
      </w:pPr>
      <w:r>
        <w:rPr>
          <w:lang w:val="ru-RU"/>
        </w:rPr>
        <w:t>При формировании тест-кейсов будут использованы следующие техники тест-дизайна:</w:t>
      </w:r>
    </w:p>
    <w:p w14:paraId="0B7183D0" w14:textId="0CC99210" w:rsidR="005139D1" w:rsidRPr="00E1635F" w:rsidRDefault="005139D1" w:rsidP="00FE415E">
      <w:pPr>
        <w:rPr>
          <w:lang w:val="ru-RU"/>
        </w:rPr>
      </w:pPr>
      <w:r>
        <w:rPr>
          <w:lang w:val="ru-RU"/>
        </w:rPr>
        <w:t>- классы эквивалентности</w:t>
      </w:r>
      <w:r w:rsidR="00E1635F">
        <w:rPr>
          <w:lang w:val="ru-RU"/>
        </w:rPr>
        <w:t xml:space="preserve"> (создание </w:t>
      </w:r>
      <w:r w:rsidR="00E1635F">
        <w:t>workspace</w:t>
      </w:r>
      <w:r w:rsidR="00E1635F">
        <w:rPr>
          <w:lang w:val="ru-RU"/>
        </w:rPr>
        <w:t>)</w:t>
      </w:r>
      <w:r w:rsidR="001220C5">
        <w:rPr>
          <w:lang w:val="ru-RU"/>
        </w:rPr>
        <w:t>;</w:t>
      </w:r>
    </w:p>
    <w:p w14:paraId="04C1E5A9" w14:textId="2BF52F0E" w:rsidR="005139D1" w:rsidRDefault="005139D1" w:rsidP="00FE415E">
      <w:pPr>
        <w:rPr>
          <w:lang w:val="ru-RU"/>
        </w:rPr>
      </w:pPr>
      <w:r>
        <w:rPr>
          <w:lang w:val="ru-RU"/>
        </w:rPr>
        <w:t>- граничные значения</w:t>
      </w:r>
      <w:r w:rsidR="003A6792">
        <w:rPr>
          <w:lang w:val="ru-RU"/>
        </w:rPr>
        <w:t xml:space="preserve"> (изменение пользовательского статуса</w:t>
      </w:r>
      <w:r w:rsidR="009B2936">
        <w:rPr>
          <w:lang w:val="ru-RU"/>
        </w:rPr>
        <w:t>, биография пользователя</w:t>
      </w:r>
      <w:r w:rsidR="003A6792">
        <w:rPr>
          <w:lang w:val="ru-RU"/>
        </w:rPr>
        <w:t>)</w:t>
      </w:r>
      <w:r w:rsidR="001220C5">
        <w:rPr>
          <w:lang w:val="ru-RU"/>
        </w:rPr>
        <w:t>;</w:t>
      </w:r>
    </w:p>
    <w:p w14:paraId="4984BBFD" w14:textId="781AEB3F" w:rsidR="00E1635F" w:rsidRPr="00E1635F" w:rsidRDefault="009A5C12" w:rsidP="00E1635F">
      <w:pPr>
        <w:rPr>
          <w:lang w:val="ru-RU"/>
        </w:rPr>
      </w:pPr>
      <w:r>
        <w:rPr>
          <w:lang w:val="ru-RU"/>
        </w:rPr>
        <w:t>- попарное тестирование</w:t>
      </w:r>
      <w:r w:rsidR="00E1635F">
        <w:rPr>
          <w:lang w:val="ru-RU"/>
        </w:rPr>
        <w:t xml:space="preserve"> </w:t>
      </w:r>
      <w:r w:rsidR="00E1635F">
        <w:rPr>
          <w:lang w:val="ru-RU"/>
        </w:rPr>
        <w:t xml:space="preserve">(создание </w:t>
      </w:r>
      <w:r w:rsidR="00E1635F">
        <w:t>workspace</w:t>
      </w:r>
      <w:r w:rsidR="00E1635F">
        <w:rPr>
          <w:lang w:val="ru-RU"/>
        </w:rPr>
        <w:t>)</w:t>
      </w:r>
      <w:r w:rsidR="001220C5">
        <w:rPr>
          <w:lang w:val="ru-RU"/>
        </w:rPr>
        <w:t>.</w:t>
      </w:r>
    </w:p>
    <w:p w14:paraId="33C8DA4C" w14:textId="77777777" w:rsidR="00331171" w:rsidRPr="00331171" w:rsidRDefault="00331171" w:rsidP="002D265F">
      <w:pPr>
        <w:jc w:val="both"/>
        <w:rPr>
          <w:lang w:val="ru-RU"/>
        </w:rPr>
      </w:pPr>
    </w:p>
    <w:p w14:paraId="3B6B7644" w14:textId="5699FABF" w:rsidR="00331171" w:rsidRDefault="00331171" w:rsidP="002D265F">
      <w:pPr>
        <w:pStyle w:val="1"/>
        <w:jc w:val="both"/>
        <w:rPr>
          <w:lang w:val="ru-RU"/>
        </w:rPr>
      </w:pPr>
      <w:bookmarkStart w:id="11" w:name="_Toc148603912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bookmarkEnd w:id="11"/>
    </w:p>
    <w:p w14:paraId="305AD043" w14:textId="77777777" w:rsidR="00984F59" w:rsidRPr="002E2906" w:rsidRDefault="00984F59" w:rsidP="002E2906">
      <w:pPr>
        <w:rPr>
          <w:lang w:val="ru-RU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776"/>
        <w:gridCol w:w="3938"/>
        <w:gridCol w:w="2318"/>
        <w:gridCol w:w="2318"/>
      </w:tblGrid>
      <w:tr w:rsidR="002E2906" w14:paraId="7B052D4F" w14:textId="77777777" w:rsidTr="00677905">
        <w:tc>
          <w:tcPr>
            <w:tcW w:w="776" w:type="dxa"/>
          </w:tcPr>
          <w:p w14:paraId="2DFBCE51" w14:textId="56F16062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3938" w:type="dxa"/>
          </w:tcPr>
          <w:p w14:paraId="3026C7F4" w14:textId="703C51BD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 xml:space="preserve">Тип </w:t>
            </w:r>
            <w:r w:rsidR="00300338">
              <w:rPr>
                <w:lang w:val="ru-RU"/>
              </w:rPr>
              <w:t>тестирования</w:t>
            </w:r>
          </w:p>
        </w:tc>
        <w:tc>
          <w:tcPr>
            <w:tcW w:w="2318" w:type="dxa"/>
          </w:tcPr>
          <w:p w14:paraId="5AD19CE7" w14:textId="582BB1EF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Дата начала</w:t>
            </w:r>
          </w:p>
        </w:tc>
        <w:tc>
          <w:tcPr>
            <w:tcW w:w="2318" w:type="dxa"/>
          </w:tcPr>
          <w:p w14:paraId="367D2BC6" w14:textId="78E794AC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Дата окончания</w:t>
            </w:r>
          </w:p>
        </w:tc>
      </w:tr>
      <w:tr w:rsidR="004374C7" w14:paraId="72B2E185" w14:textId="77777777" w:rsidTr="00677905">
        <w:tc>
          <w:tcPr>
            <w:tcW w:w="776" w:type="dxa"/>
          </w:tcPr>
          <w:p w14:paraId="178F7644" w14:textId="53829EC8" w:rsidR="004374C7" w:rsidRDefault="004374C7" w:rsidP="005139D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938" w:type="dxa"/>
          </w:tcPr>
          <w:p w14:paraId="75B8DDE6" w14:textId="48E26E93" w:rsidR="004374C7" w:rsidRDefault="004374C7" w:rsidP="005139D1">
            <w:pPr>
              <w:rPr>
                <w:lang w:val="ru-RU"/>
              </w:rPr>
            </w:pPr>
            <w:r>
              <w:rPr>
                <w:lang w:val="ru-RU"/>
              </w:rPr>
              <w:t>Изучение программного проду</w:t>
            </w:r>
            <w:r w:rsidR="00CA445C">
              <w:rPr>
                <w:lang w:val="ru-RU"/>
              </w:rPr>
              <w:t>к</w:t>
            </w:r>
            <w:r>
              <w:rPr>
                <w:lang w:val="ru-RU"/>
              </w:rPr>
              <w:t>та</w:t>
            </w:r>
          </w:p>
        </w:tc>
        <w:tc>
          <w:tcPr>
            <w:tcW w:w="2318" w:type="dxa"/>
          </w:tcPr>
          <w:p w14:paraId="5025C088" w14:textId="440EEC86" w:rsidR="004374C7" w:rsidRDefault="004374C7" w:rsidP="005139D1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915175">
              <w:rPr>
                <w:lang w:val="ru-RU"/>
              </w:rPr>
              <w:t>4</w:t>
            </w:r>
            <w:r>
              <w:rPr>
                <w:lang w:val="ru-RU"/>
              </w:rPr>
              <w:t>.10.2023</w:t>
            </w:r>
          </w:p>
        </w:tc>
        <w:tc>
          <w:tcPr>
            <w:tcW w:w="2318" w:type="dxa"/>
          </w:tcPr>
          <w:p w14:paraId="53580489" w14:textId="5A2E0E84" w:rsidR="004374C7" w:rsidRDefault="004374C7" w:rsidP="005139D1">
            <w:pPr>
              <w:rPr>
                <w:lang w:val="ru-RU"/>
              </w:rPr>
            </w:pPr>
            <w:r>
              <w:rPr>
                <w:lang w:val="ru-RU"/>
              </w:rPr>
              <w:t>06.10.2023</w:t>
            </w:r>
          </w:p>
        </w:tc>
      </w:tr>
      <w:tr w:rsidR="002E2906" w14:paraId="488F76B8" w14:textId="77777777" w:rsidTr="00677905">
        <w:tc>
          <w:tcPr>
            <w:tcW w:w="776" w:type="dxa"/>
          </w:tcPr>
          <w:p w14:paraId="10A81C80" w14:textId="7F86860E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938" w:type="dxa"/>
          </w:tcPr>
          <w:p w14:paraId="1F5BE4E4" w14:textId="77777777" w:rsidR="00677905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Функциональное тестирование</w:t>
            </w:r>
            <w:r w:rsidR="00677905">
              <w:rPr>
                <w:lang w:val="ru-RU"/>
              </w:rPr>
              <w:t>:</w:t>
            </w:r>
          </w:p>
          <w:p w14:paraId="244615D9" w14:textId="77777777" w:rsidR="00EA1BCC" w:rsidRDefault="00EA1BCC" w:rsidP="005139D1">
            <w:pPr>
              <w:rPr>
                <w:lang w:val="ru-RU"/>
              </w:rPr>
            </w:pPr>
          </w:p>
          <w:p w14:paraId="736058FA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70CDC1EE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1C5A0416" w14:textId="4E233B3F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</w:tc>
        <w:tc>
          <w:tcPr>
            <w:tcW w:w="2318" w:type="dxa"/>
          </w:tcPr>
          <w:p w14:paraId="1B53E51F" w14:textId="77777777" w:rsidR="00EA1BCC" w:rsidRDefault="00EA1BCC" w:rsidP="005139D1">
            <w:pPr>
              <w:rPr>
                <w:lang w:val="ru-RU"/>
              </w:rPr>
            </w:pPr>
          </w:p>
          <w:p w14:paraId="3CFA781C" w14:textId="77777777" w:rsidR="00915175" w:rsidRDefault="00915175" w:rsidP="005139D1">
            <w:pPr>
              <w:rPr>
                <w:lang w:val="ru-RU"/>
              </w:rPr>
            </w:pPr>
          </w:p>
          <w:p w14:paraId="0696BF3B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20763D44" w14:textId="10C9CC11" w:rsidR="00EA1BCC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E61F39">
              <w:rPr>
                <w:lang w:val="ru-RU"/>
              </w:rPr>
              <w:t>.10.2023</w:t>
            </w:r>
          </w:p>
          <w:p w14:paraId="445B9290" w14:textId="0D1502A9" w:rsidR="00E61F39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915175">
              <w:rPr>
                <w:lang w:val="ru-RU"/>
              </w:rPr>
              <w:t>.10.2023</w:t>
            </w:r>
          </w:p>
        </w:tc>
        <w:tc>
          <w:tcPr>
            <w:tcW w:w="2318" w:type="dxa"/>
          </w:tcPr>
          <w:p w14:paraId="47C5B7AC" w14:textId="77777777" w:rsidR="00EA1BCC" w:rsidRDefault="00EA1BCC" w:rsidP="005139D1">
            <w:pPr>
              <w:rPr>
                <w:lang w:val="ru-RU"/>
              </w:rPr>
            </w:pPr>
          </w:p>
          <w:p w14:paraId="48419B8D" w14:textId="77777777" w:rsidR="00915175" w:rsidRDefault="00915175" w:rsidP="005139D1">
            <w:pPr>
              <w:rPr>
                <w:lang w:val="ru-RU"/>
              </w:rPr>
            </w:pPr>
          </w:p>
          <w:p w14:paraId="02C4BD25" w14:textId="19DAC7D4" w:rsidR="00EA1BCC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18</w:t>
            </w:r>
            <w:r w:rsidR="00EA1BCC">
              <w:rPr>
                <w:lang w:val="ru-RU"/>
              </w:rPr>
              <w:t>.10.2023</w:t>
            </w:r>
          </w:p>
          <w:p w14:paraId="498F8CB0" w14:textId="460C0B9D" w:rsidR="00E61F39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  <w:r w:rsidR="00E61F39">
              <w:rPr>
                <w:lang w:val="ru-RU"/>
              </w:rPr>
              <w:t>.10.2023</w:t>
            </w:r>
          </w:p>
          <w:p w14:paraId="08127E99" w14:textId="0089FC55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27.10</w:t>
            </w:r>
            <w:r w:rsidR="00915175">
              <w:rPr>
                <w:lang w:val="ru-RU"/>
              </w:rPr>
              <w:t>.2023</w:t>
            </w:r>
          </w:p>
        </w:tc>
      </w:tr>
      <w:tr w:rsidR="002E2906" w14:paraId="291B7746" w14:textId="77777777" w:rsidTr="00677905">
        <w:tc>
          <w:tcPr>
            <w:tcW w:w="776" w:type="dxa"/>
          </w:tcPr>
          <w:p w14:paraId="404C28FE" w14:textId="0032D0F1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938" w:type="dxa"/>
          </w:tcPr>
          <w:p w14:paraId="66FE5F7C" w14:textId="77777777" w:rsidR="00677905" w:rsidRDefault="002E2906" w:rsidP="005139D1">
            <w:pPr>
              <w:rPr>
                <w:lang w:val="ru-RU"/>
              </w:rPr>
            </w:pPr>
            <w:r>
              <w:t xml:space="preserve">UI </w:t>
            </w:r>
            <w:r w:rsidR="00677905">
              <w:t>–</w:t>
            </w:r>
            <w:r>
              <w:t xml:space="preserve"> </w:t>
            </w:r>
            <w:r>
              <w:rPr>
                <w:lang w:val="ru-RU"/>
              </w:rPr>
              <w:t>тестир</w:t>
            </w:r>
            <w:r w:rsidR="00677905">
              <w:rPr>
                <w:lang w:val="ru-RU"/>
              </w:rPr>
              <w:t>о</w:t>
            </w:r>
            <w:r>
              <w:rPr>
                <w:lang w:val="ru-RU"/>
              </w:rPr>
              <w:t>вание</w:t>
            </w:r>
          </w:p>
          <w:p w14:paraId="3C053C0F" w14:textId="77777777" w:rsidR="00EA1BCC" w:rsidRDefault="00EA1BCC" w:rsidP="005139D1">
            <w:pPr>
              <w:rPr>
                <w:lang w:val="ru-RU"/>
              </w:rPr>
            </w:pPr>
          </w:p>
          <w:p w14:paraId="766AC563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0548C3F5" w14:textId="77777777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44CD6F91" w14:textId="34053684" w:rsidR="00E61F39" w:rsidRPr="002E2906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</w:tc>
        <w:tc>
          <w:tcPr>
            <w:tcW w:w="2318" w:type="dxa"/>
          </w:tcPr>
          <w:p w14:paraId="50DBF94E" w14:textId="77777777" w:rsidR="00EA1BCC" w:rsidRDefault="00EA1BCC" w:rsidP="005139D1">
            <w:pPr>
              <w:rPr>
                <w:lang w:val="ru-RU"/>
              </w:rPr>
            </w:pPr>
          </w:p>
          <w:p w14:paraId="50F460FC" w14:textId="77777777" w:rsidR="00915175" w:rsidRDefault="00915175" w:rsidP="005139D1">
            <w:pPr>
              <w:rPr>
                <w:lang w:val="ru-RU"/>
              </w:rPr>
            </w:pPr>
          </w:p>
          <w:p w14:paraId="74602FB7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0FC20B10" w14:textId="7580EE52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0</w:t>
            </w:r>
            <w:r>
              <w:rPr>
                <w:lang w:val="ru-RU"/>
              </w:rPr>
              <w:t>.10.2023</w:t>
            </w:r>
          </w:p>
          <w:p w14:paraId="183DD89B" w14:textId="1549897E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915175">
              <w:rPr>
                <w:lang w:val="ru-RU"/>
              </w:rPr>
              <w:t>.10.2023</w:t>
            </w:r>
          </w:p>
        </w:tc>
        <w:tc>
          <w:tcPr>
            <w:tcW w:w="2318" w:type="dxa"/>
          </w:tcPr>
          <w:p w14:paraId="62F5C40E" w14:textId="77777777" w:rsidR="00EA1BCC" w:rsidRDefault="00EA1BCC" w:rsidP="005139D1">
            <w:pPr>
              <w:rPr>
                <w:lang w:val="ru-RU"/>
              </w:rPr>
            </w:pPr>
          </w:p>
          <w:p w14:paraId="1BCE0228" w14:textId="77777777" w:rsidR="00915175" w:rsidRDefault="00915175" w:rsidP="005139D1">
            <w:pPr>
              <w:rPr>
                <w:lang w:val="ru-RU"/>
              </w:rPr>
            </w:pPr>
          </w:p>
          <w:p w14:paraId="38302063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20.10.2023</w:t>
            </w:r>
          </w:p>
          <w:p w14:paraId="282ACB4F" w14:textId="37600E13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0</w:t>
            </w:r>
            <w:r>
              <w:rPr>
                <w:lang w:val="ru-RU"/>
              </w:rPr>
              <w:t>.10.2023</w:t>
            </w:r>
          </w:p>
          <w:p w14:paraId="17AB7E5D" w14:textId="179CEA8F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</w:t>
            </w:r>
            <w:r w:rsidR="00915175">
              <w:rPr>
                <w:lang w:val="ru-RU"/>
              </w:rPr>
              <w:t>.1</w:t>
            </w:r>
            <w:r>
              <w:rPr>
                <w:lang w:val="ru-RU"/>
              </w:rPr>
              <w:t>0</w:t>
            </w:r>
            <w:r w:rsidR="00915175">
              <w:rPr>
                <w:lang w:val="ru-RU"/>
              </w:rPr>
              <w:t>.2023</w:t>
            </w:r>
          </w:p>
        </w:tc>
      </w:tr>
      <w:tr w:rsidR="002E2906" w14:paraId="7E467B88" w14:textId="77777777" w:rsidTr="00677905">
        <w:tc>
          <w:tcPr>
            <w:tcW w:w="776" w:type="dxa"/>
          </w:tcPr>
          <w:p w14:paraId="1DBB88D5" w14:textId="105A973B" w:rsidR="002E2906" w:rsidRDefault="00B21F29" w:rsidP="005139D1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938" w:type="dxa"/>
          </w:tcPr>
          <w:p w14:paraId="5AFEB388" w14:textId="77777777" w:rsidR="00300338" w:rsidRDefault="00300338" w:rsidP="004374C7">
            <w:pPr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  <w:r w:rsidR="002E2906">
              <w:rPr>
                <w:lang w:val="ru-RU"/>
              </w:rPr>
              <w:t xml:space="preserve"> совместимости</w:t>
            </w:r>
          </w:p>
          <w:p w14:paraId="6E347ABF" w14:textId="77777777" w:rsidR="00EA1BCC" w:rsidRDefault="00EA1BCC" w:rsidP="004374C7">
            <w:pPr>
              <w:rPr>
                <w:lang w:val="ru-RU"/>
              </w:rPr>
            </w:pPr>
          </w:p>
          <w:p w14:paraId="352E3690" w14:textId="77777777" w:rsidR="00EA1BCC" w:rsidRDefault="00EA1BCC" w:rsidP="004374C7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2F0EC487" w14:textId="77777777" w:rsidR="00E61F39" w:rsidRDefault="00E61F39" w:rsidP="004374C7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1153BA4D" w14:textId="541EE135" w:rsidR="00915175" w:rsidRDefault="00915175" w:rsidP="004374C7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  <w:p w14:paraId="3E7D0309" w14:textId="48F0143E" w:rsidR="00E61F39" w:rsidRDefault="00E61F39" w:rsidP="004374C7">
            <w:pPr>
              <w:rPr>
                <w:lang w:val="ru-RU"/>
              </w:rPr>
            </w:pPr>
          </w:p>
        </w:tc>
        <w:tc>
          <w:tcPr>
            <w:tcW w:w="2318" w:type="dxa"/>
          </w:tcPr>
          <w:p w14:paraId="27480849" w14:textId="77777777" w:rsidR="00EA1BCC" w:rsidRDefault="00EA1BCC" w:rsidP="004374C7">
            <w:pPr>
              <w:rPr>
                <w:lang w:val="ru-RU"/>
              </w:rPr>
            </w:pPr>
          </w:p>
          <w:p w14:paraId="213E1D3F" w14:textId="77777777" w:rsidR="00915175" w:rsidRDefault="00915175" w:rsidP="004374C7">
            <w:pPr>
              <w:rPr>
                <w:lang w:val="ru-RU"/>
              </w:rPr>
            </w:pPr>
          </w:p>
          <w:p w14:paraId="14A24626" w14:textId="77777777" w:rsidR="00EA1BCC" w:rsidRDefault="00EA1BCC" w:rsidP="004374C7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7744930B" w14:textId="1943C722" w:rsidR="00E61F39" w:rsidRDefault="00E61F39" w:rsidP="004374C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0</w:t>
            </w:r>
            <w:r>
              <w:rPr>
                <w:lang w:val="ru-RU"/>
              </w:rPr>
              <w:t>.10.2023</w:t>
            </w:r>
          </w:p>
          <w:p w14:paraId="5CEA37D3" w14:textId="14942994" w:rsidR="00915175" w:rsidRDefault="00A52252" w:rsidP="004374C7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915175">
              <w:rPr>
                <w:lang w:val="ru-RU"/>
              </w:rPr>
              <w:t>.10.2023</w:t>
            </w:r>
          </w:p>
        </w:tc>
        <w:tc>
          <w:tcPr>
            <w:tcW w:w="2318" w:type="dxa"/>
          </w:tcPr>
          <w:p w14:paraId="6746AD9A" w14:textId="77777777" w:rsidR="00EA1BCC" w:rsidRDefault="00EA1BCC" w:rsidP="005139D1">
            <w:pPr>
              <w:rPr>
                <w:lang w:val="ru-RU"/>
              </w:rPr>
            </w:pPr>
          </w:p>
          <w:p w14:paraId="55B1032D" w14:textId="77777777" w:rsidR="00915175" w:rsidRDefault="00915175" w:rsidP="005139D1">
            <w:pPr>
              <w:rPr>
                <w:lang w:val="ru-RU"/>
              </w:rPr>
            </w:pPr>
          </w:p>
          <w:p w14:paraId="1A839C84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20.10.2023</w:t>
            </w:r>
          </w:p>
          <w:p w14:paraId="30A1FD38" w14:textId="6DAE1746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0</w:t>
            </w:r>
            <w:r>
              <w:rPr>
                <w:lang w:val="ru-RU"/>
              </w:rPr>
              <w:t>.10.2023</w:t>
            </w:r>
          </w:p>
          <w:p w14:paraId="206C8567" w14:textId="0F473E12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27.10</w:t>
            </w:r>
            <w:r w:rsidR="00915175">
              <w:rPr>
                <w:lang w:val="ru-RU"/>
              </w:rPr>
              <w:t>.2023</w:t>
            </w:r>
          </w:p>
        </w:tc>
      </w:tr>
      <w:tr w:rsidR="002E2906" w14:paraId="335C7E5B" w14:textId="77777777" w:rsidTr="00677905">
        <w:tc>
          <w:tcPr>
            <w:tcW w:w="776" w:type="dxa"/>
          </w:tcPr>
          <w:p w14:paraId="70FE1CAB" w14:textId="1C03FF14" w:rsidR="002E2906" w:rsidRDefault="00B21F29" w:rsidP="005139D1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938" w:type="dxa"/>
          </w:tcPr>
          <w:p w14:paraId="7EECFCD6" w14:textId="77777777" w:rsidR="00300338" w:rsidRDefault="002E2906" w:rsidP="00300338">
            <w:pPr>
              <w:rPr>
                <w:lang w:val="ru-RU"/>
              </w:rPr>
            </w:pPr>
            <w:r>
              <w:rPr>
                <w:lang w:val="ru-RU"/>
              </w:rPr>
              <w:t>Тестирование производительности</w:t>
            </w:r>
          </w:p>
          <w:p w14:paraId="4ADE398F" w14:textId="77777777" w:rsidR="00EA1BCC" w:rsidRDefault="00EA1BCC" w:rsidP="00300338">
            <w:pPr>
              <w:rPr>
                <w:lang w:val="ru-RU"/>
              </w:rPr>
            </w:pPr>
          </w:p>
          <w:p w14:paraId="2D2515FD" w14:textId="77777777" w:rsidR="00EA1BCC" w:rsidRDefault="00EA1BCC" w:rsidP="00300338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70C7893D" w14:textId="77777777" w:rsidR="00E61F39" w:rsidRDefault="00E61F39" w:rsidP="00300338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5F9ECD85" w14:textId="31E8D8F4" w:rsidR="00915175" w:rsidRDefault="00915175" w:rsidP="00300338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</w:tc>
        <w:tc>
          <w:tcPr>
            <w:tcW w:w="2318" w:type="dxa"/>
          </w:tcPr>
          <w:p w14:paraId="4834B9C3" w14:textId="77777777" w:rsidR="00EA1BCC" w:rsidRDefault="00EA1BCC" w:rsidP="005139D1">
            <w:pPr>
              <w:rPr>
                <w:lang w:val="ru-RU"/>
              </w:rPr>
            </w:pPr>
          </w:p>
          <w:p w14:paraId="11B4AAEB" w14:textId="77777777" w:rsidR="00915175" w:rsidRDefault="00915175" w:rsidP="005139D1">
            <w:pPr>
              <w:rPr>
                <w:lang w:val="ru-RU"/>
              </w:rPr>
            </w:pPr>
          </w:p>
          <w:p w14:paraId="477FA2C9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0F3654D5" w14:textId="37F009C3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3</w:t>
            </w:r>
            <w:r>
              <w:rPr>
                <w:lang w:val="ru-RU"/>
              </w:rPr>
              <w:t>.10.2023</w:t>
            </w:r>
          </w:p>
          <w:p w14:paraId="6A3F5BD4" w14:textId="1C79D8EC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25.10.2023</w:t>
            </w:r>
          </w:p>
        </w:tc>
        <w:tc>
          <w:tcPr>
            <w:tcW w:w="2318" w:type="dxa"/>
          </w:tcPr>
          <w:p w14:paraId="7958986F" w14:textId="77777777" w:rsidR="00EA1BCC" w:rsidRDefault="00EA1BCC" w:rsidP="005139D1">
            <w:pPr>
              <w:rPr>
                <w:lang w:val="ru-RU"/>
              </w:rPr>
            </w:pPr>
          </w:p>
          <w:p w14:paraId="374DE244" w14:textId="77777777" w:rsidR="00915175" w:rsidRDefault="00915175" w:rsidP="005139D1">
            <w:pPr>
              <w:rPr>
                <w:lang w:val="ru-RU"/>
              </w:rPr>
            </w:pPr>
          </w:p>
          <w:p w14:paraId="5E0E2B96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20.10.2023</w:t>
            </w:r>
          </w:p>
          <w:p w14:paraId="7F0AE17C" w14:textId="0F34F709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3</w:t>
            </w:r>
            <w:r>
              <w:rPr>
                <w:lang w:val="ru-RU"/>
              </w:rPr>
              <w:t>.10.2023</w:t>
            </w:r>
          </w:p>
          <w:p w14:paraId="1BB2BF2A" w14:textId="238BED3D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27.10</w:t>
            </w:r>
            <w:r w:rsidR="00915175">
              <w:rPr>
                <w:lang w:val="ru-RU"/>
              </w:rPr>
              <w:t>.2023</w:t>
            </w:r>
          </w:p>
        </w:tc>
      </w:tr>
      <w:tr w:rsidR="002E2906" w14:paraId="624ED734" w14:textId="77777777" w:rsidTr="00677905">
        <w:tc>
          <w:tcPr>
            <w:tcW w:w="776" w:type="dxa"/>
          </w:tcPr>
          <w:p w14:paraId="7E684990" w14:textId="5DE8B46F" w:rsidR="002E2906" w:rsidRDefault="00B21F29" w:rsidP="005139D1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938" w:type="dxa"/>
          </w:tcPr>
          <w:p w14:paraId="7B25ACE0" w14:textId="77777777" w:rsidR="00300338" w:rsidRDefault="002E2906" w:rsidP="00300338">
            <w:pPr>
              <w:rPr>
                <w:lang w:val="ru-RU"/>
              </w:rPr>
            </w:pPr>
            <w:r>
              <w:rPr>
                <w:lang w:val="ru-RU"/>
              </w:rPr>
              <w:t>Тестирование безопасности</w:t>
            </w:r>
          </w:p>
          <w:p w14:paraId="3A88287A" w14:textId="77777777" w:rsidR="00EA1BCC" w:rsidRDefault="00EA1BCC" w:rsidP="00300338">
            <w:pPr>
              <w:rPr>
                <w:lang w:val="ru-RU"/>
              </w:rPr>
            </w:pPr>
          </w:p>
          <w:p w14:paraId="5149BBC3" w14:textId="77777777" w:rsidR="00EA1BCC" w:rsidRDefault="00EA1BCC" w:rsidP="00300338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691D107D" w14:textId="77777777" w:rsidR="00E61F39" w:rsidRDefault="00E61F39" w:rsidP="00300338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01DB17B8" w14:textId="1B0E81A6" w:rsidR="00915175" w:rsidRDefault="00915175" w:rsidP="00300338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</w:tc>
        <w:tc>
          <w:tcPr>
            <w:tcW w:w="2318" w:type="dxa"/>
          </w:tcPr>
          <w:p w14:paraId="318B8CA2" w14:textId="77777777" w:rsidR="00EA1BCC" w:rsidRDefault="00EA1BCC" w:rsidP="005139D1">
            <w:pPr>
              <w:rPr>
                <w:lang w:val="ru-RU"/>
              </w:rPr>
            </w:pPr>
          </w:p>
          <w:p w14:paraId="6678ABA0" w14:textId="77777777" w:rsidR="00915175" w:rsidRDefault="00915175" w:rsidP="005139D1">
            <w:pPr>
              <w:rPr>
                <w:lang w:val="ru-RU"/>
              </w:rPr>
            </w:pPr>
          </w:p>
          <w:p w14:paraId="17D0F4B5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3F3605D7" w14:textId="5A3BCDB4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3</w:t>
            </w:r>
            <w:r>
              <w:rPr>
                <w:lang w:val="ru-RU"/>
              </w:rPr>
              <w:t>.10.2023</w:t>
            </w:r>
          </w:p>
          <w:p w14:paraId="4D29B1CE" w14:textId="4104838A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25.10.2023</w:t>
            </w:r>
          </w:p>
        </w:tc>
        <w:tc>
          <w:tcPr>
            <w:tcW w:w="2318" w:type="dxa"/>
          </w:tcPr>
          <w:p w14:paraId="43A1D0E8" w14:textId="77777777" w:rsidR="00EA1BCC" w:rsidRDefault="00EA1BCC" w:rsidP="005139D1">
            <w:pPr>
              <w:rPr>
                <w:lang w:val="ru-RU"/>
              </w:rPr>
            </w:pPr>
          </w:p>
          <w:p w14:paraId="11B33EF2" w14:textId="77777777" w:rsidR="00915175" w:rsidRDefault="00915175" w:rsidP="005139D1">
            <w:pPr>
              <w:rPr>
                <w:lang w:val="ru-RU"/>
              </w:rPr>
            </w:pPr>
          </w:p>
          <w:p w14:paraId="2EB9A875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144DBC59" w14:textId="548E00B5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3</w:t>
            </w:r>
            <w:r>
              <w:rPr>
                <w:lang w:val="ru-RU"/>
              </w:rPr>
              <w:t>.10.2023</w:t>
            </w:r>
          </w:p>
          <w:p w14:paraId="5396FC03" w14:textId="059206D4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27.10.2023</w:t>
            </w:r>
          </w:p>
        </w:tc>
      </w:tr>
      <w:tr w:rsidR="002E2906" w14:paraId="263D8E7F" w14:textId="77777777" w:rsidTr="00677905">
        <w:tc>
          <w:tcPr>
            <w:tcW w:w="776" w:type="dxa"/>
          </w:tcPr>
          <w:p w14:paraId="05A2D71C" w14:textId="435EDDD7" w:rsidR="002E2906" w:rsidRDefault="00B21F29" w:rsidP="005139D1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7</w:t>
            </w:r>
          </w:p>
        </w:tc>
        <w:tc>
          <w:tcPr>
            <w:tcW w:w="3938" w:type="dxa"/>
          </w:tcPr>
          <w:p w14:paraId="27FC3E04" w14:textId="77777777" w:rsidR="002E2906" w:rsidRDefault="002E2906" w:rsidP="005139D1">
            <w:pPr>
              <w:rPr>
                <w:lang w:val="ru-RU"/>
              </w:rPr>
            </w:pPr>
            <w:r>
              <w:rPr>
                <w:lang w:val="ru-RU"/>
              </w:rPr>
              <w:t>Тестирование удобства использования</w:t>
            </w:r>
          </w:p>
          <w:p w14:paraId="14ADF9C1" w14:textId="77777777" w:rsidR="00EA1BCC" w:rsidRDefault="00EA1BCC" w:rsidP="005139D1">
            <w:pPr>
              <w:rPr>
                <w:lang w:val="ru-RU"/>
              </w:rPr>
            </w:pPr>
          </w:p>
          <w:p w14:paraId="1B2CF7D3" w14:textId="272C0F8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Создание тестовой документации</w:t>
            </w:r>
          </w:p>
          <w:p w14:paraId="2AF63B9D" w14:textId="4359CBAE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Прохождение проверок</w:t>
            </w:r>
          </w:p>
          <w:p w14:paraId="5BB9E2D2" w14:textId="053F74AC" w:rsidR="00915175" w:rsidRDefault="00915175" w:rsidP="005139D1">
            <w:pPr>
              <w:rPr>
                <w:lang w:val="ru-RU"/>
              </w:rPr>
            </w:pPr>
            <w:r>
              <w:rPr>
                <w:lang w:val="ru-RU"/>
              </w:rPr>
              <w:t>Подготовка отчета и баг-репортов</w:t>
            </w:r>
          </w:p>
          <w:p w14:paraId="53231241" w14:textId="3D10C609" w:rsidR="00300338" w:rsidRDefault="00300338" w:rsidP="00300338">
            <w:pPr>
              <w:rPr>
                <w:lang w:val="ru-RU"/>
              </w:rPr>
            </w:pPr>
          </w:p>
        </w:tc>
        <w:tc>
          <w:tcPr>
            <w:tcW w:w="2318" w:type="dxa"/>
          </w:tcPr>
          <w:p w14:paraId="43A226DD" w14:textId="77777777" w:rsidR="00EA1BCC" w:rsidRDefault="00EA1BCC" w:rsidP="005139D1">
            <w:pPr>
              <w:rPr>
                <w:lang w:val="ru-RU"/>
              </w:rPr>
            </w:pPr>
          </w:p>
          <w:p w14:paraId="3D369552" w14:textId="77777777" w:rsidR="00915175" w:rsidRDefault="00915175" w:rsidP="005139D1">
            <w:pPr>
              <w:rPr>
                <w:lang w:val="ru-RU"/>
              </w:rPr>
            </w:pPr>
          </w:p>
          <w:p w14:paraId="09F14FCE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09.10.2023</w:t>
            </w:r>
          </w:p>
          <w:p w14:paraId="2ADDF89F" w14:textId="230B77A6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4</w:t>
            </w:r>
            <w:r>
              <w:rPr>
                <w:lang w:val="ru-RU"/>
              </w:rPr>
              <w:t>.10.2023</w:t>
            </w:r>
          </w:p>
          <w:p w14:paraId="03803397" w14:textId="713560B6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  <w:r w:rsidR="00915175">
              <w:rPr>
                <w:lang w:val="ru-RU"/>
              </w:rPr>
              <w:t>.10.2023</w:t>
            </w:r>
          </w:p>
        </w:tc>
        <w:tc>
          <w:tcPr>
            <w:tcW w:w="2318" w:type="dxa"/>
          </w:tcPr>
          <w:p w14:paraId="3FD84C82" w14:textId="77777777" w:rsidR="00EA1BCC" w:rsidRDefault="00EA1BCC" w:rsidP="005139D1">
            <w:pPr>
              <w:rPr>
                <w:lang w:val="ru-RU"/>
              </w:rPr>
            </w:pPr>
          </w:p>
          <w:p w14:paraId="32FBE131" w14:textId="77777777" w:rsidR="00915175" w:rsidRDefault="00915175" w:rsidP="005139D1">
            <w:pPr>
              <w:rPr>
                <w:lang w:val="ru-RU"/>
              </w:rPr>
            </w:pPr>
          </w:p>
          <w:p w14:paraId="375C6F0C" w14:textId="77777777" w:rsidR="00EA1BCC" w:rsidRDefault="00EA1BCC" w:rsidP="005139D1">
            <w:pPr>
              <w:rPr>
                <w:lang w:val="ru-RU"/>
              </w:rPr>
            </w:pPr>
            <w:r>
              <w:rPr>
                <w:lang w:val="ru-RU"/>
              </w:rPr>
              <w:t>20.10.2023</w:t>
            </w:r>
          </w:p>
          <w:p w14:paraId="54E44BC9" w14:textId="526FBE72" w:rsidR="00E61F39" w:rsidRDefault="00E61F39" w:rsidP="005139D1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A52252">
              <w:rPr>
                <w:lang w:val="ru-RU"/>
              </w:rPr>
              <w:t>4</w:t>
            </w:r>
            <w:r>
              <w:rPr>
                <w:lang w:val="ru-RU"/>
              </w:rPr>
              <w:t>.10.2023</w:t>
            </w:r>
          </w:p>
          <w:p w14:paraId="6847D183" w14:textId="23C37090" w:rsidR="00915175" w:rsidRDefault="00A52252" w:rsidP="005139D1">
            <w:pPr>
              <w:rPr>
                <w:lang w:val="ru-RU"/>
              </w:rPr>
            </w:pPr>
            <w:r>
              <w:rPr>
                <w:lang w:val="ru-RU"/>
              </w:rPr>
              <w:t>27.10.2023</w:t>
            </w:r>
          </w:p>
        </w:tc>
      </w:tr>
    </w:tbl>
    <w:p w14:paraId="5DD602B6" w14:textId="77777777" w:rsidR="00C34386" w:rsidRPr="005139D1" w:rsidRDefault="00C34386" w:rsidP="005139D1">
      <w:pPr>
        <w:rPr>
          <w:lang w:val="ru-RU"/>
        </w:rPr>
      </w:pPr>
    </w:p>
    <w:p w14:paraId="23EBB060" w14:textId="77777777" w:rsidR="00C34386" w:rsidRDefault="00C34386" w:rsidP="00C34386">
      <w:pPr>
        <w:rPr>
          <w:lang w:val="ru-RU"/>
        </w:rPr>
      </w:pPr>
    </w:p>
    <w:p w14:paraId="07B6134E" w14:textId="4BCF6EA5" w:rsidR="00C34386" w:rsidRDefault="00C86A3E" w:rsidP="00C34386">
      <w:pPr>
        <w:rPr>
          <w:lang w:val="ru-RU"/>
        </w:rPr>
      </w:pPr>
      <w:r>
        <w:rPr>
          <w:lang w:val="ru-RU"/>
        </w:rPr>
        <w:t>Критерии завершения тестирования:</w:t>
      </w:r>
    </w:p>
    <w:p w14:paraId="3EFDD125" w14:textId="3BBFD4CF" w:rsidR="00E22310" w:rsidRDefault="00E22310" w:rsidP="00E22310">
      <w:pPr>
        <w:rPr>
          <w:lang w:val="ru-RU"/>
        </w:rPr>
      </w:pPr>
      <w:r>
        <w:rPr>
          <w:lang w:val="ru-RU"/>
        </w:rPr>
        <w:t xml:space="preserve">- </w:t>
      </w:r>
      <w:r w:rsidRPr="00E22310">
        <w:rPr>
          <w:lang w:val="ru-RU"/>
        </w:rPr>
        <w:t>Все исправленные дефекты были протестированы повторно</w:t>
      </w:r>
      <w:r w:rsidR="001220C5">
        <w:rPr>
          <w:lang w:val="ru-RU"/>
        </w:rPr>
        <w:t>;</w:t>
      </w:r>
    </w:p>
    <w:p w14:paraId="014B40B3" w14:textId="4953EC08" w:rsidR="00E22310" w:rsidRPr="005139D1" w:rsidRDefault="00E22310" w:rsidP="00C34386">
      <w:pPr>
        <w:rPr>
          <w:lang w:val="ru-RU"/>
        </w:rPr>
      </w:pPr>
      <w:r>
        <w:rPr>
          <w:lang w:val="ru-RU"/>
        </w:rPr>
        <w:t xml:space="preserve">- </w:t>
      </w:r>
      <w:r w:rsidR="00915175">
        <w:rPr>
          <w:lang w:val="ru-RU"/>
        </w:rPr>
        <w:t>В</w:t>
      </w:r>
      <w:r w:rsidRPr="00E22310">
        <w:rPr>
          <w:lang w:val="ru-RU"/>
        </w:rPr>
        <w:t>се запланированные тесты выполнены</w:t>
      </w:r>
      <w:r w:rsidR="001220C5">
        <w:rPr>
          <w:lang w:val="ru-RU"/>
        </w:rPr>
        <w:t>;</w:t>
      </w:r>
    </w:p>
    <w:p w14:paraId="1DD639E0" w14:textId="3392B8C9" w:rsidR="00E22310" w:rsidRPr="00E22310" w:rsidRDefault="00915175" w:rsidP="002038E0">
      <w:pPr>
        <w:rPr>
          <w:lang w:val="ru-RU"/>
        </w:rPr>
      </w:pPr>
      <w:r>
        <w:rPr>
          <w:lang w:val="ru-RU"/>
        </w:rPr>
        <w:t>-</w:t>
      </w:r>
      <w:r w:rsidR="00E22310" w:rsidRPr="00E22310">
        <w:rPr>
          <w:lang w:val="ru-RU"/>
        </w:rPr>
        <w:t xml:space="preserve"> Больше 80% тестов должны быть пройдены успешно</w:t>
      </w:r>
      <w:r w:rsidR="001220C5">
        <w:rPr>
          <w:lang w:val="ru-RU"/>
        </w:rPr>
        <w:t>;</w:t>
      </w:r>
    </w:p>
    <w:p w14:paraId="3E77113B" w14:textId="1EC7D49B" w:rsidR="00E22310" w:rsidRPr="001220C5" w:rsidRDefault="002038E0" w:rsidP="002038E0">
      <w:pPr>
        <w:rPr>
          <w:lang w:val="ru-RU"/>
        </w:rPr>
      </w:pPr>
      <w:r>
        <w:rPr>
          <w:lang w:val="ru-RU"/>
        </w:rPr>
        <w:t xml:space="preserve">- </w:t>
      </w:r>
      <w:r w:rsidR="00E22310" w:rsidRPr="00E22310">
        <w:rPr>
          <w:lang w:val="ru-RU"/>
        </w:rPr>
        <w:t xml:space="preserve">Нет открытых дефектов с критичностью </w:t>
      </w:r>
      <w:r w:rsidR="00E22310" w:rsidRPr="00E22310">
        <w:t>Critical</w:t>
      </w:r>
      <w:r w:rsidR="001220C5">
        <w:rPr>
          <w:lang w:val="ru-RU"/>
        </w:rPr>
        <w:t>;</w:t>
      </w:r>
    </w:p>
    <w:p w14:paraId="78DCC984" w14:textId="73341320" w:rsidR="00E22310" w:rsidRDefault="00E22310" w:rsidP="002038E0">
      <w:pPr>
        <w:rPr>
          <w:lang w:val="ru-RU"/>
        </w:rPr>
      </w:pPr>
      <w:r w:rsidRPr="008B3244">
        <w:rPr>
          <w:lang w:val="ru-RU"/>
        </w:rPr>
        <w:t xml:space="preserve">- </w:t>
      </w:r>
      <w:r w:rsidRPr="00E22310">
        <w:rPr>
          <w:lang w:val="ru-RU"/>
        </w:rPr>
        <w:t>Нет</w:t>
      </w:r>
      <w:r w:rsidRPr="008B3244">
        <w:rPr>
          <w:lang w:val="ru-RU"/>
        </w:rPr>
        <w:t xml:space="preserve"> </w:t>
      </w:r>
      <w:r w:rsidRPr="00E22310">
        <w:rPr>
          <w:lang w:val="ru-RU"/>
        </w:rPr>
        <w:t>открытых</w:t>
      </w:r>
      <w:r w:rsidRPr="008B3244">
        <w:rPr>
          <w:lang w:val="ru-RU"/>
        </w:rPr>
        <w:t xml:space="preserve"> </w:t>
      </w:r>
      <w:r w:rsidRPr="00E22310">
        <w:rPr>
          <w:lang w:val="ru-RU"/>
        </w:rPr>
        <w:t>дефектов</w:t>
      </w:r>
      <w:r w:rsidRPr="008B3244">
        <w:rPr>
          <w:lang w:val="ru-RU"/>
        </w:rPr>
        <w:t xml:space="preserve"> </w:t>
      </w:r>
      <w:r w:rsidRPr="00E22310">
        <w:rPr>
          <w:lang w:val="ru-RU"/>
        </w:rPr>
        <w:t>с</w:t>
      </w:r>
      <w:r w:rsidRPr="008B3244">
        <w:rPr>
          <w:lang w:val="ru-RU"/>
        </w:rPr>
        <w:t xml:space="preserve"> </w:t>
      </w:r>
      <w:r w:rsidRPr="00E22310">
        <w:rPr>
          <w:lang w:val="ru-RU"/>
        </w:rPr>
        <w:t>критичностью</w:t>
      </w:r>
      <w:r w:rsidRPr="008B3244">
        <w:rPr>
          <w:lang w:val="ru-RU"/>
        </w:rPr>
        <w:t xml:space="preserve"> </w:t>
      </w:r>
      <w:r w:rsidRPr="00E22310">
        <w:rPr>
          <w:lang w:val="ru-RU"/>
        </w:rPr>
        <w:t>Major</w:t>
      </w:r>
      <w:r w:rsidR="001220C5">
        <w:rPr>
          <w:lang w:val="ru-RU"/>
        </w:rPr>
        <w:t>;</w:t>
      </w:r>
    </w:p>
    <w:p w14:paraId="29861951" w14:textId="2FCEA425" w:rsidR="002038E0" w:rsidRPr="005139D1" w:rsidRDefault="002038E0" w:rsidP="002038E0">
      <w:pPr>
        <w:rPr>
          <w:lang w:val="ru-RU"/>
        </w:rPr>
      </w:pPr>
      <w:r>
        <w:rPr>
          <w:lang w:val="ru-RU"/>
        </w:rPr>
        <w:t>- Сформирован отчет о результатах тестирования</w:t>
      </w:r>
      <w:r w:rsidR="001220C5">
        <w:rPr>
          <w:lang w:val="ru-RU"/>
        </w:rPr>
        <w:t>.</w:t>
      </w:r>
    </w:p>
    <w:p w14:paraId="00259269" w14:textId="77777777" w:rsidR="00E22310" w:rsidRPr="00C8347A" w:rsidRDefault="00E22310" w:rsidP="005139D1">
      <w:pPr>
        <w:rPr>
          <w:lang w:val="ru-RU"/>
        </w:rPr>
      </w:pPr>
    </w:p>
    <w:p w14:paraId="24A4F4AF" w14:textId="6FD48030" w:rsidR="00331171" w:rsidRPr="00B7503E" w:rsidRDefault="00331171" w:rsidP="005139D1">
      <w:pPr>
        <w:rPr>
          <w:lang w:val="ru-RU"/>
        </w:rPr>
      </w:pPr>
    </w:p>
    <w:sectPr w:rsidR="00331171" w:rsidRPr="00B750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B45A" w14:textId="77777777" w:rsidR="00FE6780" w:rsidRDefault="00FE6780">
      <w:r>
        <w:separator/>
      </w:r>
    </w:p>
  </w:endnote>
  <w:endnote w:type="continuationSeparator" w:id="0">
    <w:p w14:paraId="08827766" w14:textId="77777777" w:rsidR="00FE6780" w:rsidRDefault="00FE6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bject Sans">
    <w:altName w:val="Cambria"/>
    <w:panose1 w:val="00000000000000000000"/>
    <w:charset w:val="00"/>
    <w:family w:val="roman"/>
    <w:notTrueType/>
    <w:pitch w:val="default"/>
  </w:font>
  <w:font w:name="Manrope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E3CEC" w14:textId="77777777" w:rsidR="00786F9E" w:rsidRDefault="00786F9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4E3D172" w14:textId="77777777" w:rsidR="00786F9E" w:rsidRDefault="00786F9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64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  <w:gridCol w:w="3162"/>
    </w:tblGrid>
    <w:tr w:rsidR="002723DC" w14:paraId="1A3E2CE5" w14:textId="77777777" w:rsidTr="002723D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2481B0" w14:textId="77777777" w:rsidR="002723DC" w:rsidRDefault="002723D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8FE7A5" w14:textId="2196CA05" w:rsidR="002723DC" w:rsidRDefault="002723DC" w:rsidP="00262255">
          <w:pPr>
            <w:jc w:val="center"/>
          </w:pPr>
          <w:r>
            <w:sym w:font="Symbol" w:char="F0D3"/>
          </w:r>
          <w:r>
            <w:t xml:space="preserve"> 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>
            <w:t>Acoola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DAA5C53" w14:textId="77777777" w:rsidR="002723DC" w:rsidRDefault="002723DC">
          <w:pPr>
            <w:jc w:val="right"/>
            <w:rPr>
              <w:rStyle w:val="a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FB6934F" w14:textId="4F438DF9" w:rsidR="002723DC" w:rsidRDefault="002723DC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14:paraId="5E4D15F2" w14:textId="77777777" w:rsidR="00786F9E" w:rsidRDefault="00786F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9419" w14:textId="77777777" w:rsidR="00786F9E" w:rsidRDefault="00786F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F7FE1" w14:textId="77777777" w:rsidR="00FE6780" w:rsidRDefault="00FE6780">
      <w:r>
        <w:separator/>
      </w:r>
    </w:p>
  </w:footnote>
  <w:footnote w:type="continuationSeparator" w:id="0">
    <w:p w14:paraId="73816DD6" w14:textId="77777777" w:rsidR="00FE6780" w:rsidRDefault="00FE6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8EFD8" w14:textId="77777777" w:rsidR="00786F9E" w:rsidRDefault="00786F9E">
    <w:pPr>
      <w:rPr>
        <w:sz w:val="24"/>
      </w:rPr>
    </w:pPr>
  </w:p>
  <w:p w14:paraId="10E605D7" w14:textId="77777777" w:rsidR="00786F9E" w:rsidRDefault="00786F9E">
    <w:pPr>
      <w:pBdr>
        <w:top w:val="single" w:sz="6" w:space="1" w:color="auto"/>
      </w:pBdr>
      <w:rPr>
        <w:sz w:val="24"/>
      </w:rPr>
    </w:pPr>
  </w:p>
  <w:p w14:paraId="637AD0CF" w14:textId="0D8644BC" w:rsidR="00786F9E" w:rsidRDefault="008466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 w:rsidRPr="008466D3">
      <w:rPr>
        <w:rFonts w:ascii="Arial" w:hAnsi="Arial"/>
        <w:b/>
        <w:sz w:val="36"/>
      </w:rPr>
      <w:t>Acoola</w:t>
    </w:r>
    <w:proofErr w:type="spellEnd"/>
  </w:p>
  <w:p w14:paraId="79A98EE1" w14:textId="77777777" w:rsidR="00786F9E" w:rsidRDefault="00786F9E">
    <w:pPr>
      <w:pBdr>
        <w:bottom w:val="single" w:sz="6" w:space="1" w:color="auto"/>
      </w:pBdr>
      <w:jc w:val="right"/>
      <w:rPr>
        <w:sz w:val="24"/>
      </w:rPr>
    </w:pPr>
  </w:p>
  <w:p w14:paraId="78DB4D57" w14:textId="77777777" w:rsidR="00786F9E" w:rsidRDefault="00786F9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6F9E" w14:paraId="6D788CD9" w14:textId="77777777">
      <w:tc>
        <w:tcPr>
          <w:tcW w:w="6379" w:type="dxa"/>
        </w:tcPr>
        <w:p w14:paraId="3F292970" w14:textId="037ED8D4" w:rsidR="00786F9E" w:rsidRDefault="00000000" w:rsidP="00711A2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proofErr w:type="spellStart"/>
          <w:r w:rsidR="00A2441D">
            <w:t>Rocket.Chat</w:t>
          </w:r>
          <w:proofErr w:type="spellEnd"/>
          <w:r>
            <w:fldChar w:fldCharType="end"/>
          </w:r>
        </w:p>
      </w:tc>
      <w:tc>
        <w:tcPr>
          <w:tcW w:w="3179" w:type="dxa"/>
        </w:tcPr>
        <w:p w14:paraId="29278DD2" w14:textId="38B51B5C" w:rsidR="00786F9E" w:rsidRPr="00365162" w:rsidRDefault="00786F9E" w:rsidP="00711A20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r>
            <w:t xml:space="preserve">  </w:t>
          </w:r>
          <w:proofErr w:type="gramStart"/>
          <w:r w:rsidR="00711A20">
            <w:rPr>
              <w:lang w:val="ru-RU"/>
            </w:rPr>
            <w:t>Версия</w:t>
          </w:r>
          <w:r>
            <w:t xml:space="preserve">:   </w:t>
          </w:r>
          <w:proofErr w:type="gramEnd"/>
          <w:r>
            <w:t xml:space="preserve">        </w:t>
          </w:r>
          <w:r w:rsidR="0036545B">
            <w:rPr>
              <w:lang w:val="ru-RU"/>
            </w:rPr>
            <w:t>1</w:t>
          </w:r>
          <w:r w:rsidR="00C47627" w:rsidRPr="00C47627">
            <w:t>.0</w:t>
          </w:r>
        </w:p>
      </w:tc>
    </w:tr>
    <w:tr w:rsidR="00786F9E" w14:paraId="2A4ACFC8" w14:textId="77777777">
      <w:tc>
        <w:tcPr>
          <w:tcW w:w="6379" w:type="dxa"/>
        </w:tcPr>
        <w:p w14:paraId="44C05FB0" w14:textId="61E6D129" w:rsidR="00786F9E" w:rsidRPr="00711A20" w:rsidRDefault="00711A20">
          <w:pPr>
            <w:rPr>
              <w:lang w:val="ru-RU"/>
            </w:rPr>
          </w:pPr>
          <w:r>
            <w:rPr>
              <w:lang w:val="ru-RU"/>
            </w:rPr>
            <w:t>Тестовая</w:t>
          </w:r>
          <w:r w:rsidR="003670DB">
            <w:t>_</w:t>
          </w:r>
          <w:r>
            <w:rPr>
              <w:lang w:val="ru-RU"/>
            </w:rPr>
            <w:t>стратегия</w:t>
          </w:r>
        </w:p>
      </w:tc>
      <w:tc>
        <w:tcPr>
          <w:tcW w:w="3179" w:type="dxa"/>
        </w:tcPr>
        <w:p w14:paraId="2323AA59" w14:textId="7B56A16C" w:rsidR="00786F9E" w:rsidRDefault="00711A20">
          <w:r>
            <w:t xml:space="preserve">  </w:t>
          </w:r>
          <w:proofErr w:type="spellStart"/>
          <w:r>
            <w:t>Дата</w:t>
          </w:r>
          <w:proofErr w:type="spellEnd"/>
          <w:r>
            <w:t xml:space="preserve">:  </w:t>
          </w:r>
          <w:r w:rsidR="00A2441D">
            <w:t>09</w:t>
          </w:r>
          <w:r>
            <w:t>/</w:t>
          </w:r>
          <w:r w:rsidR="00A2441D">
            <w:t>10</w:t>
          </w:r>
          <w:r>
            <w:t>/</w:t>
          </w:r>
          <w:r w:rsidR="00A2441D">
            <w:t>2023</w:t>
          </w:r>
          <w:r>
            <w:rPr>
              <w:lang w:val="ru-RU"/>
            </w:rPr>
            <w:t>г</w:t>
          </w:r>
        </w:p>
      </w:tc>
    </w:tr>
    <w:tr w:rsidR="00786F9E" w14:paraId="320B519C" w14:textId="77777777">
      <w:tc>
        <w:tcPr>
          <w:tcW w:w="9558" w:type="dxa"/>
          <w:gridSpan w:val="2"/>
        </w:tcPr>
        <w:p w14:paraId="1311EF05" w14:textId="64FBBED9" w:rsidR="00786F9E" w:rsidRPr="003A39A5" w:rsidRDefault="003670DB">
          <w:r w:rsidRPr="003670DB">
            <w:t>TSRC _whilebar_01</w:t>
          </w:r>
        </w:p>
      </w:tc>
    </w:tr>
  </w:tbl>
  <w:p w14:paraId="77468963" w14:textId="77777777" w:rsidR="00786F9E" w:rsidRDefault="00786F9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ACB15" w14:textId="77777777" w:rsidR="00786F9E" w:rsidRDefault="00786F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417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C1F40CC"/>
    <w:multiLevelType w:val="multilevel"/>
    <w:tmpl w:val="353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4A17941"/>
    <w:multiLevelType w:val="multilevel"/>
    <w:tmpl w:val="1F28B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0" w15:restartNumberingAfterBreak="0">
    <w:nsid w:val="3F351F35"/>
    <w:multiLevelType w:val="hybridMultilevel"/>
    <w:tmpl w:val="5952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E3271"/>
    <w:multiLevelType w:val="hybridMultilevel"/>
    <w:tmpl w:val="F1F2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5618"/>
    <w:multiLevelType w:val="hybridMultilevel"/>
    <w:tmpl w:val="54D011F2"/>
    <w:lvl w:ilvl="0" w:tplc="A80C74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6A26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84A1F18"/>
    <w:multiLevelType w:val="multilevel"/>
    <w:tmpl w:val="012C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647367890">
    <w:abstractNumId w:val="1"/>
  </w:num>
  <w:num w:numId="2" w16cid:durableId="287005880">
    <w:abstractNumId w:val="1"/>
  </w:num>
  <w:num w:numId="3" w16cid:durableId="1767459540">
    <w:abstractNumId w:val="1"/>
  </w:num>
  <w:num w:numId="4" w16cid:durableId="428043595">
    <w:abstractNumId w:val="1"/>
  </w:num>
  <w:num w:numId="5" w16cid:durableId="432365665">
    <w:abstractNumId w:val="1"/>
  </w:num>
  <w:num w:numId="6" w16cid:durableId="390231239">
    <w:abstractNumId w:val="1"/>
  </w:num>
  <w:num w:numId="7" w16cid:durableId="2016154667">
    <w:abstractNumId w:val="7"/>
  </w:num>
  <w:num w:numId="8" w16cid:durableId="1822577081">
    <w:abstractNumId w:val="5"/>
  </w:num>
  <w:num w:numId="9" w16cid:durableId="1912041006">
    <w:abstractNumId w:val="17"/>
  </w:num>
  <w:num w:numId="10" w16cid:durableId="386029065">
    <w:abstractNumId w:val="15"/>
  </w:num>
  <w:num w:numId="11" w16cid:durableId="1514688915">
    <w:abstractNumId w:val="4"/>
  </w:num>
  <w:num w:numId="12" w16cid:durableId="1747797338">
    <w:abstractNumId w:val="8"/>
  </w:num>
  <w:num w:numId="13" w16cid:durableId="1162740115">
    <w:abstractNumId w:val="16"/>
  </w:num>
  <w:num w:numId="14" w16cid:durableId="275791012">
    <w:abstractNumId w:val="3"/>
  </w:num>
  <w:num w:numId="15" w16cid:durableId="1334408855">
    <w:abstractNumId w:val="18"/>
  </w:num>
  <w:num w:numId="16" w16cid:durableId="513695037">
    <w:abstractNumId w:val="9"/>
  </w:num>
  <w:num w:numId="17" w16cid:durableId="2023117558">
    <w:abstractNumId w:val="2"/>
  </w:num>
  <w:num w:numId="18" w16cid:durableId="107048706">
    <w:abstractNumId w:val="14"/>
  </w:num>
  <w:num w:numId="19" w16cid:durableId="1098452673">
    <w:abstractNumId w:val="0"/>
  </w:num>
  <w:num w:numId="20" w16cid:durableId="2109616894">
    <w:abstractNumId w:val="13"/>
  </w:num>
  <w:num w:numId="21" w16cid:durableId="1177310929">
    <w:abstractNumId w:val="12"/>
  </w:num>
  <w:num w:numId="22" w16cid:durableId="623656006">
    <w:abstractNumId w:val="11"/>
  </w:num>
  <w:num w:numId="23" w16cid:durableId="748116978">
    <w:abstractNumId w:val="6"/>
  </w:num>
  <w:num w:numId="24" w16cid:durableId="949628305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F9E"/>
    <w:rsid w:val="000010BD"/>
    <w:rsid w:val="0001385D"/>
    <w:rsid w:val="000142E8"/>
    <w:rsid w:val="00014663"/>
    <w:rsid w:val="00017DE2"/>
    <w:rsid w:val="000209DB"/>
    <w:rsid w:val="00027366"/>
    <w:rsid w:val="00031A49"/>
    <w:rsid w:val="000346BF"/>
    <w:rsid w:val="000406E8"/>
    <w:rsid w:val="000434D2"/>
    <w:rsid w:val="0004396E"/>
    <w:rsid w:val="00056C4D"/>
    <w:rsid w:val="00060F35"/>
    <w:rsid w:val="00074BED"/>
    <w:rsid w:val="00086A49"/>
    <w:rsid w:val="000A13CF"/>
    <w:rsid w:val="000C19E9"/>
    <w:rsid w:val="000E08B6"/>
    <w:rsid w:val="000E44BD"/>
    <w:rsid w:val="000E555B"/>
    <w:rsid w:val="000F64A7"/>
    <w:rsid w:val="0010311F"/>
    <w:rsid w:val="00105951"/>
    <w:rsid w:val="0010659B"/>
    <w:rsid w:val="001101CC"/>
    <w:rsid w:val="001220C5"/>
    <w:rsid w:val="00131115"/>
    <w:rsid w:val="00166396"/>
    <w:rsid w:val="00172915"/>
    <w:rsid w:val="00174CAB"/>
    <w:rsid w:val="00183CF2"/>
    <w:rsid w:val="00190D54"/>
    <w:rsid w:val="001B661E"/>
    <w:rsid w:val="001C0DB7"/>
    <w:rsid w:val="001C5859"/>
    <w:rsid w:val="001E74A9"/>
    <w:rsid w:val="001F1DB9"/>
    <w:rsid w:val="002038E0"/>
    <w:rsid w:val="00211291"/>
    <w:rsid w:val="00234BE1"/>
    <w:rsid w:val="00262255"/>
    <w:rsid w:val="00266079"/>
    <w:rsid w:val="002705DC"/>
    <w:rsid w:val="00271E38"/>
    <w:rsid w:val="002723DC"/>
    <w:rsid w:val="002917DE"/>
    <w:rsid w:val="0029206C"/>
    <w:rsid w:val="002D265F"/>
    <w:rsid w:val="002D3672"/>
    <w:rsid w:val="002D6B7D"/>
    <w:rsid w:val="002E2906"/>
    <w:rsid w:val="002F292F"/>
    <w:rsid w:val="00300338"/>
    <w:rsid w:val="003200BA"/>
    <w:rsid w:val="00330198"/>
    <w:rsid w:val="00331171"/>
    <w:rsid w:val="00333D31"/>
    <w:rsid w:val="00342709"/>
    <w:rsid w:val="00344AE3"/>
    <w:rsid w:val="00363F2E"/>
    <w:rsid w:val="0036471C"/>
    <w:rsid w:val="00365162"/>
    <w:rsid w:val="0036545B"/>
    <w:rsid w:val="00365BA9"/>
    <w:rsid w:val="003670DB"/>
    <w:rsid w:val="00370A07"/>
    <w:rsid w:val="00373AA3"/>
    <w:rsid w:val="003830C3"/>
    <w:rsid w:val="003945F2"/>
    <w:rsid w:val="00397F14"/>
    <w:rsid w:val="003A39A5"/>
    <w:rsid w:val="003A6792"/>
    <w:rsid w:val="003B4EB3"/>
    <w:rsid w:val="003D3712"/>
    <w:rsid w:val="003E117E"/>
    <w:rsid w:val="003E7100"/>
    <w:rsid w:val="00406FA4"/>
    <w:rsid w:val="0041482B"/>
    <w:rsid w:val="004374C7"/>
    <w:rsid w:val="00447AE4"/>
    <w:rsid w:val="00472A03"/>
    <w:rsid w:val="00474CB1"/>
    <w:rsid w:val="00484D8C"/>
    <w:rsid w:val="00490D94"/>
    <w:rsid w:val="004953F6"/>
    <w:rsid w:val="004A22AF"/>
    <w:rsid w:val="004A6764"/>
    <w:rsid w:val="004B0920"/>
    <w:rsid w:val="004C7893"/>
    <w:rsid w:val="004D528C"/>
    <w:rsid w:val="005028F3"/>
    <w:rsid w:val="0050780D"/>
    <w:rsid w:val="005139D1"/>
    <w:rsid w:val="00513E9A"/>
    <w:rsid w:val="00516695"/>
    <w:rsid w:val="00517362"/>
    <w:rsid w:val="00527410"/>
    <w:rsid w:val="00531745"/>
    <w:rsid w:val="00555136"/>
    <w:rsid w:val="00556923"/>
    <w:rsid w:val="00565B1E"/>
    <w:rsid w:val="005711FC"/>
    <w:rsid w:val="00571652"/>
    <w:rsid w:val="00571D50"/>
    <w:rsid w:val="005747D3"/>
    <w:rsid w:val="00580115"/>
    <w:rsid w:val="0058384A"/>
    <w:rsid w:val="00594DD3"/>
    <w:rsid w:val="00597C57"/>
    <w:rsid w:val="005A702B"/>
    <w:rsid w:val="005B7B8C"/>
    <w:rsid w:val="005C5D24"/>
    <w:rsid w:val="005D7870"/>
    <w:rsid w:val="006138D7"/>
    <w:rsid w:val="0062374A"/>
    <w:rsid w:val="00626437"/>
    <w:rsid w:val="00626705"/>
    <w:rsid w:val="006352EB"/>
    <w:rsid w:val="006376BA"/>
    <w:rsid w:val="0066210F"/>
    <w:rsid w:val="00677905"/>
    <w:rsid w:val="006A1137"/>
    <w:rsid w:val="006B29F1"/>
    <w:rsid w:val="006C00F1"/>
    <w:rsid w:val="006C0473"/>
    <w:rsid w:val="006D050F"/>
    <w:rsid w:val="006F0813"/>
    <w:rsid w:val="006F2A22"/>
    <w:rsid w:val="00711A20"/>
    <w:rsid w:val="0075219A"/>
    <w:rsid w:val="007576D1"/>
    <w:rsid w:val="0076385B"/>
    <w:rsid w:val="00786F9E"/>
    <w:rsid w:val="007A13FC"/>
    <w:rsid w:val="007A2CE1"/>
    <w:rsid w:val="007C4813"/>
    <w:rsid w:val="007E240E"/>
    <w:rsid w:val="008466D3"/>
    <w:rsid w:val="008508F9"/>
    <w:rsid w:val="008829BC"/>
    <w:rsid w:val="00891E95"/>
    <w:rsid w:val="008A1F54"/>
    <w:rsid w:val="008B3244"/>
    <w:rsid w:val="008B3776"/>
    <w:rsid w:val="008C6AAE"/>
    <w:rsid w:val="008D616C"/>
    <w:rsid w:val="008D7FAC"/>
    <w:rsid w:val="008E4899"/>
    <w:rsid w:val="009071CE"/>
    <w:rsid w:val="00912255"/>
    <w:rsid w:val="00912AD6"/>
    <w:rsid w:val="00915175"/>
    <w:rsid w:val="009647AF"/>
    <w:rsid w:val="00971F11"/>
    <w:rsid w:val="00984F59"/>
    <w:rsid w:val="00992BB6"/>
    <w:rsid w:val="009A5C12"/>
    <w:rsid w:val="009B2936"/>
    <w:rsid w:val="009C64E8"/>
    <w:rsid w:val="009E0FDF"/>
    <w:rsid w:val="009E1E6B"/>
    <w:rsid w:val="009E2511"/>
    <w:rsid w:val="009E5437"/>
    <w:rsid w:val="009F2635"/>
    <w:rsid w:val="00A0181F"/>
    <w:rsid w:val="00A143CA"/>
    <w:rsid w:val="00A2441D"/>
    <w:rsid w:val="00A34C00"/>
    <w:rsid w:val="00A52252"/>
    <w:rsid w:val="00A530F9"/>
    <w:rsid w:val="00A5350D"/>
    <w:rsid w:val="00A574CA"/>
    <w:rsid w:val="00A621D0"/>
    <w:rsid w:val="00A6297B"/>
    <w:rsid w:val="00A630E0"/>
    <w:rsid w:val="00A70B94"/>
    <w:rsid w:val="00A71FE5"/>
    <w:rsid w:val="00A77AFC"/>
    <w:rsid w:val="00A954D6"/>
    <w:rsid w:val="00AA4EED"/>
    <w:rsid w:val="00AD13D5"/>
    <w:rsid w:val="00AF289F"/>
    <w:rsid w:val="00B15157"/>
    <w:rsid w:val="00B219CA"/>
    <w:rsid w:val="00B21F29"/>
    <w:rsid w:val="00B25116"/>
    <w:rsid w:val="00B46851"/>
    <w:rsid w:val="00B47741"/>
    <w:rsid w:val="00B51C23"/>
    <w:rsid w:val="00B556E0"/>
    <w:rsid w:val="00B56B33"/>
    <w:rsid w:val="00B64FFB"/>
    <w:rsid w:val="00B7407E"/>
    <w:rsid w:val="00B7503E"/>
    <w:rsid w:val="00BA0F9C"/>
    <w:rsid w:val="00BA2352"/>
    <w:rsid w:val="00BD6AA7"/>
    <w:rsid w:val="00BF00A3"/>
    <w:rsid w:val="00C21A82"/>
    <w:rsid w:val="00C24B93"/>
    <w:rsid w:val="00C34386"/>
    <w:rsid w:val="00C4164C"/>
    <w:rsid w:val="00C47627"/>
    <w:rsid w:val="00C52B00"/>
    <w:rsid w:val="00C8347A"/>
    <w:rsid w:val="00C8457E"/>
    <w:rsid w:val="00C86A3E"/>
    <w:rsid w:val="00C91AB1"/>
    <w:rsid w:val="00CA1F11"/>
    <w:rsid w:val="00CA445C"/>
    <w:rsid w:val="00CB04B5"/>
    <w:rsid w:val="00CB3209"/>
    <w:rsid w:val="00CD1D5C"/>
    <w:rsid w:val="00CE036D"/>
    <w:rsid w:val="00D04212"/>
    <w:rsid w:val="00D1368A"/>
    <w:rsid w:val="00D27371"/>
    <w:rsid w:val="00D30482"/>
    <w:rsid w:val="00D37ECC"/>
    <w:rsid w:val="00D552E2"/>
    <w:rsid w:val="00D62FA3"/>
    <w:rsid w:val="00D65868"/>
    <w:rsid w:val="00DA31E7"/>
    <w:rsid w:val="00DD60A4"/>
    <w:rsid w:val="00E11BF9"/>
    <w:rsid w:val="00E1635F"/>
    <w:rsid w:val="00E22310"/>
    <w:rsid w:val="00E4252A"/>
    <w:rsid w:val="00E57AED"/>
    <w:rsid w:val="00E6187C"/>
    <w:rsid w:val="00E61F39"/>
    <w:rsid w:val="00E65667"/>
    <w:rsid w:val="00E70F5A"/>
    <w:rsid w:val="00E8799F"/>
    <w:rsid w:val="00EA0D12"/>
    <w:rsid w:val="00EA1BCC"/>
    <w:rsid w:val="00EA386D"/>
    <w:rsid w:val="00EB1173"/>
    <w:rsid w:val="00EB553C"/>
    <w:rsid w:val="00EB7A3A"/>
    <w:rsid w:val="00EC4BD9"/>
    <w:rsid w:val="00EE7CAC"/>
    <w:rsid w:val="00EF20E8"/>
    <w:rsid w:val="00F04083"/>
    <w:rsid w:val="00F10D07"/>
    <w:rsid w:val="00F16BB8"/>
    <w:rsid w:val="00F20CD7"/>
    <w:rsid w:val="00F3595F"/>
    <w:rsid w:val="00F42803"/>
    <w:rsid w:val="00F53570"/>
    <w:rsid w:val="00F85524"/>
    <w:rsid w:val="00FA0C63"/>
    <w:rsid w:val="00FA41B0"/>
    <w:rsid w:val="00FC3EFF"/>
    <w:rsid w:val="00FD64D9"/>
    <w:rsid w:val="00FE08A9"/>
    <w:rsid w:val="00FE415E"/>
    <w:rsid w:val="00FE6780"/>
    <w:rsid w:val="00FF1E87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8A668D"/>
  <w15:chartTrackingRefBased/>
  <w15:docId w15:val="{588931C6-E63D-4F88-94E7-74D9BD43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635F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paragraph" w:customStyle="1" w:styleId="11">
    <w:name w:val="Подзаголовок1"/>
    <w:basedOn w:val="a3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pPr>
      <w:widowControl/>
      <w:spacing w:line="240" w:lineRule="auto"/>
    </w:pPr>
  </w:style>
  <w:style w:type="paragraph" w:styleId="af">
    <w:name w:val="Date"/>
    <w:basedOn w:val="a"/>
    <w:pPr>
      <w:widowControl/>
      <w:spacing w:line="240" w:lineRule="auto"/>
    </w:pPr>
  </w:style>
  <w:style w:type="paragraph" w:customStyle="1" w:styleId="Hierarchy">
    <w:name w:val="Hierarchy"/>
    <w:basedOn w:val="a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Pr>
      <w:sz w:val="16"/>
    </w:rPr>
  </w:style>
  <w:style w:type="paragraph" w:styleId="af1">
    <w:name w:val="annotation text"/>
    <w:basedOn w:val="a"/>
    <w:semiHidden/>
    <w:pPr>
      <w:widowControl/>
      <w:spacing w:line="240" w:lineRule="auto"/>
    </w:pPr>
  </w:style>
  <w:style w:type="paragraph" w:styleId="af2">
    <w:name w:val="Plain Text"/>
    <w:basedOn w:val="a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customStyle="1" w:styleId="Default">
    <w:name w:val="Default"/>
    <w:rsid w:val="006A11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4">
    <w:name w:val="List Paragraph"/>
    <w:basedOn w:val="a"/>
    <w:uiPriority w:val="34"/>
    <w:qFormat/>
    <w:rsid w:val="0066210F"/>
    <w:pPr>
      <w:ind w:left="720"/>
      <w:contextualSpacing/>
    </w:pPr>
  </w:style>
  <w:style w:type="character" w:styleId="af5">
    <w:name w:val="Strong"/>
    <w:basedOn w:val="a0"/>
    <w:uiPriority w:val="22"/>
    <w:qFormat/>
    <w:rsid w:val="005D7870"/>
    <w:rPr>
      <w:b/>
      <w:bCs/>
    </w:rPr>
  </w:style>
  <w:style w:type="character" w:styleId="af6">
    <w:name w:val="Unresolved Mention"/>
    <w:basedOn w:val="a0"/>
    <w:uiPriority w:val="99"/>
    <w:semiHidden/>
    <w:unhideWhenUsed/>
    <w:rsid w:val="00A70B94"/>
    <w:rPr>
      <w:color w:val="605E5C"/>
      <w:shd w:val="clear" w:color="auto" w:fill="E1DFDD"/>
    </w:rPr>
  </w:style>
  <w:style w:type="table" w:styleId="af7">
    <w:name w:val="Table Grid"/>
    <w:basedOn w:val="a1"/>
    <w:rsid w:val="002E2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9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0572820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083065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133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16830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354798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06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532762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55036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3932748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363073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602387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3826004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165559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86026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0981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0929609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866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4402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8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17924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2257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21414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91366237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8209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C7E4B-F118-4023-9B1E-78EE13ED7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</TotalTime>
  <Pages>14</Pages>
  <Words>3764</Words>
  <Characters>21459</Characters>
  <Application>Microsoft Office Word</Application>
  <DocSecurity>0</DocSecurity>
  <Lines>178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25173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sveta</cp:lastModifiedBy>
  <cp:revision>2</cp:revision>
  <cp:lastPrinted>2001-10-16T12:01:00Z</cp:lastPrinted>
  <dcterms:created xsi:type="dcterms:W3CDTF">2023-10-19T07:45:00Z</dcterms:created>
  <dcterms:modified xsi:type="dcterms:W3CDTF">2023-10-19T07:45:00Z</dcterms:modified>
</cp:coreProperties>
</file>